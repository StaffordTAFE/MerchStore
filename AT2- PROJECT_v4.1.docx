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3261"/>
        <w:gridCol w:w="4819"/>
        <w:gridCol w:w="1985"/>
      </w:tblGrid>
      <w:tr w:rsidR="003D2E49" w:rsidRPr="00976211" w14:paraId="64DE1ACA" w14:textId="77777777" w:rsidTr="004245ED">
        <w:tc>
          <w:tcPr>
            <w:tcW w:w="10065" w:type="dxa"/>
            <w:gridSpan w:val="3"/>
            <w:shd w:val="clear" w:color="auto" w:fill="8547AD"/>
          </w:tcPr>
          <w:p w14:paraId="7D0FDEAA" w14:textId="77777777" w:rsidR="003D2E49" w:rsidRPr="00976211" w:rsidRDefault="003D2E49" w:rsidP="004245ED">
            <w:pPr>
              <w:spacing w:before="120" w:after="120"/>
              <w:rPr>
                <w:rFonts w:asciiTheme="minorHAnsi" w:hAnsiTheme="minorHAnsi" w:cstheme="minorHAnsi"/>
                <w:b/>
                <w:szCs w:val="20"/>
              </w:rPr>
            </w:pPr>
            <w:r w:rsidRPr="00976211">
              <w:rPr>
                <w:rFonts w:asciiTheme="minorHAnsi" w:hAnsiTheme="minorHAnsi" w:cstheme="minorHAnsi"/>
                <w:b/>
                <w:color w:val="FFFFFF" w:themeColor="background1"/>
                <w:szCs w:val="20"/>
                <w:lang w:val="en-US"/>
              </w:rPr>
              <w:t>Qualification Details</w:t>
            </w:r>
          </w:p>
        </w:tc>
      </w:tr>
      <w:tr w:rsidR="003D2E49" w:rsidRPr="00B63FAC" w14:paraId="30394132" w14:textId="77777777" w:rsidTr="004245ED">
        <w:trPr>
          <w:trHeight w:val="345"/>
        </w:trPr>
        <w:tc>
          <w:tcPr>
            <w:tcW w:w="3261" w:type="dxa"/>
            <w:shd w:val="clear" w:color="auto" w:fill="8547AD"/>
            <w:vAlign w:val="center"/>
          </w:tcPr>
          <w:p w14:paraId="37B69B1D" w14:textId="77777777" w:rsidR="003D2E49" w:rsidRPr="00976211" w:rsidRDefault="003D2E49" w:rsidP="004245ED">
            <w:pPr>
              <w:spacing w:before="120" w:after="120"/>
              <w:rPr>
                <w:rFonts w:asciiTheme="minorHAnsi" w:hAnsiTheme="minorHAnsi" w:cstheme="minorHAnsi"/>
                <w:b/>
                <w:szCs w:val="20"/>
              </w:rPr>
            </w:pPr>
            <w:r w:rsidRPr="00976211">
              <w:rPr>
                <w:rFonts w:asciiTheme="minorHAnsi" w:hAnsiTheme="minorHAnsi" w:cstheme="minorHAnsi"/>
                <w:b/>
                <w:color w:val="FFFFFF" w:themeColor="background1"/>
                <w:szCs w:val="20"/>
              </w:rPr>
              <w:t xml:space="preserve">Training Package </w:t>
            </w:r>
            <w:r w:rsidRPr="00976211">
              <w:rPr>
                <w:rFonts w:asciiTheme="minorHAnsi" w:hAnsiTheme="minorHAnsi" w:cstheme="minorHAnsi"/>
                <w:b/>
                <w:color w:val="FFFFFF" w:themeColor="background1"/>
                <w:szCs w:val="20"/>
                <w:lang w:val="en-US"/>
              </w:rPr>
              <w:t>Code &amp; Title</w:t>
            </w:r>
          </w:p>
        </w:tc>
        <w:tc>
          <w:tcPr>
            <w:tcW w:w="6804" w:type="dxa"/>
            <w:gridSpan w:val="2"/>
            <w:vAlign w:val="center"/>
          </w:tcPr>
          <w:p w14:paraId="7369784E" w14:textId="2F34EDE4" w:rsidR="003D2E49" w:rsidRPr="00B63FAC" w:rsidRDefault="00FC118C" w:rsidP="004245ED">
            <w:pPr>
              <w:spacing w:before="120" w:after="120"/>
              <w:rPr>
                <w:rFonts w:asciiTheme="minorHAnsi" w:hAnsiTheme="minorHAnsi" w:cstheme="minorHAnsi"/>
                <w:szCs w:val="20"/>
                <w:lang w:eastAsia="ko-KR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ICT - Information and Communications Technology (Release 7.2)</w:t>
            </w:r>
            <w:r>
              <w:rPr>
                <w:rStyle w:val="eop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3D2E49" w:rsidRPr="00976211" w14:paraId="74C52C50" w14:textId="77777777" w:rsidTr="004245ED">
        <w:trPr>
          <w:trHeight w:val="345"/>
        </w:trPr>
        <w:tc>
          <w:tcPr>
            <w:tcW w:w="8080" w:type="dxa"/>
            <w:gridSpan w:val="2"/>
            <w:shd w:val="clear" w:color="auto" w:fill="8547AD"/>
            <w:vAlign w:val="center"/>
          </w:tcPr>
          <w:p w14:paraId="1F86F48E" w14:textId="77777777" w:rsidR="003D2E49" w:rsidRPr="00976211" w:rsidRDefault="003D2E49" w:rsidP="004245ED">
            <w:pPr>
              <w:spacing w:before="120" w:after="120"/>
              <w:rPr>
                <w:rFonts w:asciiTheme="minorHAnsi" w:hAnsiTheme="minorHAnsi" w:cstheme="minorHAnsi"/>
                <w:b/>
                <w:szCs w:val="20"/>
              </w:rPr>
            </w:pPr>
            <w:r w:rsidRPr="00976211">
              <w:rPr>
                <w:rFonts w:asciiTheme="minorHAnsi" w:hAnsiTheme="minorHAnsi" w:cstheme="minorHAnsi"/>
                <w:b/>
                <w:color w:val="FFFFFF" w:themeColor="background1"/>
                <w:szCs w:val="20"/>
                <w:lang w:val="en-US"/>
              </w:rPr>
              <w:t>Qualification National Code &amp; Title</w:t>
            </w:r>
          </w:p>
        </w:tc>
        <w:tc>
          <w:tcPr>
            <w:tcW w:w="1985" w:type="dxa"/>
            <w:shd w:val="clear" w:color="auto" w:fill="8547AD"/>
            <w:vAlign w:val="center"/>
          </w:tcPr>
          <w:p w14:paraId="1760B9D0" w14:textId="77777777" w:rsidR="003D2E49" w:rsidRPr="00976211" w:rsidRDefault="003D2E49" w:rsidP="004245ED">
            <w:pPr>
              <w:spacing w:before="120" w:after="120"/>
              <w:rPr>
                <w:rFonts w:asciiTheme="minorHAnsi" w:hAnsiTheme="minorHAnsi" w:cstheme="minorHAnsi"/>
                <w:b/>
                <w:szCs w:val="20"/>
              </w:rPr>
            </w:pPr>
            <w:r w:rsidRPr="00976211">
              <w:rPr>
                <w:rFonts w:asciiTheme="minorHAnsi" w:hAnsiTheme="minorHAnsi" w:cstheme="minorHAnsi"/>
                <w:b/>
                <w:color w:val="FFFFFF" w:themeColor="background1"/>
                <w:szCs w:val="20"/>
                <w:lang w:val="en-US"/>
              </w:rPr>
              <w:t>State code:</w:t>
            </w:r>
          </w:p>
        </w:tc>
      </w:tr>
      <w:tr w:rsidR="00FC118C" w:rsidRPr="00976211" w14:paraId="3E87B13C" w14:textId="77777777" w:rsidTr="004245ED">
        <w:trPr>
          <w:trHeight w:val="345"/>
        </w:trPr>
        <w:tc>
          <w:tcPr>
            <w:tcW w:w="8080" w:type="dxa"/>
            <w:gridSpan w:val="2"/>
          </w:tcPr>
          <w:p w14:paraId="4B41EB67" w14:textId="242B0193" w:rsidR="00FC118C" w:rsidRPr="00976211" w:rsidRDefault="00FC118C" w:rsidP="00FC118C">
            <w:pPr>
              <w:spacing w:before="120" w:after="120"/>
              <w:rPr>
                <w:rFonts w:asciiTheme="minorHAnsi" w:hAnsiTheme="minorHAnsi" w:cstheme="minorHAnsi"/>
                <w:b/>
                <w:szCs w:val="20"/>
              </w:rPr>
            </w:pPr>
            <w:r>
              <w:t>ICT50220 - Diploma of Information Technology</w:t>
            </w:r>
          </w:p>
        </w:tc>
        <w:tc>
          <w:tcPr>
            <w:tcW w:w="1985" w:type="dxa"/>
          </w:tcPr>
          <w:p w14:paraId="3AF0AF73" w14:textId="1EC17FA0" w:rsidR="00FC118C" w:rsidRPr="00976211" w:rsidRDefault="00FC118C" w:rsidP="00FC118C">
            <w:pPr>
              <w:spacing w:before="120" w:after="120"/>
              <w:rPr>
                <w:rFonts w:asciiTheme="minorHAnsi" w:hAnsiTheme="minorHAnsi" w:cstheme="minorHAnsi"/>
                <w:szCs w:val="20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AC21</w:t>
            </w:r>
            <w:r>
              <w:rPr>
                <w:rStyle w:val="eop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FC118C" w:rsidRPr="00976211" w14:paraId="0358285C" w14:textId="77777777" w:rsidTr="004245ED">
        <w:trPr>
          <w:trHeight w:val="345"/>
        </w:trPr>
        <w:tc>
          <w:tcPr>
            <w:tcW w:w="10065" w:type="dxa"/>
            <w:gridSpan w:val="3"/>
            <w:shd w:val="clear" w:color="auto" w:fill="8547AD"/>
            <w:vAlign w:val="center"/>
          </w:tcPr>
          <w:p w14:paraId="76A71832" w14:textId="39A0819A" w:rsidR="00FC118C" w:rsidRPr="00976211" w:rsidRDefault="00FC118C" w:rsidP="00FC118C">
            <w:pPr>
              <w:spacing w:before="120" w:after="120"/>
              <w:rPr>
                <w:rFonts w:asciiTheme="minorHAnsi" w:hAnsiTheme="minorHAnsi" w:cstheme="minorHAnsi"/>
                <w:b/>
                <w:szCs w:val="20"/>
              </w:rPr>
            </w:pPr>
            <w:r w:rsidRPr="00976211">
              <w:rPr>
                <w:rFonts w:asciiTheme="minorHAnsi" w:hAnsiTheme="minorHAnsi" w:cstheme="minorHAnsi"/>
                <w:b/>
                <w:color w:val="FFFFFF" w:themeColor="background1"/>
                <w:szCs w:val="20"/>
              </w:rPr>
              <w:t>Units of Competency (</w:t>
            </w:r>
            <w:proofErr w:type="spellStart"/>
            <w:r w:rsidRPr="00976211">
              <w:rPr>
                <w:rFonts w:asciiTheme="minorHAnsi" w:hAnsiTheme="minorHAnsi" w:cstheme="minorHAnsi"/>
                <w:b/>
                <w:color w:val="FFFFFF" w:themeColor="background1"/>
                <w:szCs w:val="20"/>
              </w:rPr>
              <w:t>UoC</w:t>
            </w:r>
            <w:proofErr w:type="spellEnd"/>
            <w:r w:rsidRPr="00976211">
              <w:rPr>
                <w:rFonts w:asciiTheme="minorHAnsi" w:hAnsiTheme="minorHAnsi" w:cstheme="minorHAnsi"/>
                <w:b/>
                <w:color w:val="FFFFFF" w:themeColor="background1"/>
                <w:szCs w:val="20"/>
              </w:rPr>
              <w:t>) detailed in this DAP | Cluster:</w:t>
            </w:r>
            <w:r>
              <w:rPr>
                <w:rFonts w:asciiTheme="minorHAnsi" w:hAnsiTheme="minorHAnsi" w:cstheme="minorHAnsi"/>
                <w:b/>
                <w:color w:val="FFFFFF" w:themeColor="background1"/>
                <w:szCs w:val="20"/>
              </w:rPr>
              <w:t xml:space="preserve"> MVC and Non-relational databases</w:t>
            </w:r>
          </w:p>
        </w:tc>
      </w:tr>
      <w:tr w:rsidR="00FC118C" w:rsidRPr="00976211" w14:paraId="201B2585" w14:textId="77777777" w:rsidTr="004245ED">
        <w:trPr>
          <w:trHeight w:val="345"/>
        </w:trPr>
        <w:tc>
          <w:tcPr>
            <w:tcW w:w="8080" w:type="dxa"/>
            <w:gridSpan w:val="2"/>
            <w:shd w:val="clear" w:color="auto" w:fill="8547AD"/>
            <w:vAlign w:val="center"/>
          </w:tcPr>
          <w:p w14:paraId="6810FE01" w14:textId="77777777" w:rsidR="00FC118C" w:rsidRPr="00976211" w:rsidRDefault="00FC118C" w:rsidP="00FC118C">
            <w:pPr>
              <w:spacing w:before="120" w:after="120"/>
              <w:rPr>
                <w:rFonts w:asciiTheme="minorHAnsi" w:hAnsiTheme="minorHAnsi" w:cstheme="minorHAnsi"/>
                <w:b/>
                <w:szCs w:val="20"/>
              </w:rPr>
            </w:pPr>
            <w:r w:rsidRPr="00976211">
              <w:rPr>
                <w:rFonts w:asciiTheme="minorHAnsi" w:hAnsiTheme="minorHAnsi" w:cstheme="minorHAnsi"/>
                <w:b/>
                <w:color w:val="FFFFFF" w:themeColor="background1"/>
                <w:szCs w:val="20"/>
              </w:rPr>
              <w:t>Unit National code and title</w:t>
            </w:r>
          </w:p>
        </w:tc>
        <w:tc>
          <w:tcPr>
            <w:tcW w:w="1985" w:type="dxa"/>
            <w:shd w:val="clear" w:color="auto" w:fill="8547AD"/>
            <w:vAlign w:val="center"/>
          </w:tcPr>
          <w:p w14:paraId="6EED491F" w14:textId="77777777" w:rsidR="00FC118C" w:rsidRPr="00976211" w:rsidRDefault="00FC118C" w:rsidP="00FC118C">
            <w:pPr>
              <w:spacing w:before="120" w:after="120"/>
              <w:rPr>
                <w:rFonts w:asciiTheme="minorHAnsi" w:hAnsiTheme="minorHAnsi" w:cstheme="minorHAnsi"/>
                <w:b/>
                <w:szCs w:val="20"/>
              </w:rPr>
            </w:pPr>
            <w:r w:rsidRPr="00976211">
              <w:rPr>
                <w:rFonts w:asciiTheme="minorHAnsi" w:hAnsiTheme="minorHAnsi" w:cstheme="minorHAnsi"/>
                <w:b/>
                <w:color w:val="FFFFFF" w:themeColor="background1"/>
                <w:szCs w:val="20"/>
              </w:rPr>
              <w:t>State Code</w:t>
            </w:r>
          </w:p>
        </w:tc>
      </w:tr>
      <w:tr w:rsidR="00FC118C" w:rsidRPr="00976211" w14:paraId="5890C46E" w14:textId="77777777" w:rsidTr="003707D6">
        <w:trPr>
          <w:trHeight w:val="345"/>
        </w:trPr>
        <w:tc>
          <w:tcPr>
            <w:tcW w:w="8080" w:type="dxa"/>
            <w:gridSpan w:val="2"/>
          </w:tcPr>
          <w:p w14:paraId="4C7B3183" w14:textId="377E389A" w:rsidR="00FC118C" w:rsidRPr="00433E59" w:rsidRDefault="00FC118C" w:rsidP="00FC118C">
            <w:pPr>
              <w:spacing w:before="120" w:after="120"/>
              <w:rPr>
                <w:rFonts w:asciiTheme="minorHAnsi" w:hAnsiTheme="minorHAnsi" w:cstheme="minorHAnsi"/>
                <w:szCs w:val="20"/>
                <w:highlight w:val="yellow"/>
              </w:rPr>
            </w:pPr>
            <w:r>
              <w:rPr>
                <w:rStyle w:val="normaltextrun"/>
                <w:rFonts w:cs="Calibri"/>
              </w:rPr>
              <w:t xml:space="preserve">ICTPRG554 Manage data persistence using </w:t>
            </w:r>
            <w:r w:rsidR="001A6282">
              <w:rPr>
                <w:rStyle w:val="normaltextrun"/>
                <w:rFonts w:cs="Calibri"/>
              </w:rPr>
              <w:t>NoSQL</w:t>
            </w:r>
            <w:r>
              <w:rPr>
                <w:rStyle w:val="normaltextrun"/>
                <w:rFonts w:cs="Calibri"/>
              </w:rPr>
              <w:t xml:space="preserve"> data stores</w:t>
            </w:r>
            <w:r>
              <w:rPr>
                <w:rStyle w:val="eop"/>
                <w:rFonts w:cs="Calibri"/>
              </w:rPr>
              <w:t> </w:t>
            </w:r>
          </w:p>
        </w:tc>
        <w:tc>
          <w:tcPr>
            <w:tcW w:w="1985" w:type="dxa"/>
          </w:tcPr>
          <w:p w14:paraId="2D275265" w14:textId="33E6AB9F" w:rsidR="00FC118C" w:rsidRPr="00292276" w:rsidRDefault="00FC118C" w:rsidP="00FC118C">
            <w:pPr>
              <w:spacing w:before="120" w:after="120"/>
              <w:rPr>
                <w:rFonts w:asciiTheme="minorHAnsi" w:hAnsiTheme="minorHAnsi" w:cstheme="minorHAnsi"/>
                <w:b/>
                <w:szCs w:val="20"/>
                <w:highlight w:val="yellow"/>
              </w:rPr>
            </w:pPr>
            <w:r>
              <w:rPr>
                <w:rStyle w:val="normaltextrun"/>
                <w:rFonts w:ascii="Arial" w:hAnsi="Arial" w:cs="Arial"/>
                <w:sz w:val="20"/>
                <w:szCs w:val="20"/>
                <w:lang w:val="en-US"/>
              </w:rPr>
              <w:t>OBS89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FC118C" w:rsidRPr="00976211" w14:paraId="4A7DFC55" w14:textId="77777777" w:rsidTr="003707D6">
        <w:trPr>
          <w:trHeight w:val="345"/>
        </w:trPr>
        <w:tc>
          <w:tcPr>
            <w:tcW w:w="8080" w:type="dxa"/>
            <w:gridSpan w:val="2"/>
          </w:tcPr>
          <w:p w14:paraId="66E17313" w14:textId="0BBF1344" w:rsidR="00FC118C" w:rsidRPr="00433E59" w:rsidRDefault="00FC118C" w:rsidP="00FC118C">
            <w:pPr>
              <w:spacing w:before="120" w:after="120"/>
              <w:rPr>
                <w:rStyle w:val="normaltextrun"/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normaltextrun"/>
                <w:rFonts w:cs="Calibri"/>
              </w:rPr>
              <w:t>ICTPRG556 Implement and use a model view controller framework</w:t>
            </w:r>
            <w:r>
              <w:rPr>
                <w:rStyle w:val="eop"/>
                <w:rFonts w:cs="Calibri"/>
              </w:rPr>
              <w:t> </w:t>
            </w:r>
          </w:p>
        </w:tc>
        <w:tc>
          <w:tcPr>
            <w:tcW w:w="1985" w:type="dxa"/>
          </w:tcPr>
          <w:p w14:paraId="72087BB0" w14:textId="4FA8511D" w:rsidR="00FC118C" w:rsidRDefault="00FC118C" w:rsidP="00FC118C">
            <w:pPr>
              <w:spacing w:before="120" w:after="120"/>
              <w:rPr>
                <w:rStyle w:val="normaltextrun"/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OBS87</w:t>
            </w:r>
            <w:r>
              <w:rPr>
                <w:rStyle w:val="eop"/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</w:tbl>
    <w:p w14:paraId="7911C193" w14:textId="626EACB6" w:rsidR="009624D3" w:rsidRPr="00CE499F" w:rsidRDefault="003C4BD3" w:rsidP="004245ED">
      <w:pPr>
        <w:tabs>
          <w:tab w:val="left" w:pos="3195"/>
        </w:tabs>
        <w:spacing w:before="120" w:after="120" w:line="240" w:lineRule="auto"/>
        <w:ind w:left="-284"/>
        <w:jc w:val="center"/>
        <w:rPr>
          <w:rFonts w:asciiTheme="minorHAnsi" w:hAnsiTheme="minorHAnsi" w:cstheme="minorHAnsi"/>
          <w:i/>
        </w:rPr>
      </w:pPr>
      <w:r w:rsidRPr="00CE499F">
        <w:rPr>
          <w:rFonts w:asciiTheme="minorHAnsi" w:hAnsiTheme="minorHAnsi" w:cstheme="minorHAnsi"/>
          <w:i/>
        </w:rPr>
        <w:t>Students to sign this document when submitting an assessment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2"/>
        <w:gridCol w:w="22"/>
        <w:gridCol w:w="142"/>
        <w:gridCol w:w="1681"/>
        <w:gridCol w:w="1276"/>
        <w:gridCol w:w="283"/>
        <w:gridCol w:w="1205"/>
        <w:gridCol w:w="354"/>
        <w:gridCol w:w="142"/>
        <w:gridCol w:w="2268"/>
      </w:tblGrid>
      <w:tr w:rsidR="004856DF" w:rsidRPr="001F7CC0" w14:paraId="7911C196" w14:textId="77777777" w:rsidTr="004245ED">
        <w:trPr>
          <w:trHeight w:val="489"/>
        </w:trPr>
        <w:tc>
          <w:tcPr>
            <w:tcW w:w="2856" w:type="dxa"/>
            <w:gridSpan w:val="3"/>
            <w:shd w:val="clear" w:color="auto" w:fill="8547AD"/>
            <w:vAlign w:val="center"/>
          </w:tcPr>
          <w:p w14:paraId="7911C194" w14:textId="77777777" w:rsidR="004856DF" w:rsidRPr="00FF4DFB" w:rsidRDefault="004856DF" w:rsidP="004245ED">
            <w:pPr>
              <w:spacing w:before="120" w:after="120"/>
              <w:rPr>
                <w:rFonts w:asciiTheme="minorHAnsi" w:hAnsiTheme="minorHAnsi" w:cstheme="minorHAnsi"/>
                <w:b/>
                <w:color w:val="FFFFFF"/>
                <w:szCs w:val="24"/>
              </w:rPr>
            </w:pPr>
            <w:r w:rsidRPr="00FF4DFB">
              <w:rPr>
                <w:rFonts w:asciiTheme="minorHAnsi" w:hAnsiTheme="minorHAnsi" w:cstheme="minorHAnsi"/>
                <w:b/>
                <w:color w:val="FFFFFF"/>
                <w:szCs w:val="24"/>
              </w:rPr>
              <w:t>Assessment description</w:t>
            </w:r>
          </w:p>
        </w:tc>
        <w:tc>
          <w:tcPr>
            <w:tcW w:w="7209" w:type="dxa"/>
            <w:gridSpan w:val="7"/>
            <w:shd w:val="clear" w:color="auto" w:fill="auto"/>
            <w:vAlign w:val="center"/>
          </w:tcPr>
          <w:p w14:paraId="7911C195" w14:textId="425F7678" w:rsidR="004856DF" w:rsidRPr="00FF4DFB" w:rsidRDefault="007A6E18" w:rsidP="004245ED">
            <w:pPr>
              <w:spacing w:before="120" w:after="120"/>
              <w:rPr>
                <w:rFonts w:asciiTheme="minorHAnsi" w:hAnsiTheme="minorHAnsi" w:cstheme="minorHAnsi"/>
                <w:szCs w:val="24"/>
              </w:rPr>
            </w:pPr>
            <w:r w:rsidRPr="00110CF9">
              <w:rPr>
                <w:rFonts w:ascii="Arial" w:hAnsi="Arial" w:cs="Arial"/>
                <w:sz w:val="20"/>
              </w:rPr>
              <w:t>AT</w:t>
            </w:r>
            <w:r w:rsidR="00FC118C">
              <w:rPr>
                <w:rFonts w:ascii="Arial" w:hAnsi="Arial" w:cs="Arial"/>
                <w:sz w:val="20"/>
              </w:rPr>
              <w:t>2 Project</w:t>
            </w:r>
          </w:p>
        </w:tc>
      </w:tr>
      <w:tr w:rsidR="00D95995" w:rsidRPr="001F7CC0" w14:paraId="7911C199" w14:textId="77777777" w:rsidTr="004245ED">
        <w:trPr>
          <w:trHeight w:val="489"/>
        </w:trPr>
        <w:tc>
          <w:tcPr>
            <w:tcW w:w="2856" w:type="dxa"/>
            <w:gridSpan w:val="3"/>
            <w:shd w:val="clear" w:color="auto" w:fill="8547AD"/>
            <w:vAlign w:val="center"/>
          </w:tcPr>
          <w:p w14:paraId="7911C197" w14:textId="77777777" w:rsidR="00D95995" w:rsidRPr="00FF4DFB" w:rsidRDefault="00D95995" w:rsidP="004245ED">
            <w:pPr>
              <w:spacing w:before="120" w:after="120"/>
              <w:rPr>
                <w:rFonts w:asciiTheme="minorHAnsi" w:hAnsiTheme="minorHAnsi" w:cstheme="minorHAnsi"/>
                <w:b/>
                <w:color w:val="FFFFFF"/>
                <w:szCs w:val="24"/>
              </w:rPr>
            </w:pPr>
            <w:r w:rsidRPr="00FF4DFB">
              <w:rPr>
                <w:rFonts w:asciiTheme="minorHAnsi" w:hAnsiTheme="minorHAnsi" w:cstheme="minorHAnsi"/>
                <w:b/>
                <w:color w:val="FFFFFF"/>
                <w:szCs w:val="24"/>
              </w:rPr>
              <w:t>Assessment date</w:t>
            </w:r>
          </w:p>
        </w:tc>
        <w:tc>
          <w:tcPr>
            <w:tcW w:w="7209" w:type="dxa"/>
            <w:gridSpan w:val="7"/>
            <w:shd w:val="clear" w:color="auto" w:fill="auto"/>
            <w:vAlign w:val="center"/>
          </w:tcPr>
          <w:p w14:paraId="7911C198" w14:textId="7CC9EC74" w:rsidR="00D95995" w:rsidRPr="00FF4DFB" w:rsidRDefault="00C210FD" w:rsidP="00241EB6">
            <w:pPr>
              <w:spacing w:before="120" w:after="120"/>
              <w:rPr>
                <w:rFonts w:asciiTheme="minorHAnsi" w:hAnsiTheme="minorHAnsi" w:cstheme="minorHAnsi"/>
                <w:szCs w:val="24"/>
              </w:rPr>
            </w:pPr>
            <w:r w:rsidRPr="00FF4DFB">
              <w:rPr>
                <w:rFonts w:asciiTheme="minorHAnsi" w:hAnsiTheme="minorHAnsi" w:cstheme="minorHAnsi"/>
                <w:szCs w:val="24"/>
              </w:rPr>
              <w:t>Week</w:t>
            </w:r>
            <w:r w:rsidR="00301526">
              <w:rPr>
                <w:rFonts w:asciiTheme="minorHAnsi" w:hAnsiTheme="minorHAnsi" w:cstheme="minorHAnsi"/>
                <w:szCs w:val="24"/>
              </w:rPr>
              <w:t>s</w:t>
            </w:r>
            <w:r w:rsidRPr="00FF4DFB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FC118C">
              <w:rPr>
                <w:rFonts w:asciiTheme="minorHAnsi" w:hAnsiTheme="minorHAnsi" w:cstheme="minorHAnsi"/>
                <w:szCs w:val="24"/>
              </w:rPr>
              <w:t>8-18</w:t>
            </w:r>
          </w:p>
        </w:tc>
      </w:tr>
      <w:tr w:rsidR="003C4BD3" w:rsidRPr="001F7CC0" w14:paraId="7911C19C" w14:textId="77777777" w:rsidTr="004245ED">
        <w:trPr>
          <w:trHeight w:val="489"/>
        </w:trPr>
        <w:tc>
          <w:tcPr>
            <w:tcW w:w="2856" w:type="dxa"/>
            <w:gridSpan w:val="3"/>
            <w:shd w:val="clear" w:color="auto" w:fill="8547AD"/>
            <w:vAlign w:val="center"/>
          </w:tcPr>
          <w:p w14:paraId="7911C19A" w14:textId="77777777" w:rsidR="003C4BD3" w:rsidRPr="00FF4DFB" w:rsidRDefault="003C4BD3" w:rsidP="004245ED">
            <w:pPr>
              <w:spacing w:before="120" w:after="120"/>
              <w:rPr>
                <w:rFonts w:asciiTheme="minorHAnsi" w:hAnsiTheme="minorHAnsi" w:cstheme="minorHAnsi"/>
                <w:b/>
                <w:color w:val="FFFFFF"/>
                <w:szCs w:val="24"/>
              </w:rPr>
            </w:pPr>
            <w:r w:rsidRPr="00FF4DFB">
              <w:rPr>
                <w:rFonts w:asciiTheme="minorHAnsi" w:hAnsiTheme="minorHAnsi" w:cstheme="minorHAnsi"/>
                <w:b/>
                <w:color w:val="FFFFFF"/>
                <w:szCs w:val="24"/>
              </w:rPr>
              <w:t>Student Name</w:t>
            </w:r>
          </w:p>
        </w:tc>
        <w:tc>
          <w:tcPr>
            <w:tcW w:w="7209" w:type="dxa"/>
            <w:gridSpan w:val="7"/>
            <w:shd w:val="clear" w:color="auto" w:fill="auto"/>
            <w:vAlign w:val="center"/>
          </w:tcPr>
          <w:p w14:paraId="7911C19B" w14:textId="77777777" w:rsidR="003C4BD3" w:rsidRPr="00FF4DFB" w:rsidRDefault="003C4BD3" w:rsidP="004245ED">
            <w:pPr>
              <w:spacing w:before="120" w:after="120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4856DF" w:rsidRPr="001F7CC0" w14:paraId="7911C19F" w14:textId="77777777" w:rsidTr="004245ED">
        <w:trPr>
          <w:trHeight w:val="489"/>
        </w:trPr>
        <w:tc>
          <w:tcPr>
            <w:tcW w:w="2856" w:type="dxa"/>
            <w:gridSpan w:val="3"/>
            <w:shd w:val="clear" w:color="auto" w:fill="8547AD"/>
            <w:vAlign w:val="center"/>
          </w:tcPr>
          <w:p w14:paraId="7911C19D" w14:textId="77777777" w:rsidR="004856DF" w:rsidRPr="00FF4DFB" w:rsidRDefault="004856DF" w:rsidP="004245ED">
            <w:pPr>
              <w:spacing w:before="120" w:after="120"/>
              <w:rPr>
                <w:rFonts w:asciiTheme="minorHAnsi" w:hAnsiTheme="minorHAnsi" w:cstheme="minorHAnsi"/>
                <w:b/>
                <w:color w:val="FFFFFF"/>
                <w:szCs w:val="24"/>
              </w:rPr>
            </w:pPr>
            <w:r w:rsidRPr="00FF4DFB">
              <w:rPr>
                <w:rFonts w:asciiTheme="minorHAnsi" w:hAnsiTheme="minorHAnsi" w:cstheme="minorHAnsi"/>
                <w:b/>
                <w:color w:val="FFFFFF"/>
                <w:szCs w:val="24"/>
              </w:rPr>
              <w:t>Student ID</w:t>
            </w:r>
          </w:p>
        </w:tc>
        <w:tc>
          <w:tcPr>
            <w:tcW w:w="7209" w:type="dxa"/>
            <w:gridSpan w:val="7"/>
            <w:shd w:val="clear" w:color="auto" w:fill="auto"/>
          </w:tcPr>
          <w:p w14:paraId="7911C19E" w14:textId="77777777" w:rsidR="004856DF" w:rsidRPr="00FF4DFB" w:rsidRDefault="004856DF" w:rsidP="004245ED">
            <w:pPr>
              <w:spacing w:before="120" w:after="120"/>
              <w:rPr>
                <w:rFonts w:asciiTheme="minorHAnsi" w:hAnsiTheme="minorHAnsi" w:cstheme="minorHAnsi"/>
                <w:snapToGrid w:val="0"/>
                <w:szCs w:val="24"/>
              </w:rPr>
            </w:pPr>
          </w:p>
        </w:tc>
      </w:tr>
      <w:tr w:rsidR="003C4BD3" w:rsidRPr="001F7CC0" w14:paraId="7911C1A7" w14:textId="77777777" w:rsidTr="004245ED">
        <w:trPr>
          <w:trHeight w:val="489"/>
        </w:trPr>
        <w:tc>
          <w:tcPr>
            <w:tcW w:w="2856" w:type="dxa"/>
            <w:gridSpan w:val="3"/>
            <w:shd w:val="clear" w:color="auto" w:fill="8547AD"/>
            <w:vAlign w:val="center"/>
          </w:tcPr>
          <w:p w14:paraId="7911C1A0" w14:textId="77777777" w:rsidR="003C4BD3" w:rsidRPr="00FF4DFB" w:rsidRDefault="003C4BD3" w:rsidP="004245ED">
            <w:pPr>
              <w:spacing w:before="120" w:after="120"/>
              <w:rPr>
                <w:rFonts w:asciiTheme="minorHAnsi" w:hAnsiTheme="minorHAnsi" w:cstheme="minorHAnsi"/>
                <w:b/>
                <w:color w:val="FFFFFF"/>
                <w:szCs w:val="24"/>
              </w:rPr>
            </w:pPr>
            <w:r w:rsidRPr="00FF4DFB">
              <w:rPr>
                <w:rFonts w:asciiTheme="minorHAnsi" w:hAnsiTheme="minorHAnsi" w:cstheme="minorHAnsi"/>
                <w:b/>
                <w:color w:val="FFFFFF"/>
                <w:szCs w:val="24"/>
              </w:rPr>
              <w:t>Student Declaration</w:t>
            </w:r>
          </w:p>
        </w:tc>
        <w:tc>
          <w:tcPr>
            <w:tcW w:w="7209" w:type="dxa"/>
            <w:gridSpan w:val="7"/>
            <w:shd w:val="clear" w:color="auto" w:fill="auto"/>
          </w:tcPr>
          <w:p w14:paraId="7911C1A1" w14:textId="13D49C85" w:rsidR="003C4BD3" w:rsidRPr="00FF4DFB" w:rsidRDefault="004856DF" w:rsidP="004245ED">
            <w:pPr>
              <w:spacing w:before="120" w:after="120"/>
              <w:rPr>
                <w:rFonts w:asciiTheme="minorHAnsi" w:hAnsiTheme="minorHAnsi" w:cstheme="minorHAnsi"/>
                <w:snapToGrid w:val="0"/>
                <w:szCs w:val="24"/>
              </w:rPr>
            </w:pPr>
            <w:r w:rsidRPr="00FF4DFB">
              <w:rPr>
                <w:rFonts w:asciiTheme="minorHAnsi" w:hAnsiTheme="minorHAnsi" w:cstheme="minorHAnsi"/>
                <w:snapToGrid w:val="0"/>
                <w:szCs w:val="24"/>
              </w:rPr>
              <w:t xml:space="preserve">I have read and </w:t>
            </w:r>
            <w:r w:rsidR="009F0753">
              <w:rPr>
                <w:rFonts w:asciiTheme="minorHAnsi" w:hAnsiTheme="minorHAnsi" w:cstheme="minorHAnsi"/>
                <w:snapToGrid w:val="0"/>
                <w:szCs w:val="24"/>
              </w:rPr>
              <w:t>understood</w:t>
            </w:r>
            <w:r w:rsidRPr="00FF4DFB">
              <w:rPr>
                <w:rFonts w:asciiTheme="minorHAnsi" w:hAnsiTheme="minorHAnsi" w:cstheme="minorHAnsi"/>
                <w:snapToGrid w:val="0"/>
                <w:szCs w:val="24"/>
              </w:rPr>
              <w:t xml:space="preserve"> the details of the assessment.</w:t>
            </w:r>
          </w:p>
          <w:p w14:paraId="7911C1A2" w14:textId="77777777" w:rsidR="004856DF" w:rsidRPr="00FF4DFB" w:rsidRDefault="004856DF" w:rsidP="004245ED">
            <w:pPr>
              <w:spacing w:before="120" w:after="120"/>
              <w:rPr>
                <w:rFonts w:asciiTheme="minorHAnsi" w:hAnsiTheme="minorHAnsi" w:cstheme="minorHAnsi"/>
                <w:snapToGrid w:val="0"/>
                <w:szCs w:val="24"/>
              </w:rPr>
            </w:pPr>
            <w:r w:rsidRPr="00FF4DFB">
              <w:rPr>
                <w:rFonts w:asciiTheme="minorHAnsi" w:hAnsiTheme="minorHAnsi" w:cstheme="minorHAnsi"/>
                <w:snapToGrid w:val="0"/>
                <w:szCs w:val="24"/>
              </w:rPr>
              <w:t>I have been informed of the conditions of the assessment and the appeals process.</w:t>
            </w:r>
          </w:p>
          <w:p w14:paraId="7911C1A3" w14:textId="77777777" w:rsidR="004856DF" w:rsidRPr="00FF4DFB" w:rsidRDefault="004856DF" w:rsidP="004245ED">
            <w:pPr>
              <w:spacing w:before="120" w:after="120"/>
              <w:rPr>
                <w:rFonts w:asciiTheme="minorHAnsi" w:hAnsiTheme="minorHAnsi" w:cstheme="minorHAnsi"/>
                <w:snapToGrid w:val="0"/>
                <w:szCs w:val="24"/>
              </w:rPr>
            </w:pPr>
            <w:r w:rsidRPr="00FF4DFB">
              <w:rPr>
                <w:rFonts w:asciiTheme="minorHAnsi" w:hAnsiTheme="minorHAnsi" w:cstheme="minorHAnsi"/>
                <w:snapToGrid w:val="0"/>
                <w:szCs w:val="24"/>
              </w:rPr>
              <w:t>I agree to participate in this assessment.</w:t>
            </w:r>
          </w:p>
          <w:p w14:paraId="7911C1A5" w14:textId="5E854732" w:rsidR="004856DF" w:rsidRPr="004245ED" w:rsidRDefault="004856DF" w:rsidP="004245ED">
            <w:pPr>
              <w:spacing w:before="120" w:after="120"/>
              <w:rPr>
                <w:rFonts w:asciiTheme="minorHAnsi" w:hAnsiTheme="minorHAnsi" w:cstheme="minorHAnsi"/>
                <w:snapToGrid w:val="0"/>
                <w:szCs w:val="24"/>
              </w:rPr>
            </w:pPr>
            <w:r w:rsidRPr="00FF4DFB">
              <w:rPr>
                <w:rFonts w:asciiTheme="minorHAnsi" w:hAnsiTheme="minorHAnsi" w:cstheme="minorHAnsi"/>
                <w:snapToGrid w:val="0"/>
                <w:szCs w:val="24"/>
              </w:rPr>
              <w:t>I certify that the attached is my work.</w:t>
            </w:r>
          </w:p>
          <w:p w14:paraId="75E04890" w14:textId="77777777" w:rsidR="004245ED" w:rsidRDefault="004245ED" w:rsidP="004245ED">
            <w:pPr>
              <w:tabs>
                <w:tab w:val="left" w:leader="dot" w:pos="2978"/>
              </w:tabs>
              <w:spacing w:before="120" w:after="120"/>
              <w:rPr>
                <w:rFonts w:asciiTheme="minorHAnsi" w:hAnsiTheme="minorHAnsi" w:cstheme="minorHAnsi"/>
                <w:szCs w:val="24"/>
              </w:rPr>
            </w:pPr>
          </w:p>
          <w:p w14:paraId="7911C1A6" w14:textId="0F84D4B1" w:rsidR="003C4BD3" w:rsidRPr="00FF4DFB" w:rsidRDefault="003C4BD3" w:rsidP="004245ED">
            <w:pPr>
              <w:tabs>
                <w:tab w:val="left" w:leader="dot" w:pos="2978"/>
              </w:tabs>
              <w:spacing w:before="120" w:after="120"/>
              <w:rPr>
                <w:rFonts w:asciiTheme="minorHAnsi" w:hAnsiTheme="minorHAnsi" w:cstheme="minorHAnsi"/>
                <w:szCs w:val="24"/>
              </w:rPr>
            </w:pPr>
            <w:r w:rsidRPr="00FF4DFB">
              <w:rPr>
                <w:rFonts w:asciiTheme="minorHAnsi" w:hAnsiTheme="minorHAnsi" w:cstheme="minorHAnsi"/>
                <w:szCs w:val="24"/>
              </w:rPr>
              <w:tab/>
            </w:r>
          </w:p>
        </w:tc>
      </w:tr>
      <w:tr w:rsidR="003C4BD3" w:rsidRPr="001F7CC0" w14:paraId="7911C1AA" w14:textId="77777777" w:rsidTr="004245ED">
        <w:trPr>
          <w:trHeight w:val="489"/>
        </w:trPr>
        <w:tc>
          <w:tcPr>
            <w:tcW w:w="2856" w:type="dxa"/>
            <w:gridSpan w:val="3"/>
            <w:shd w:val="clear" w:color="auto" w:fill="8547AD"/>
            <w:vAlign w:val="center"/>
          </w:tcPr>
          <w:p w14:paraId="7911C1A8" w14:textId="77777777" w:rsidR="003C4BD3" w:rsidRPr="00FF4DFB" w:rsidRDefault="003C4BD3" w:rsidP="004245ED">
            <w:pPr>
              <w:spacing w:before="120" w:after="120"/>
              <w:rPr>
                <w:rFonts w:asciiTheme="minorHAnsi" w:hAnsiTheme="minorHAnsi" w:cstheme="minorHAnsi"/>
                <w:b/>
                <w:color w:val="FFFFFF"/>
                <w:szCs w:val="24"/>
              </w:rPr>
            </w:pPr>
            <w:r w:rsidRPr="00FF4DFB">
              <w:rPr>
                <w:rFonts w:asciiTheme="minorHAnsi" w:hAnsiTheme="minorHAnsi" w:cstheme="minorHAnsi"/>
                <w:b/>
                <w:color w:val="FFFFFF"/>
                <w:szCs w:val="24"/>
              </w:rPr>
              <w:t>Assessors Name</w:t>
            </w:r>
          </w:p>
        </w:tc>
        <w:tc>
          <w:tcPr>
            <w:tcW w:w="7209" w:type="dxa"/>
            <w:gridSpan w:val="7"/>
            <w:shd w:val="clear" w:color="auto" w:fill="auto"/>
            <w:vAlign w:val="center"/>
          </w:tcPr>
          <w:p w14:paraId="7911C1A9" w14:textId="77777777" w:rsidR="003C4BD3" w:rsidRPr="00FF4DFB" w:rsidRDefault="003C4BD3" w:rsidP="004245ED">
            <w:pPr>
              <w:spacing w:before="120" w:after="120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3C4BD3" w:rsidRPr="001F7CC0" w14:paraId="7911C1AF" w14:textId="77777777" w:rsidTr="004245ED">
        <w:trPr>
          <w:trHeight w:val="489"/>
        </w:trPr>
        <w:tc>
          <w:tcPr>
            <w:tcW w:w="2856" w:type="dxa"/>
            <w:gridSpan w:val="3"/>
            <w:shd w:val="clear" w:color="auto" w:fill="8547AD"/>
            <w:vAlign w:val="center"/>
          </w:tcPr>
          <w:p w14:paraId="7911C1AB" w14:textId="77777777" w:rsidR="003C4BD3" w:rsidRPr="00FF4DFB" w:rsidRDefault="003C4BD3" w:rsidP="004245ED">
            <w:pPr>
              <w:spacing w:before="120" w:after="120"/>
              <w:rPr>
                <w:rFonts w:asciiTheme="minorHAnsi" w:hAnsiTheme="minorHAnsi" w:cstheme="minorHAnsi"/>
                <w:b/>
                <w:color w:val="FFFFFF"/>
                <w:szCs w:val="24"/>
              </w:rPr>
            </w:pPr>
            <w:r w:rsidRPr="00FF4DFB">
              <w:rPr>
                <w:rFonts w:asciiTheme="minorHAnsi" w:hAnsiTheme="minorHAnsi" w:cstheme="minorHAnsi"/>
                <w:b/>
                <w:color w:val="FFFFFF"/>
                <w:szCs w:val="24"/>
              </w:rPr>
              <w:t>Date Due</w:t>
            </w:r>
            <w:r w:rsidR="004856DF" w:rsidRPr="00FF4DFB">
              <w:rPr>
                <w:rFonts w:asciiTheme="minorHAnsi" w:hAnsiTheme="minorHAnsi" w:cstheme="minorHAnsi"/>
                <w:b/>
                <w:color w:val="FFFFFF"/>
                <w:szCs w:val="24"/>
              </w:rPr>
              <w:t>:</w:t>
            </w:r>
          </w:p>
        </w:tc>
        <w:tc>
          <w:tcPr>
            <w:tcW w:w="2957" w:type="dxa"/>
            <w:gridSpan w:val="2"/>
            <w:shd w:val="clear" w:color="auto" w:fill="auto"/>
            <w:vAlign w:val="center"/>
          </w:tcPr>
          <w:p w14:paraId="7911C1AC" w14:textId="77777777" w:rsidR="003C4BD3" w:rsidRPr="00FF4DFB" w:rsidRDefault="003C4BD3" w:rsidP="004245ED">
            <w:pPr>
              <w:spacing w:before="120" w:after="12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984" w:type="dxa"/>
            <w:gridSpan w:val="4"/>
            <w:shd w:val="clear" w:color="auto" w:fill="8547AD"/>
            <w:vAlign w:val="center"/>
          </w:tcPr>
          <w:p w14:paraId="7911C1AD" w14:textId="77777777" w:rsidR="003C4BD3" w:rsidRPr="00FF4DFB" w:rsidRDefault="003C4BD3" w:rsidP="004245ED">
            <w:pPr>
              <w:spacing w:before="120" w:after="120"/>
              <w:rPr>
                <w:rFonts w:asciiTheme="minorHAnsi" w:hAnsiTheme="minorHAnsi" w:cstheme="minorHAnsi"/>
                <w:b/>
                <w:szCs w:val="24"/>
              </w:rPr>
            </w:pPr>
            <w:r w:rsidRPr="00FF4DFB">
              <w:rPr>
                <w:rFonts w:asciiTheme="minorHAnsi" w:hAnsiTheme="minorHAnsi" w:cstheme="minorHAnsi"/>
                <w:b/>
                <w:color w:val="FFFFFF"/>
                <w:szCs w:val="24"/>
              </w:rPr>
              <w:t xml:space="preserve">Date </w:t>
            </w:r>
            <w:r w:rsidR="004856DF" w:rsidRPr="00FF4DFB">
              <w:rPr>
                <w:rFonts w:asciiTheme="minorHAnsi" w:hAnsiTheme="minorHAnsi" w:cstheme="minorHAnsi"/>
                <w:b/>
                <w:color w:val="FFFFFF"/>
                <w:szCs w:val="24"/>
              </w:rPr>
              <w:t>Submitted: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911C1AE" w14:textId="77777777" w:rsidR="003C4BD3" w:rsidRPr="00FF4DFB" w:rsidRDefault="003C4BD3" w:rsidP="004245ED">
            <w:pPr>
              <w:spacing w:before="120" w:after="120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B8691A" w:rsidRPr="001F7CC0" w14:paraId="7911C1B2" w14:textId="77777777" w:rsidTr="00EA0580">
        <w:trPr>
          <w:trHeight w:val="542"/>
        </w:trPr>
        <w:tc>
          <w:tcPr>
            <w:tcW w:w="10065" w:type="dxa"/>
            <w:gridSpan w:val="10"/>
            <w:shd w:val="clear" w:color="auto" w:fill="8547AD"/>
            <w:vAlign w:val="center"/>
          </w:tcPr>
          <w:p w14:paraId="7911C1B1" w14:textId="3A89A720" w:rsidR="00B8691A" w:rsidRPr="00EA0580" w:rsidRDefault="00111C15" w:rsidP="00EA0580">
            <w:pPr>
              <w:spacing w:before="120" w:after="120"/>
              <w:jc w:val="center"/>
              <w:rPr>
                <w:rFonts w:asciiTheme="minorHAnsi" w:hAnsiTheme="minorHAnsi" w:cstheme="minorHAnsi"/>
                <w:b/>
              </w:rPr>
            </w:pPr>
            <w:r>
              <w:lastRenderedPageBreak/>
              <w:br w:type="page"/>
            </w:r>
            <w:r w:rsidR="00B8691A" w:rsidRPr="00EA0580">
              <w:rPr>
                <w:rFonts w:asciiTheme="minorHAnsi" w:hAnsiTheme="minorHAnsi" w:cstheme="minorHAnsi"/>
                <w:b/>
                <w:color w:val="FFFFFF"/>
              </w:rPr>
              <w:t>STUDENT FEEDBACK</w:t>
            </w:r>
          </w:p>
        </w:tc>
      </w:tr>
      <w:tr w:rsidR="00E00D25" w:rsidRPr="001F7CC0" w14:paraId="7911C1B7" w14:textId="77777777" w:rsidTr="00EA0580">
        <w:trPr>
          <w:trHeight w:val="542"/>
        </w:trPr>
        <w:tc>
          <w:tcPr>
            <w:tcW w:w="2692" w:type="dxa"/>
            <w:vMerge w:val="restart"/>
            <w:shd w:val="clear" w:color="auto" w:fill="8547AD"/>
            <w:vAlign w:val="center"/>
          </w:tcPr>
          <w:p w14:paraId="7911C1B3" w14:textId="77777777" w:rsidR="00E00D25" w:rsidRPr="00EA0580" w:rsidRDefault="00E00D25" w:rsidP="00EA0580">
            <w:pPr>
              <w:spacing w:before="120" w:after="120"/>
              <w:rPr>
                <w:rFonts w:asciiTheme="minorHAnsi" w:hAnsiTheme="minorHAnsi" w:cstheme="minorHAnsi"/>
                <w:b/>
                <w:color w:val="FFFFFF"/>
              </w:rPr>
            </w:pPr>
            <w:r w:rsidRPr="00EA0580">
              <w:rPr>
                <w:rFonts w:asciiTheme="minorHAnsi" w:hAnsiTheme="minorHAnsi" w:cstheme="minorHAnsi"/>
                <w:b/>
                <w:color w:val="FFFFFF"/>
              </w:rPr>
              <w:t>Assessment Decision</w:t>
            </w:r>
          </w:p>
        </w:tc>
        <w:tc>
          <w:tcPr>
            <w:tcW w:w="1845" w:type="dxa"/>
            <w:gridSpan w:val="3"/>
            <w:shd w:val="clear" w:color="auto" w:fill="auto"/>
            <w:vAlign w:val="center"/>
          </w:tcPr>
          <w:p w14:paraId="7911C1B4" w14:textId="77777777" w:rsidR="00E00D25" w:rsidRPr="00EA0580" w:rsidRDefault="00E00D25" w:rsidP="00EA0580">
            <w:pPr>
              <w:spacing w:before="120" w:after="120"/>
              <w:rPr>
                <w:rFonts w:asciiTheme="minorHAnsi" w:hAnsiTheme="minorHAnsi" w:cstheme="minorHAnsi"/>
              </w:rPr>
            </w:pPr>
            <w:r w:rsidRPr="00EA0580">
              <w:rPr>
                <w:rFonts w:asciiTheme="minorHAnsi" w:hAnsiTheme="minorHAnsi" w:cstheme="minorHAnsi"/>
              </w:rPr>
              <w:t>Attempt 1</w:t>
            </w:r>
          </w:p>
        </w:tc>
        <w:tc>
          <w:tcPr>
            <w:tcW w:w="2764" w:type="dxa"/>
            <w:gridSpan w:val="3"/>
            <w:shd w:val="clear" w:color="auto" w:fill="auto"/>
            <w:vAlign w:val="center"/>
          </w:tcPr>
          <w:p w14:paraId="7911C1B5" w14:textId="77777777" w:rsidR="00E00D25" w:rsidRPr="00EA0580" w:rsidRDefault="00E00D25" w:rsidP="00EA0580">
            <w:pPr>
              <w:spacing w:before="120" w:after="120"/>
              <w:rPr>
                <w:rFonts w:asciiTheme="minorHAnsi" w:hAnsiTheme="minorHAnsi" w:cstheme="minorHAnsi"/>
              </w:rPr>
            </w:pPr>
            <w:r w:rsidRPr="00EA0580">
              <w:rPr>
                <w:rFonts w:ascii="Segoe UI Symbol" w:eastAsia="MS UI Gothic" w:hAnsi="Segoe UI Symbol" w:cs="Segoe UI Symbol"/>
                <w:bCs/>
              </w:rPr>
              <w:t>☐</w:t>
            </w:r>
            <w:r w:rsidRPr="00EA0580">
              <w:rPr>
                <w:rFonts w:asciiTheme="minorHAnsi" w:hAnsiTheme="minorHAnsi" w:cstheme="minorHAnsi"/>
                <w:bCs/>
              </w:rPr>
              <w:t xml:space="preserve"> Satisfactory</w:t>
            </w:r>
          </w:p>
        </w:tc>
        <w:tc>
          <w:tcPr>
            <w:tcW w:w="2764" w:type="dxa"/>
            <w:gridSpan w:val="3"/>
            <w:shd w:val="clear" w:color="auto" w:fill="auto"/>
            <w:vAlign w:val="center"/>
          </w:tcPr>
          <w:p w14:paraId="7911C1B6" w14:textId="77777777" w:rsidR="00E00D25" w:rsidRPr="00EA0580" w:rsidRDefault="00E00D25" w:rsidP="00EA0580">
            <w:pPr>
              <w:spacing w:before="120" w:after="120"/>
              <w:rPr>
                <w:rFonts w:asciiTheme="minorHAnsi" w:hAnsiTheme="minorHAnsi" w:cstheme="minorHAnsi"/>
              </w:rPr>
            </w:pPr>
            <w:r w:rsidRPr="00EA0580">
              <w:rPr>
                <w:rFonts w:ascii="Segoe UI Symbol" w:eastAsia="MS UI Gothic" w:hAnsi="Segoe UI Symbol" w:cs="Segoe UI Symbol"/>
                <w:bCs/>
              </w:rPr>
              <w:t>☐</w:t>
            </w:r>
            <w:r w:rsidRPr="00EA0580">
              <w:rPr>
                <w:rFonts w:asciiTheme="minorHAnsi" w:hAnsiTheme="minorHAnsi" w:cstheme="minorHAnsi"/>
                <w:bCs/>
              </w:rPr>
              <w:t xml:space="preserve"> Not Yet Satisfactory</w:t>
            </w:r>
          </w:p>
        </w:tc>
      </w:tr>
      <w:tr w:rsidR="00E00D25" w:rsidRPr="001F7CC0" w14:paraId="7911C1BC" w14:textId="77777777" w:rsidTr="00EA0580">
        <w:trPr>
          <w:trHeight w:val="575"/>
        </w:trPr>
        <w:tc>
          <w:tcPr>
            <w:tcW w:w="2692" w:type="dxa"/>
            <w:vMerge/>
            <w:shd w:val="clear" w:color="auto" w:fill="8547AD"/>
            <w:vAlign w:val="center"/>
          </w:tcPr>
          <w:p w14:paraId="7911C1B8" w14:textId="77777777" w:rsidR="00E00D25" w:rsidRPr="00EA0580" w:rsidRDefault="00E00D25" w:rsidP="00EA0580">
            <w:pPr>
              <w:spacing w:before="120" w:after="120"/>
              <w:rPr>
                <w:rFonts w:asciiTheme="minorHAnsi" w:hAnsiTheme="minorHAnsi" w:cstheme="minorHAnsi"/>
                <w:b/>
                <w:color w:val="FFFFFF"/>
              </w:rPr>
            </w:pPr>
          </w:p>
        </w:tc>
        <w:tc>
          <w:tcPr>
            <w:tcW w:w="1845" w:type="dxa"/>
            <w:gridSpan w:val="3"/>
            <w:shd w:val="clear" w:color="auto" w:fill="auto"/>
            <w:vAlign w:val="center"/>
          </w:tcPr>
          <w:p w14:paraId="7911C1B9" w14:textId="77777777" w:rsidR="00E00D25" w:rsidRPr="00EA0580" w:rsidRDefault="00E00D25" w:rsidP="00EA0580">
            <w:pPr>
              <w:spacing w:before="120" w:after="120"/>
              <w:rPr>
                <w:rFonts w:asciiTheme="minorHAnsi" w:hAnsiTheme="minorHAnsi" w:cstheme="minorHAnsi"/>
              </w:rPr>
            </w:pPr>
            <w:r w:rsidRPr="00EA0580">
              <w:rPr>
                <w:rFonts w:asciiTheme="minorHAnsi" w:hAnsiTheme="minorHAnsi" w:cstheme="minorHAnsi"/>
              </w:rPr>
              <w:t>Attempt 2</w:t>
            </w:r>
          </w:p>
        </w:tc>
        <w:tc>
          <w:tcPr>
            <w:tcW w:w="2764" w:type="dxa"/>
            <w:gridSpan w:val="3"/>
            <w:shd w:val="clear" w:color="auto" w:fill="auto"/>
            <w:vAlign w:val="center"/>
          </w:tcPr>
          <w:p w14:paraId="7911C1BA" w14:textId="77777777" w:rsidR="00E00D25" w:rsidRPr="00EA0580" w:rsidRDefault="00E00D25" w:rsidP="00EA0580">
            <w:pPr>
              <w:spacing w:before="120" w:after="120"/>
              <w:rPr>
                <w:rFonts w:asciiTheme="minorHAnsi" w:hAnsiTheme="minorHAnsi" w:cstheme="minorHAnsi"/>
              </w:rPr>
            </w:pPr>
            <w:r w:rsidRPr="00EA0580">
              <w:rPr>
                <w:rFonts w:ascii="Segoe UI Symbol" w:eastAsia="MS UI Gothic" w:hAnsi="Segoe UI Symbol" w:cs="Segoe UI Symbol"/>
                <w:bCs/>
              </w:rPr>
              <w:t>☐</w:t>
            </w:r>
            <w:r w:rsidRPr="00EA0580">
              <w:rPr>
                <w:rFonts w:asciiTheme="minorHAnsi" w:hAnsiTheme="minorHAnsi" w:cstheme="minorHAnsi"/>
                <w:bCs/>
              </w:rPr>
              <w:t xml:space="preserve"> Satisfactory</w:t>
            </w:r>
          </w:p>
        </w:tc>
        <w:tc>
          <w:tcPr>
            <w:tcW w:w="2764" w:type="dxa"/>
            <w:gridSpan w:val="3"/>
            <w:shd w:val="clear" w:color="auto" w:fill="auto"/>
            <w:vAlign w:val="center"/>
          </w:tcPr>
          <w:p w14:paraId="7911C1BB" w14:textId="77777777" w:rsidR="00E00D25" w:rsidRPr="00EA0580" w:rsidRDefault="00E00D25" w:rsidP="00EA0580">
            <w:pPr>
              <w:spacing w:before="120" w:after="120"/>
              <w:rPr>
                <w:rFonts w:asciiTheme="minorHAnsi" w:hAnsiTheme="minorHAnsi" w:cstheme="minorHAnsi"/>
              </w:rPr>
            </w:pPr>
            <w:r w:rsidRPr="00EA0580">
              <w:rPr>
                <w:rFonts w:ascii="Segoe UI Symbol" w:eastAsia="MS UI Gothic" w:hAnsi="Segoe UI Symbol" w:cs="Segoe UI Symbol"/>
                <w:bCs/>
              </w:rPr>
              <w:t>☐</w:t>
            </w:r>
            <w:r w:rsidRPr="00EA0580">
              <w:rPr>
                <w:rFonts w:asciiTheme="minorHAnsi" w:hAnsiTheme="minorHAnsi" w:cstheme="minorHAnsi"/>
                <w:bCs/>
              </w:rPr>
              <w:t xml:space="preserve"> Not Yet Satisfactory</w:t>
            </w:r>
          </w:p>
        </w:tc>
      </w:tr>
      <w:tr w:rsidR="00E00D25" w:rsidRPr="001F7CC0" w14:paraId="7911C1C1" w14:textId="77777777" w:rsidTr="00EA0580">
        <w:trPr>
          <w:trHeight w:val="575"/>
        </w:trPr>
        <w:tc>
          <w:tcPr>
            <w:tcW w:w="2692" w:type="dxa"/>
            <w:vMerge/>
            <w:shd w:val="clear" w:color="auto" w:fill="8547AD"/>
            <w:vAlign w:val="center"/>
          </w:tcPr>
          <w:p w14:paraId="7911C1BD" w14:textId="77777777" w:rsidR="00E00D25" w:rsidRPr="00EA0580" w:rsidRDefault="00E00D25" w:rsidP="00EA0580">
            <w:pPr>
              <w:spacing w:before="120" w:after="120"/>
              <w:rPr>
                <w:rFonts w:asciiTheme="minorHAnsi" w:hAnsiTheme="minorHAnsi" w:cstheme="minorHAnsi"/>
                <w:b/>
                <w:color w:val="FFFFFF"/>
              </w:rPr>
            </w:pPr>
          </w:p>
        </w:tc>
        <w:tc>
          <w:tcPr>
            <w:tcW w:w="1845" w:type="dxa"/>
            <w:gridSpan w:val="3"/>
            <w:shd w:val="clear" w:color="auto" w:fill="auto"/>
            <w:vAlign w:val="center"/>
          </w:tcPr>
          <w:p w14:paraId="7911C1BE" w14:textId="77777777" w:rsidR="00E00D25" w:rsidRPr="00EA0580" w:rsidRDefault="00E00D25" w:rsidP="00EA0580">
            <w:pPr>
              <w:spacing w:before="120" w:after="120"/>
              <w:rPr>
                <w:rFonts w:asciiTheme="minorHAnsi" w:hAnsiTheme="minorHAnsi" w:cstheme="minorHAnsi"/>
              </w:rPr>
            </w:pPr>
            <w:r w:rsidRPr="00EA0580">
              <w:rPr>
                <w:rFonts w:asciiTheme="minorHAnsi" w:hAnsiTheme="minorHAnsi" w:cstheme="minorHAnsi"/>
              </w:rPr>
              <w:t>Attempt 3</w:t>
            </w:r>
          </w:p>
        </w:tc>
        <w:tc>
          <w:tcPr>
            <w:tcW w:w="2764" w:type="dxa"/>
            <w:gridSpan w:val="3"/>
            <w:shd w:val="clear" w:color="auto" w:fill="auto"/>
            <w:vAlign w:val="center"/>
          </w:tcPr>
          <w:p w14:paraId="7911C1BF" w14:textId="77777777" w:rsidR="00E00D25" w:rsidRPr="00EA0580" w:rsidRDefault="00E00D25" w:rsidP="00EA0580">
            <w:pPr>
              <w:spacing w:before="120" w:after="120"/>
              <w:rPr>
                <w:rFonts w:asciiTheme="minorHAnsi" w:hAnsiTheme="minorHAnsi" w:cstheme="minorHAnsi"/>
              </w:rPr>
            </w:pPr>
            <w:r w:rsidRPr="00EA0580">
              <w:rPr>
                <w:rFonts w:ascii="Segoe UI Symbol" w:eastAsia="MS UI Gothic" w:hAnsi="Segoe UI Symbol" w:cs="Segoe UI Symbol"/>
                <w:bCs/>
              </w:rPr>
              <w:t>☐</w:t>
            </w:r>
            <w:r w:rsidRPr="00EA0580">
              <w:rPr>
                <w:rFonts w:asciiTheme="minorHAnsi" w:hAnsiTheme="minorHAnsi" w:cstheme="minorHAnsi"/>
                <w:bCs/>
              </w:rPr>
              <w:t xml:space="preserve"> Satisfactory</w:t>
            </w:r>
          </w:p>
        </w:tc>
        <w:tc>
          <w:tcPr>
            <w:tcW w:w="2764" w:type="dxa"/>
            <w:gridSpan w:val="3"/>
            <w:shd w:val="clear" w:color="auto" w:fill="auto"/>
            <w:vAlign w:val="center"/>
          </w:tcPr>
          <w:p w14:paraId="7911C1C0" w14:textId="77777777" w:rsidR="00E00D25" w:rsidRPr="00EA0580" w:rsidRDefault="00E00D25" w:rsidP="00EA0580">
            <w:pPr>
              <w:spacing w:before="120" w:after="120"/>
              <w:rPr>
                <w:rFonts w:asciiTheme="minorHAnsi" w:hAnsiTheme="minorHAnsi" w:cstheme="minorHAnsi"/>
              </w:rPr>
            </w:pPr>
            <w:r w:rsidRPr="00EA0580">
              <w:rPr>
                <w:rFonts w:ascii="Segoe UI Symbol" w:eastAsia="MS UI Gothic" w:hAnsi="Segoe UI Symbol" w:cs="Segoe UI Symbol"/>
                <w:bCs/>
              </w:rPr>
              <w:t>☐</w:t>
            </w:r>
            <w:r w:rsidRPr="00EA0580">
              <w:rPr>
                <w:rFonts w:asciiTheme="minorHAnsi" w:hAnsiTheme="minorHAnsi" w:cstheme="minorHAnsi"/>
                <w:bCs/>
              </w:rPr>
              <w:t xml:space="preserve"> Not Yet Satisfactory</w:t>
            </w:r>
          </w:p>
        </w:tc>
      </w:tr>
      <w:tr w:rsidR="00B8691A" w:rsidRPr="001F7CC0" w14:paraId="7911C1C4" w14:textId="77777777" w:rsidTr="00EA0580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7911C1C2" w14:textId="77777777" w:rsidR="00B8691A" w:rsidRPr="00EA0580" w:rsidRDefault="00B8691A" w:rsidP="00EA0580">
            <w:pPr>
              <w:spacing w:before="120" w:after="120"/>
              <w:rPr>
                <w:rFonts w:asciiTheme="minorHAnsi" w:hAnsiTheme="minorHAnsi" w:cstheme="minorHAnsi"/>
                <w:b/>
                <w:color w:val="FFFFFF"/>
              </w:rPr>
            </w:pPr>
            <w:r w:rsidRPr="00EA0580">
              <w:rPr>
                <w:rFonts w:asciiTheme="minorHAnsi" w:hAnsiTheme="minorHAnsi" w:cstheme="minorHAnsi"/>
                <w:b/>
                <w:color w:val="FFFFFF"/>
              </w:rPr>
              <w:t>Assessor Name</w:t>
            </w:r>
          </w:p>
        </w:tc>
        <w:tc>
          <w:tcPr>
            <w:tcW w:w="7373" w:type="dxa"/>
            <w:gridSpan w:val="9"/>
            <w:shd w:val="clear" w:color="auto" w:fill="auto"/>
            <w:vAlign w:val="center"/>
          </w:tcPr>
          <w:p w14:paraId="7911C1C3" w14:textId="77777777" w:rsidR="00B8691A" w:rsidRPr="00EA0580" w:rsidRDefault="00B8691A" w:rsidP="00EA0580">
            <w:pPr>
              <w:spacing w:before="120" w:after="120"/>
              <w:rPr>
                <w:rFonts w:asciiTheme="minorHAnsi" w:hAnsiTheme="minorHAnsi" w:cstheme="minorHAnsi"/>
              </w:rPr>
            </w:pPr>
          </w:p>
        </w:tc>
      </w:tr>
      <w:tr w:rsidR="00B8691A" w:rsidRPr="001F7CC0" w14:paraId="7911C1C9" w14:textId="77777777" w:rsidTr="00EA0580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7911C1C5" w14:textId="77777777" w:rsidR="00B8691A" w:rsidRPr="00EA0580" w:rsidRDefault="00B8691A" w:rsidP="00EA0580">
            <w:pPr>
              <w:spacing w:before="120" w:after="120"/>
              <w:rPr>
                <w:rFonts w:asciiTheme="minorHAnsi" w:hAnsiTheme="minorHAnsi" w:cstheme="minorHAnsi"/>
                <w:b/>
                <w:color w:val="FFFFFF"/>
              </w:rPr>
            </w:pPr>
            <w:r w:rsidRPr="00EA0580">
              <w:rPr>
                <w:rFonts w:asciiTheme="minorHAnsi" w:hAnsiTheme="minorHAnsi" w:cstheme="minorHAnsi"/>
                <w:b/>
                <w:color w:val="FFFFFF"/>
              </w:rPr>
              <w:t>Assessor Signature</w:t>
            </w:r>
          </w:p>
        </w:tc>
        <w:tc>
          <w:tcPr>
            <w:tcW w:w="3404" w:type="dxa"/>
            <w:gridSpan w:val="5"/>
            <w:shd w:val="clear" w:color="auto" w:fill="auto"/>
            <w:vAlign w:val="center"/>
          </w:tcPr>
          <w:p w14:paraId="7911C1C6" w14:textId="77777777" w:rsidR="00B8691A" w:rsidRPr="00EA0580" w:rsidRDefault="00B8691A" w:rsidP="00EA0580">
            <w:pPr>
              <w:spacing w:before="120" w:after="120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  <w:gridSpan w:val="2"/>
            <w:shd w:val="clear" w:color="auto" w:fill="8547AD"/>
            <w:vAlign w:val="center"/>
          </w:tcPr>
          <w:p w14:paraId="7911C1C7" w14:textId="77777777" w:rsidR="00B8691A" w:rsidRPr="00EA0580" w:rsidRDefault="00B8691A" w:rsidP="00EA0580">
            <w:pPr>
              <w:spacing w:before="120" w:after="120"/>
              <w:rPr>
                <w:rFonts w:asciiTheme="minorHAnsi" w:hAnsiTheme="minorHAnsi" w:cstheme="minorHAnsi"/>
                <w:b/>
              </w:rPr>
            </w:pPr>
            <w:r w:rsidRPr="00EA0580">
              <w:rPr>
                <w:rFonts w:asciiTheme="minorHAnsi" w:hAnsiTheme="minorHAnsi" w:cstheme="minorHAnsi"/>
                <w:b/>
                <w:color w:val="FFFFFF"/>
              </w:rPr>
              <w:t>Date</w:t>
            </w:r>
            <w:r w:rsidR="00111C15" w:rsidRPr="00EA0580">
              <w:rPr>
                <w:rFonts w:asciiTheme="minorHAnsi" w:hAnsiTheme="minorHAnsi" w:cstheme="minorHAnsi"/>
                <w:b/>
                <w:color w:val="FFFFFF"/>
              </w:rPr>
              <w:t>:</w:t>
            </w:r>
          </w:p>
        </w:tc>
        <w:tc>
          <w:tcPr>
            <w:tcW w:w="2410" w:type="dxa"/>
            <w:gridSpan w:val="2"/>
            <w:shd w:val="clear" w:color="auto" w:fill="auto"/>
            <w:vAlign w:val="center"/>
          </w:tcPr>
          <w:p w14:paraId="7911C1C8" w14:textId="77777777" w:rsidR="00B8691A" w:rsidRPr="00EA0580" w:rsidRDefault="00B8691A" w:rsidP="00EA0580">
            <w:pPr>
              <w:spacing w:before="120" w:after="120"/>
              <w:rPr>
                <w:rFonts w:asciiTheme="minorHAnsi" w:hAnsiTheme="minorHAnsi" w:cstheme="minorHAnsi"/>
              </w:rPr>
            </w:pPr>
          </w:p>
        </w:tc>
      </w:tr>
      <w:tr w:rsidR="00B8691A" w:rsidRPr="001F7CC0" w14:paraId="7911C1CB" w14:textId="77777777" w:rsidTr="00EA0580">
        <w:trPr>
          <w:trHeight w:val="542"/>
        </w:trPr>
        <w:tc>
          <w:tcPr>
            <w:tcW w:w="10065" w:type="dxa"/>
            <w:gridSpan w:val="10"/>
            <w:shd w:val="clear" w:color="auto" w:fill="8547AD"/>
            <w:vAlign w:val="center"/>
          </w:tcPr>
          <w:p w14:paraId="7911C1CA" w14:textId="77777777" w:rsidR="00B8691A" w:rsidRPr="00EA0580" w:rsidRDefault="00B8691A" w:rsidP="00EA0580">
            <w:pPr>
              <w:spacing w:before="120" w:after="120"/>
              <w:rPr>
                <w:rFonts w:asciiTheme="minorHAnsi" w:hAnsiTheme="minorHAnsi" w:cstheme="minorHAnsi"/>
                <w:b/>
              </w:rPr>
            </w:pPr>
            <w:r w:rsidRPr="00EA0580">
              <w:rPr>
                <w:rFonts w:asciiTheme="minorHAnsi" w:hAnsiTheme="minorHAnsi" w:cstheme="minorHAnsi"/>
                <w:b/>
                <w:color w:val="FFFFFF"/>
              </w:rPr>
              <w:t>Feedback to student</w:t>
            </w:r>
          </w:p>
        </w:tc>
      </w:tr>
      <w:tr w:rsidR="00B8691A" w:rsidRPr="001F7CC0" w14:paraId="7911C1CE" w14:textId="77777777" w:rsidTr="00EA0580">
        <w:trPr>
          <w:trHeight w:val="1693"/>
        </w:trPr>
        <w:tc>
          <w:tcPr>
            <w:tcW w:w="10065" w:type="dxa"/>
            <w:gridSpan w:val="10"/>
            <w:shd w:val="clear" w:color="auto" w:fill="auto"/>
          </w:tcPr>
          <w:p w14:paraId="7911C1CC" w14:textId="195DCECC" w:rsidR="00005C03" w:rsidRPr="00EA0580" w:rsidRDefault="00005C03" w:rsidP="00EA0580">
            <w:pPr>
              <w:tabs>
                <w:tab w:val="left" w:pos="3195"/>
              </w:tabs>
              <w:spacing w:before="120" w:after="120"/>
              <w:ind w:left="34"/>
              <w:rPr>
                <w:rFonts w:asciiTheme="minorHAnsi" w:hAnsiTheme="minorHAnsi" w:cstheme="minorHAnsi"/>
              </w:rPr>
            </w:pPr>
            <w:r w:rsidRPr="00EA0580">
              <w:rPr>
                <w:rFonts w:asciiTheme="minorHAnsi" w:hAnsiTheme="minorHAnsi" w:cstheme="minorHAnsi"/>
              </w:rPr>
              <w:t>Feedback will be</w:t>
            </w:r>
            <w:r w:rsidR="005F0D44" w:rsidRPr="00EA0580">
              <w:rPr>
                <w:rFonts w:asciiTheme="minorHAnsi" w:hAnsiTheme="minorHAnsi" w:cstheme="minorHAnsi"/>
              </w:rPr>
              <w:t xml:space="preserve"> provided</w:t>
            </w:r>
            <w:r w:rsidRPr="00EA0580">
              <w:rPr>
                <w:rFonts w:asciiTheme="minorHAnsi" w:hAnsiTheme="minorHAnsi" w:cstheme="minorHAnsi"/>
              </w:rPr>
              <w:t xml:space="preserve"> to you in class or via </w:t>
            </w:r>
            <w:r w:rsidR="005F0D44" w:rsidRPr="00EA0580">
              <w:rPr>
                <w:rFonts w:asciiTheme="minorHAnsi" w:hAnsiTheme="minorHAnsi" w:cstheme="minorHAnsi"/>
              </w:rPr>
              <w:t>Blackboard</w:t>
            </w:r>
          </w:p>
          <w:p w14:paraId="7911C1CD" w14:textId="77777777" w:rsidR="00B8691A" w:rsidRPr="00EA0580" w:rsidRDefault="00B8691A" w:rsidP="00EA0580">
            <w:pPr>
              <w:spacing w:before="120" w:after="120"/>
              <w:rPr>
                <w:rFonts w:asciiTheme="minorHAnsi" w:hAnsiTheme="minorHAnsi" w:cstheme="minorHAnsi"/>
              </w:rPr>
            </w:pPr>
          </w:p>
        </w:tc>
      </w:tr>
      <w:tr w:rsidR="00B8691A" w:rsidRPr="001F7CC0" w14:paraId="7911C1D0" w14:textId="77777777" w:rsidTr="00EA0580">
        <w:trPr>
          <w:trHeight w:val="542"/>
        </w:trPr>
        <w:tc>
          <w:tcPr>
            <w:tcW w:w="10065" w:type="dxa"/>
            <w:gridSpan w:val="10"/>
            <w:shd w:val="clear" w:color="auto" w:fill="8547AD"/>
            <w:vAlign w:val="center"/>
          </w:tcPr>
          <w:p w14:paraId="7911C1CF" w14:textId="77777777" w:rsidR="00B8691A" w:rsidRPr="00EA0580" w:rsidRDefault="00B8691A" w:rsidP="00EA0580">
            <w:pPr>
              <w:spacing w:before="120" w:after="120"/>
              <w:rPr>
                <w:rFonts w:asciiTheme="minorHAnsi" w:hAnsiTheme="minorHAnsi" w:cstheme="minorHAnsi"/>
                <w:b/>
              </w:rPr>
            </w:pPr>
            <w:r w:rsidRPr="00EA0580">
              <w:rPr>
                <w:rFonts w:asciiTheme="minorHAnsi" w:hAnsiTheme="minorHAnsi" w:cstheme="minorHAnsi"/>
                <w:b/>
                <w:color w:val="FFFFFF"/>
              </w:rPr>
              <w:t>Feedback from student</w:t>
            </w:r>
          </w:p>
        </w:tc>
      </w:tr>
      <w:tr w:rsidR="00B8691A" w:rsidRPr="001F7CC0" w14:paraId="7911C1D2" w14:textId="77777777" w:rsidTr="00EA0580">
        <w:trPr>
          <w:trHeight w:val="1776"/>
        </w:trPr>
        <w:tc>
          <w:tcPr>
            <w:tcW w:w="10065" w:type="dxa"/>
            <w:gridSpan w:val="10"/>
            <w:shd w:val="clear" w:color="auto" w:fill="auto"/>
          </w:tcPr>
          <w:p w14:paraId="7911C1D1" w14:textId="77777777" w:rsidR="00B8691A" w:rsidRPr="00EA0580" w:rsidRDefault="00B8691A" w:rsidP="00EA0580">
            <w:pPr>
              <w:spacing w:before="120" w:after="120"/>
              <w:rPr>
                <w:rFonts w:asciiTheme="minorHAnsi" w:hAnsiTheme="minorHAnsi" w:cstheme="minorHAnsi"/>
              </w:rPr>
            </w:pPr>
          </w:p>
        </w:tc>
      </w:tr>
      <w:tr w:rsidR="00B8691A" w:rsidRPr="001F7CC0" w14:paraId="7911C1D7" w14:textId="77777777" w:rsidTr="00EA0580">
        <w:trPr>
          <w:trHeight w:val="512"/>
        </w:trPr>
        <w:tc>
          <w:tcPr>
            <w:tcW w:w="2714" w:type="dxa"/>
            <w:gridSpan w:val="2"/>
            <w:shd w:val="clear" w:color="auto" w:fill="8547AD"/>
            <w:vAlign w:val="center"/>
          </w:tcPr>
          <w:p w14:paraId="7911C1D3" w14:textId="77777777" w:rsidR="00B8691A" w:rsidRPr="00EA0580" w:rsidRDefault="00B8691A" w:rsidP="00EA0580">
            <w:pPr>
              <w:spacing w:before="120" w:after="120"/>
              <w:rPr>
                <w:rFonts w:asciiTheme="minorHAnsi" w:hAnsiTheme="minorHAnsi" w:cstheme="minorHAnsi"/>
              </w:rPr>
            </w:pPr>
            <w:r w:rsidRPr="00EA0580">
              <w:rPr>
                <w:rFonts w:asciiTheme="minorHAnsi" w:hAnsiTheme="minorHAnsi" w:cstheme="minorHAnsi"/>
                <w:b/>
                <w:color w:val="FFFFFF"/>
              </w:rPr>
              <w:t>Student signature</w:t>
            </w:r>
          </w:p>
        </w:tc>
        <w:tc>
          <w:tcPr>
            <w:tcW w:w="3382" w:type="dxa"/>
            <w:gridSpan w:val="4"/>
            <w:shd w:val="clear" w:color="auto" w:fill="auto"/>
            <w:vAlign w:val="center"/>
          </w:tcPr>
          <w:p w14:paraId="7911C1D4" w14:textId="77777777" w:rsidR="00B8691A" w:rsidRPr="00EA0580" w:rsidRDefault="00B8691A" w:rsidP="00EA0580">
            <w:pPr>
              <w:spacing w:before="120" w:after="120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  <w:gridSpan w:val="2"/>
            <w:shd w:val="clear" w:color="auto" w:fill="8547AD"/>
            <w:vAlign w:val="center"/>
          </w:tcPr>
          <w:p w14:paraId="7911C1D5" w14:textId="77777777" w:rsidR="00B8691A" w:rsidRPr="00EA0580" w:rsidRDefault="00B8691A" w:rsidP="00EA0580">
            <w:pPr>
              <w:spacing w:before="120" w:after="120"/>
              <w:rPr>
                <w:rFonts w:asciiTheme="minorHAnsi" w:hAnsiTheme="minorHAnsi" w:cstheme="minorHAnsi"/>
              </w:rPr>
            </w:pPr>
            <w:r w:rsidRPr="00EA0580">
              <w:rPr>
                <w:rFonts w:asciiTheme="minorHAnsi" w:hAnsiTheme="minorHAnsi" w:cstheme="minorHAnsi"/>
                <w:b/>
                <w:color w:val="FFFFFF"/>
              </w:rPr>
              <w:t>Date</w:t>
            </w:r>
            <w:r w:rsidR="00111C15" w:rsidRPr="00EA0580">
              <w:rPr>
                <w:rFonts w:asciiTheme="minorHAnsi" w:hAnsiTheme="minorHAnsi" w:cstheme="minorHAnsi"/>
                <w:b/>
                <w:color w:val="FFFFFF"/>
              </w:rPr>
              <w:t>:</w:t>
            </w:r>
          </w:p>
        </w:tc>
        <w:tc>
          <w:tcPr>
            <w:tcW w:w="2410" w:type="dxa"/>
            <w:gridSpan w:val="2"/>
            <w:shd w:val="clear" w:color="auto" w:fill="auto"/>
            <w:vAlign w:val="center"/>
          </w:tcPr>
          <w:p w14:paraId="7911C1D6" w14:textId="77777777" w:rsidR="00B8691A" w:rsidRPr="00EA0580" w:rsidRDefault="00B8691A" w:rsidP="00EA0580">
            <w:pPr>
              <w:spacing w:before="120" w:after="120"/>
              <w:rPr>
                <w:rFonts w:asciiTheme="minorHAnsi" w:hAnsiTheme="minorHAnsi" w:cstheme="minorHAnsi"/>
              </w:rPr>
            </w:pPr>
          </w:p>
        </w:tc>
      </w:tr>
    </w:tbl>
    <w:p w14:paraId="7911C1D8" w14:textId="77777777" w:rsidR="0040407C" w:rsidRDefault="0040407C" w:rsidP="002C3FA2">
      <w:pPr>
        <w:tabs>
          <w:tab w:val="left" w:pos="3195"/>
        </w:tabs>
        <w:spacing w:before="120" w:after="120" w:line="240" w:lineRule="auto"/>
        <w:ind w:left="-284"/>
      </w:pPr>
    </w:p>
    <w:p w14:paraId="7911C1D9" w14:textId="77777777" w:rsidR="004856DF" w:rsidRDefault="004856DF" w:rsidP="002C3FA2">
      <w:pPr>
        <w:tabs>
          <w:tab w:val="left" w:pos="3195"/>
        </w:tabs>
        <w:spacing w:before="120" w:after="120" w:line="240" w:lineRule="auto"/>
        <w:ind w:left="-284"/>
      </w:pPr>
      <w:r>
        <w:br w:type="page"/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7513"/>
      </w:tblGrid>
      <w:tr w:rsidR="004856DF" w14:paraId="7911C1DB" w14:textId="77777777" w:rsidTr="00D5724C">
        <w:trPr>
          <w:trHeight w:val="334"/>
        </w:trPr>
        <w:tc>
          <w:tcPr>
            <w:tcW w:w="10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7911C1DA" w14:textId="5C9BB28B" w:rsidR="004856DF" w:rsidRPr="00CD0DF5" w:rsidRDefault="007D4F81" w:rsidP="004856D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color w:val="FFFFFF"/>
                <w:sz w:val="20"/>
              </w:rPr>
            </w:pPr>
            <w:bookmarkStart w:id="0" w:name="_Hlk14024720"/>
            <w:r w:rsidRPr="00CD0DF5">
              <w:rPr>
                <w:rFonts w:asciiTheme="minorHAnsi" w:hAnsiTheme="minorHAnsi" w:cstheme="minorHAnsi"/>
                <w:b/>
                <w:color w:val="FFFFFF"/>
                <w:szCs w:val="24"/>
              </w:rPr>
              <w:lastRenderedPageBreak/>
              <w:t>INFORMATION FOR INSTRUCTORS/ASSESSORS</w:t>
            </w:r>
          </w:p>
        </w:tc>
      </w:tr>
      <w:bookmarkEnd w:id="0"/>
      <w:tr w:rsidR="005D2195" w:rsidRPr="005D2195" w14:paraId="7911C1E0" w14:textId="77777777" w:rsidTr="00D572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552" w:type="dxa"/>
          </w:tcPr>
          <w:p w14:paraId="7911C1DE" w14:textId="77777777" w:rsidR="005D2195" w:rsidRPr="00E90BCD" w:rsidRDefault="005D2195" w:rsidP="00F07DB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E90BCD">
              <w:rPr>
                <w:rFonts w:asciiTheme="minorHAnsi" w:hAnsiTheme="minorHAnsi" w:cstheme="minorHAnsi"/>
                <w:sz w:val="20"/>
                <w:szCs w:val="20"/>
              </w:rPr>
              <w:t>Type of Assessment</w:t>
            </w:r>
          </w:p>
        </w:tc>
        <w:tc>
          <w:tcPr>
            <w:tcW w:w="7513" w:type="dxa"/>
          </w:tcPr>
          <w:p w14:paraId="7911C1DF" w14:textId="16F204B0" w:rsidR="005D2195" w:rsidRPr="00E90BCD" w:rsidRDefault="00EF5837" w:rsidP="00F07DB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>
              <w:rPr>
                <w:rFonts w:asciiTheme="minorHAnsi" w:hAnsiTheme="minorHAnsi" w:cstheme="minorHAnsi"/>
              </w:rPr>
              <w:t>T</w:t>
            </w:r>
            <w:r w:rsidR="00FC118C">
              <w:rPr>
                <w:rFonts w:asciiTheme="minorHAnsi" w:hAnsiTheme="minorHAnsi" w:cstheme="minorHAnsi"/>
              </w:rPr>
              <w:t>2</w:t>
            </w:r>
          </w:p>
        </w:tc>
      </w:tr>
      <w:tr w:rsidR="005D2195" w:rsidRPr="005D2195" w14:paraId="7911C1E3" w14:textId="77777777" w:rsidTr="00D572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552" w:type="dxa"/>
          </w:tcPr>
          <w:p w14:paraId="7911C1E1" w14:textId="77777777" w:rsidR="005D2195" w:rsidRPr="00E90BCD" w:rsidRDefault="005D2195" w:rsidP="00F07DB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E90BCD">
              <w:rPr>
                <w:rFonts w:asciiTheme="minorHAnsi" w:hAnsiTheme="minorHAnsi" w:cstheme="minorHAnsi"/>
                <w:sz w:val="20"/>
                <w:szCs w:val="20"/>
              </w:rPr>
              <w:t>Duration of Assessment</w:t>
            </w:r>
          </w:p>
        </w:tc>
        <w:tc>
          <w:tcPr>
            <w:tcW w:w="7513" w:type="dxa"/>
          </w:tcPr>
          <w:p w14:paraId="7911C1E2" w14:textId="5DAC592C" w:rsidR="005D2195" w:rsidRPr="00292276" w:rsidRDefault="00FC118C" w:rsidP="00F07DB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 Weeks</w:t>
            </w:r>
          </w:p>
        </w:tc>
      </w:tr>
      <w:tr w:rsidR="005D2195" w:rsidRPr="005D2195" w14:paraId="7911C1E6" w14:textId="77777777" w:rsidTr="00D572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552" w:type="dxa"/>
          </w:tcPr>
          <w:p w14:paraId="7911C1E4" w14:textId="77777777" w:rsidR="005D2195" w:rsidRPr="00E90BCD" w:rsidRDefault="005D2195" w:rsidP="00F07DB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E90BCD">
              <w:rPr>
                <w:rFonts w:asciiTheme="minorHAnsi" w:hAnsiTheme="minorHAnsi" w:cstheme="minorHAnsi"/>
                <w:sz w:val="20"/>
                <w:szCs w:val="20"/>
              </w:rPr>
              <w:t>Location of Assessment</w:t>
            </w:r>
          </w:p>
        </w:tc>
        <w:tc>
          <w:tcPr>
            <w:tcW w:w="7513" w:type="dxa"/>
          </w:tcPr>
          <w:p w14:paraId="7911C1E5" w14:textId="5744F363" w:rsidR="005D2195" w:rsidRPr="00301526" w:rsidRDefault="00BB7BF8" w:rsidP="00A96667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E90BCD">
              <w:rPr>
                <w:rFonts w:asciiTheme="minorHAnsi" w:hAnsiTheme="minorHAnsi" w:cstheme="minorHAnsi"/>
                <w:sz w:val="20"/>
                <w:szCs w:val="20"/>
              </w:rPr>
              <w:t>Classroom</w:t>
            </w:r>
            <w:r w:rsidR="00301526">
              <w:rPr>
                <w:rFonts w:asciiTheme="minorHAnsi" w:hAnsiTheme="minorHAnsi" w:cstheme="minorHAnsi"/>
                <w:sz w:val="20"/>
                <w:szCs w:val="20"/>
              </w:rPr>
              <w:t xml:space="preserve"> and home</w:t>
            </w:r>
          </w:p>
        </w:tc>
      </w:tr>
      <w:tr w:rsidR="005D2195" w:rsidRPr="005D2195" w14:paraId="7911C1E9" w14:textId="77777777" w:rsidTr="00D572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552" w:type="dxa"/>
          </w:tcPr>
          <w:p w14:paraId="7911C1E7" w14:textId="77777777" w:rsidR="005D2195" w:rsidRPr="00E90BCD" w:rsidRDefault="005D2195" w:rsidP="00A852CF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E90BCD">
              <w:rPr>
                <w:rFonts w:asciiTheme="minorHAnsi" w:hAnsiTheme="minorHAnsi" w:cstheme="minorHAnsi"/>
                <w:sz w:val="20"/>
                <w:szCs w:val="20"/>
              </w:rPr>
              <w:t>Conditions</w:t>
            </w:r>
          </w:p>
        </w:tc>
        <w:tc>
          <w:tcPr>
            <w:tcW w:w="7513" w:type="dxa"/>
          </w:tcPr>
          <w:p w14:paraId="0C878AD6" w14:textId="77777777" w:rsidR="005D2195" w:rsidRDefault="00301526" w:rsidP="00A96667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Assessment</w:t>
            </w:r>
            <w:r w:rsidR="00C73D2F" w:rsidRPr="00C73D2F">
              <w:rPr>
                <w:rFonts w:asciiTheme="minorHAnsi" w:hAnsiTheme="minorHAnsi" w:cstheme="minorHAnsi"/>
                <w:sz w:val="20"/>
                <w:szCs w:val="20"/>
              </w:rPr>
              <w:t xml:space="preserve"> may be completed in class or at home. All documentation must be submitted via Blackboard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 including proof of individual work in places where directed.</w:t>
            </w:r>
          </w:p>
          <w:p w14:paraId="7911C1E8" w14:textId="4BB90E2C" w:rsidR="00B357C1" w:rsidRPr="00C73D2F" w:rsidRDefault="009F0753" w:rsidP="00A96667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To</w:t>
            </w:r>
            <w:r w:rsidR="00B357C1" w:rsidRPr="00B357C1">
              <w:rPr>
                <w:rFonts w:asciiTheme="minorHAnsi" w:hAnsiTheme="minorHAnsi" w:cstheme="minorHAnsi"/>
                <w:sz w:val="20"/>
                <w:szCs w:val="20"/>
              </w:rPr>
              <w:t xml:space="preserve"> verify the authenticity of the student’s assessment, you may ask the student to again produce an answer to an existing question.</w:t>
            </w:r>
          </w:p>
        </w:tc>
      </w:tr>
      <w:tr w:rsidR="00FC118C" w:rsidRPr="004F2879" w14:paraId="0A7CD96A" w14:textId="77777777" w:rsidTr="00D73C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10065" w:type="dxa"/>
            <w:gridSpan w:val="2"/>
          </w:tcPr>
          <w:p w14:paraId="480F354E" w14:textId="3980056A" w:rsidR="00FC118C" w:rsidRPr="004F2879" w:rsidRDefault="00FC118C" w:rsidP="00FC118C">
            <w:pPr>
              <w:spacing w:after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F2879">
              <w:rPr>
                <w:rFonts w:asciiTheme="minorHAnsi" w:hAnsiTheme="minorHAnsi" w:cstheme="minorHAnsi"/>
                <w:b/>
                <w:sz w:val="20"/>
                <w:szCs w:val="20"/>
              </w:rPr>
              <w:t>Elements and Criteria:</w:t>
            </w:r>
          </w:p>
        </w:tc>
      </w:tr>
      <w:tr w:rsidR="00FC118C" w:rsidRPr="006229DF" w14:paraId="29CCD0F1" w14:textId="77777777" w:rsidTr="00D73C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828"/>
        </w:trPr>
        <w:tc>
          <w:tcPr>
            <w:tcW w:w="10065" w:type="dxa"/>
            <w:gridSpan w:val="2"/>
          </w:tcPr>
          <w:p w14:paraId="7F5C73CB" w14:textId="77777777" w:rsidR="00FC118C" w:rsidRDefault="00FC118C" w:rsidP="00FC118C">
            <w:pPr>
              <w:spacing w:before="120"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E90BCD">
              <w:rPr>
                <w:rFonts w:asciiTheme="minorHAnsi" w:hAnsiTheme="minorHAnsi" w:cstheme="minorHAnsi"/>
                <w:sz w:val="20"/>
                <w:szCs w:val="20"/>
              </w:rPr>
              <w:t>Unit of Competence Elements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  <w:p w14:paraId="18D32D1B" w14:textId="45A47EC5" w:rsidR="00FC118C" w:rsidRPr="003C456E" w:rsidRDefault="00FC118C" w:rsidP="00FC118C">
            <w:pPr>
              <w:pStyle w:val="NoSpacing"/>
              <w:numPr>
                <w:ilvl w:val="0"/>
                <w:numId w:val="41"/>
              </w:numPr>
              <w:rPr>
                <w:rFonts w:cs="Calibri"/>
                <w:sz w:val="20"/>
                <w:szCs w:val="20"/>
              </w:rPr>
            </w:pPr>
            <w:r w:rsidRPr="003C456E">
              <w:rPr>
                <w:rFonts w:cs="Calibri"/>
                <w:sz w:val="20"/>
                <w:szCs w:val="20"/>
              </w:rPr>
              <w:t xml:space="preserve">Review and select </w:t>
            </w:r>
            <w:r w:rsidR="009F0753">
              <w:rPr>
                <w:rFonts w:cs="Calibri"/>
                <w:sz w:val="20"/>
                <w:szCs w:val="20"/>
              </w:rPr>
              <w:t>NoSQL</w:t>
            </w:r>
            <w:r w:rsidRPr="003C456E">
              <w:rPr>
                <w:rFonts w:cs="Calibri"/>
                <w:sz w:val="20"/>
                <w:szCs w:val="20"/>
              </w:rPr>
              <w:t xml:space="preserve"> options</w:t>
            </w:r>
          </w:p>
          <w:p w14:paraId="7876301C" w14:textId="77777777" w:rsidR="00FC118C" w:rsidRPr="003C456E" w:rsidRDefault="00FC118C" w:rsidP="00FC118C">
            <w:pPr>
              <w:pStyle w:val="NoSpacing"/>
              <w:numPr>
                <w:ilvl w:val="0"/>
                <w:numId w:val="41"/>
              </w:numPr>
              <w:rPr>
                <w:rFonts w:cs="Calibri"/>
                <w:sz w:val="20"/>
                <w:szCs w:val="20"/>
              </w:rPr>
            </w:pPr>
            <w:r w:rsidRPr="003C456E">
              <w:rPr>
                <w:rFonts w:cs="Calibri"/>
                <w:sz w:val="20"/>
                <w:szCs w:val="20"/>
              </w:rPr>
              <w:t>Determine and create storage of data types</w:t>
            </w:r>
          </w:p>
          <w:p w14:paraId="69209110" w14:textId="77777777" w:rsidR="00FC118C" w:rsidRPr="003C456E" w:rsidRDefault="00FC118C" w:rsidP="00FC118C">
            <w:pPr>
              <w:pStyle w:val="NoSpacing"/>
              <w:numPr>
                <w:ilvl w:val="0"/>
                <w:numId w:val="41"/>
              </w:numPr>
              <w:rPr>
                <w:rFonts w:cs="Calibri"/>
                <w:sz w:val="20"/>
                <w:szCs w:val="20"/>
              </w:rPr>
            </w:pPr>
            <w:r w:rsidRPr="003C456E">
              <w:rPr>
                <w:rFonts w:cs="Calibri"/>
                <w:sz w:val="20"/>
                <w:szCs w:val="20"/>
              </w:rPr>
              <w:t>Build and configure indexes</w:t>
            </w:r>
          </w:p>
          <w:p w14:paraId="216A0C6C" w14:textId="77777777" w:rsidR="00FC118C" w:rsidRPr="003C456E" w:rsidRDefault="00FC118C" w:rsidP="00FC118C">
            <w:pPr>
              <w:pStyle w:val="NoSpacing"/>
              <w:numPr>
                <w:ilvl w:val="0"/>
                <w:numId w:val="41"/>
              </w:numPr>
              <w:rPr>
                <w:rFonts w:cs="Calibri"/>
                <w:sz w:val="20"/>
                <w:szCs w:val="20"/>
              </w:rPr>
            </w:pPr>
            <w:r w:rsidRPr="003C456E">
              <w:rPr>
                <w:rFonts w:cs="Calibri"/>
                <w:sz w:val="20"/>
                <w:szCs w:val="20"/>
              </w:rPr>
              <w:t>Use queries and retrieve objects</w:t>
            </w:r>
          </w:p>
          <w:p w14:paraId="7C6B5D81" w14:textId="77777777" w:rsidR="00FC118C" w:rsidRPr="003C456E" w:rsidRDefault="00FC118C" w:rsidP="00FC118C">
            <w:pPr>
              <w:pStyle w:val="NoSpacing"/>
              <w:numPr>
                <w:ilvl w:val="0"/>
                <w:numId w:val="41"/>
              </w:numPr>
              <w:rPr>
                <w:rFonts w:cs="Calibri"/>
                <w:sz w:val="20"/>
                <w:szCs w:val="20"/>
              </w:rPr>
            </w:pPr>
            <w:r w:rsidRPr="003C456E">
              <w:rPr>
                <w:rFonts w:cs="Calibri"/>
                <w:sz w:val="20"/>
                <w:szCs w:val="20"/>
              </w:rPr>
              <w:t>Confirm interaction of objects</w:t>
            </w:r>
          </w:p>
          <w:p w14:paraId="3DEF08A3" w14:textId="6B4A27D9" w:rsidR="00FC118C" w:rsidRPr="003C456E" w:rsidRDefault="00FC118C" w:rsidP="00FC118C">
            <w:pPr>
              <w:pStyle w:val="NoSpacing"/>
              <w:numPr>
                <w:ilvl w:val="0"/>
                <w:numId w:val="41"/>
              </w:numPr>
              <w:rPr>
                <w:rFonts w:cs="Calibri"/>
                <w:sz w:val="20"/>
                <w:szCs w:val="20"/>
              </w:rPr>
            </w:pPr>
            <w:r w:rsidRPr="003C456E">
              <w:rPr>
                <w:rFonts w:cs="Calibri"/>
                <w:sz w:val="20"/>
                <w:szCs w:val="20"/>
              </w:rPr>
              <w:t xml:space="preserve">Create </w:t>
            </w:r>
            <w:r w:rsidR="009F0753">
              <w:rPr>
                <w:rFonts w:cs="Calibri"/>
                <w:sz w:val="20"/>
                <w:szCs w:val="20"/>
              </w:rPr>
              <w:t xml:space="preserve">an </w:t>
            </w:r>
            <w:r w:rsidRPr="003C456E">
              <w:rPr>
                <w:rFonts w:cs="Calibri"/>
                <w:sz w:val="20"/>
                <w:szCs w:val="20"/>
              </w:rPr>
              <w:t>MVC project</w:t>
            </w:r>
          </w:p>
          <w:p w14:paraId="162B28EA" w14:textId="357A4B34" w:rsidR="00FC118C" w:rsidRPr="003C456E" w:rsidRDefault="00FC118C" w:rsidP="00FC118C">
            <w:pPr>
              <w:pStyle w:val="NoSpacing"/>
              <w:numPr>
                <w:ilvl w:val="0"/>
                <w:numId w:val="41"/>
              </w:numPr>
              <w:rPr>
                <w:rFonts w:cs="Calibri"/>
                <w:sz w:val="20"/>
                <w:szCs w:val="20"/>
              </w:rPr>
            </w:pPr>
            <w:r w:rsidRPr="003C456E">
              <w:rPr>
                <w:rFonts w:cs="Calibri"/>
                <w:sz w:val="20"/>
                <w:szCs w:val="20"/>
              </w:rPr>
              <w:t xml:space="preserve">Use </w:t>
            </w:r>
            <w:r w:rsidR="009F0753">
              <w:rPr>
                <w:rFonts w:cs="Calibri"/>
                <w:sz w:val="20"/>
                <w:szCs w:val="20"/>
              </w:rPr>
              <w:t xml:space="preserve">the </w:t>
            </w:r>
            <w:r w:rsidRPr="003C456E">
              <w:rPr>
                <w:rFonts w:cs="Calibri"/>
                <w:sz w:val="20"/>
                <w:szCs w:val="20"/>
              </w:rPr>
              <w:t>MVC framework</w:t>
            </w:r>
          </w:p>
          <w:p w14:paraId="10CD485E" w14:textId="77777777" w:rsidR="00FC118C" w:rsidRPr="003C456E" w:rsidRDefault="00FC118C" w:rsidP="00FC118C">
            <w:pPr>
              <w:pStyle w:val="NoSpacing"/>
              <w:numPr>
                <w:ilvl w:val="0"/>
                <w:numId w:val="41"/>
              </w:numPr>
              <w:rPr>
                <w:rFonts w:cs="Calibri"/>
                <w:sz w:val="20"/>
                <w:szCs w:val="20"/>
              </w:rPr>
            </w:pPr>
            <w:r w:rsidRPr="003C456E">
              <w:rPr>
                <w:rFonts w:cs="Calibri"/>
                <w:sz w:val="20"/>
                <w:szCs w:val="20"/>
              </w:rPr>
              <w:t>Finalise MVC project</w:t>
            </w:r>
          </w:p>
          <w:p w14:paraId="2E5DE9D5" w14:textId="77777777" w:rsidR="00FC118C" w:rsidRPr="00F612CA" w:rsidRDefault="00FC118C" w:rsidP="00FC118C">
            <w:pPr>
              <w:spacing w:before="120" w:after="120"/>
              <w:contextualSpacing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F612C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Performance Evidence</w:t>
            </w:r>
          </w:p>
          <w:p w14:paraId="63E0663F" w14:textId="2FA3ED19" w:rsidR="00FC118C" w:rsidRPr="00F612CA" w:rsidRDefault="00FC118C" w:rsidP="00FC118C">
            <w:pPr>
              <w:spacing w:before="120" w:after="12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F612CA">
              <w:rPr>
                <w:rFonts w:asciiTheme="minorHAnsi" w:hAnsiTheme="minorHAnsi" w:cstheme="minorHAnsi"/>
                <w:sz w:val="20"/>
                <w:szCs w:val="20"/>
              </w:rPr>
              <w:t>The candidate must demonstrate the ability to complete the tasks outlined in the elements, performance criteria</w:t>
            </w:r>
            <w:r w:rsidR="009F075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F612CA">
              <w:rPr>
                <w:rFonts w:asciiTheme="minorHAnsi" w:hAnsiTheme="minorHAnsi" w:cstheme="minorHAnsi"/>
                <w:sz w:val="20"/>
                <w:szCs w:val="20"/>
              </w:rPr>
              <w:t xml:space="preserve"> and foundation skills of this unit, including evidence of the ability to:</w:t>
            </w:r>
          </w:p>
          <w:p w14:paraId="32BF5EDF" w14:textId="0F2AA07E" w:rsidR="00FC118C" w:rsidRDefault="00FC118C" w:rsidP="00FC118C">
            <w:pPr>
              <w:pStyle w:val="ListParagraph"/>
              <w:numPr>
                <w:ilvl w:val="0"/>
                <w:numId w:val="42"/>
              </w:numPr>
              <w:spacing w:before="120" w:after="12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3C456E">
              <w:rPr>
                <w:rFonts w:asciiTheme="minorHAnsi" w:hAnsiTheme="minorHAnsi" w:cstheme="minorHAnsi"/>
                <w:sz w:val="20"/>
                <w:szCs w:val="20"/>
              </w:rPr>
              <w:t xml:space="preserve">create at least one model view controller (MVC) project and confirm </w:t>
            </w:r>
            <w:r w:rsidR="009F0753">
              <w:rPr>
                <w:rFonts w:asciiTheme="minorHAnsi" w:hAnsiTheme="minorHAnsi" w:cstheme="minorHAnsi"/>
                <w:sz w:val="20"/>
                <w:szCs w:val="20"/>
              </w:rPr>
              <w:t xml:space="preserve">the </w:t>
            </w:r>
            <w:r w:rsidRPr="003C456E">
              <w:rPr>
                <w:rFonts w:asciiTheme="minorHAnsi" w:hAnsiTheme="minorHAnsi" w:cstheme="minorHAnsi"/>
                <w:sz w:val="20"/>
                <w:szCs w:val="20"/>
              </w:rPr>
              <w:t xml:space="preserve">functionality of </w:t>
            </w:r>
            <w:r w:rsidR="001A6282">
              <w:rPr>
                <w:rFonts w:asciiTheme="minorHAnsi" w:hAnsiTheme="minorHAnsi" w:cstheme="minorHAnsi"/>
                <w:sz w:val="20"/>
                <w:szCs w:val="20"/>
              </w:rPr>
              <w:t xml:space="preserve">the </w:t>
            </w:r>
            <w:r w:rsidRPr="003C456E">
              <w:rPr>
                <w:rFonts w:asciiTheme="minorHAnsi" w:hAnsiTheme="minorHAnsi" w:cstheme="minorHAnsi"/>
                <w:sz w:val="20"/>
                <w:szCs w:val="20"/>
              </w:rPr>
              <w:t xml:space="preserve">framework, including: </w:t>
            </w:r>
          </w:p>
          <w:p w14:paraId="72A75EA2" w14:textId="715BC86E" w:rsidR="00FC118C" w:rsidRDefault="00FC118C" w:rsidP="00FC118C">
            <w:pPr>
              <w:pStyle w:val="ListParagraph"/>
              <w:numPr>
                <w:ilvl w:val="1"/>
                <w:numId w:val="42"/>
              </w:numPr>
              <w:spacing w:before="120" w:after="12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3C456E">
              <w:rPr>
                <w:rFonts w:asciiTheme="minorHAnsi" w:hAnsiTheme="minorHAnsi" w:cstheme="minorHAnsi"/>
                <w:sz w:val="20"/>
                <w:szCs w:val="20"/>
              </w:rPr>
              <w:t xml:space="preserve">HTTP handers and routes for </w:t>
            </w:r>
            <w:r w:rsidR="001A6282">
              <w:rPr>
                <w:rFonts w:asciiTheme="minorHAnsi" w:hAnsiTheme="minorHAnsi" w:cstheme="minorHAnsi"/>
                <w:sz w:val="20"/>
                <w:szCs w:val="20"/>
              </w:rPr>
              <w:t>getting</w:t>
            </w:r>
            <w:r w:rsidRPr="003C456E">
              <w:rPr>
                <w:rFonts w:asciiTheme="minorHAnsi" w:hAnsiTheme="minorHAnsi" w:cstheme="minorHAnsi"/>
                <w:sz w:val="20"/>
                <w:szCs w:val="20"/>
              </w:rPr>
              <w:t>, POST, PUT</w:t>
            </w:r>
            <w:r w:rsidR="009F075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3C456E">
              <w:rPr>
                <w:rFonts w:asciiTheme="minorHAnsi" w:hAnsiTheme="minorHAnsi" w:cstheme="minorHAnsi"/>
                <w:sz w:val="20"/>
                <w:szCs w:val="20"/>
              </w:rPr>
              <w:t xml:space="preserve"> and DELETE requests </w:t>
            </w:r>
          </w:p>
          <w:p w14:paraId="19E673F3" w14:textId="543332D4" w:rsidR="00FC118C" w:rsidRDefault="00FC118C" w:rsidP="00FC118C">
            <w:pPr>
              <w:pStyle w:val="ListParagraph"/>
              <w:numPr>
                <w:ilvl w:val="1"/>
                <w:numId w:val="42"/>
              </w:numPr>
              <w:spacing w:before="120" w:after="12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3C456E">
              <w:rPr>
                <w:rFonts w:asciiTheme="minorHAnsi" w:hAnsiTheme="minorHAnsi" w:cstheme="minorHAnsi"/>
                <w:sz w:val="20"/>
                <w:szCs w:val="20"/>
              </w:rPr>
              <w:t>HTML templates, view models</w:t>
            </w:r>
            <w:r w:rsidR="001A6282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3C456E">
              <w:rPr>
                <w:rFonts w:asciiTheme="minorHAnsi" w:hAnsiTheme="minorHAnsi" w:cstheme="minorHAnsi"/>
                <w:sz w:val="20"/>
                <w:szCs w:val="20"/>
              </w:rPr>
              <w:t xml:space="preserve"> and dynamic rendering</w:t>
            </w:r>
            <w:r w:rsidRPr="003C456E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  <w:p w14:paraId="38FAF7EF" w14:textId="2DD40644" w:rsidR="00FC118C" w:rsidRDefault="00FC118C" w:rsidP="00FC118C">
            <w:pPr>
              <w:pStyle w:val="ListParagraph"/>
              <w:numPr>
                <w:ilvl w:val="1"/>
                <w:numId w:val="42"/>
              </w:numPr>
              <w:spacing w:before="120" w:after="12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3C456E">
              <w:rPr>
                <w:rFonts w:asciiTheme="minorHAnsi" w:hAnsiTheme="minorHAnsi" w:cstheme="minorHAnsi"/>
                <w:sz w:val="20"/>
                <w:szCs w:val="20"/>
              </w:rPr>
              <w:t xml:space="preserve">HTTP </w:t>
            </w:r>
            <w:r w:rsidR="001A6282">
              <w:rPr>
                <w:rFonts w:asciiTheme="minorHAnsi" w:hAnsiTheme="minorHAnsi" w:cstheme="minorHAnsi"/>
                <w:sz w:val="20"/>
                <w:szCs w:val="20"/>
              </w:rPr>
              <w:t>requests</w:t>
            </w:r>
            <w:r w:rsidRPr="003C456E">
              <w:rPr>
                <w:rFonts w:asciiTheme="minorHAnsi" w:hAnsiTheme="minorHAnsi" w:cstheme="minorHAnsi"/>
                <w:sz w:val="20"/>
                <w:szCs w:val="20"/>
              </w:rPr>
              <w:t>, responses</w:t>
            </w:r>
            <w:r w:rsidR="001A6282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3C456E">
              <w:rPr>
                <w:rFonts w:asciiTheme="minorHAnsi" w:hAnsiTheme="minorHAnsi" w:cstheme="minorHAnsi"/>
                <w:sz w:val="20"/>
                <w:szCs w:val="20"/>
              </w:rPr>
              <w:t xml:space="preserve"> and redirects.</w:t>
            </w:r>
          </w:p>
          <w:p w14:paraId="0F0670AE" w14:textId="77777777" w:rsidR="00FC118C" w:rsidRPr="003C456E" w:rsidRDefault="00FC118C" w:rsidP="00FC118C">
            <w:pPr>
              <w:pStyle w:val="ListParagraph"/>
              <w:spacing w:before="120" w:after="12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51D896C" w14:textId="77777777" w:rsidR="00FC118C" w:rsidRPr="003C456E" w:rsidRDefault="00FC118C" w:rsidP="00FC118C">
            <w:pPr>
              <w:pStyle w:val="ListParagraph"/>
              <w:numPr>
                <w:ilvl w:val="0"/>
                <w:numId w:val="42"/>
              </w:numPr>
              <w:spacing w:before="120" w:after="12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3C456E">
              <w:rPr>
                <w:rFonts w:asciiTheme="minorHAnsi" w:hAnsiTheme="minorHAnsi" w:cstheme="minorHAnsi"/>
                <w:sz w:val="20"/>
                <w:szCs w:val="20"/>
              </w:rPr>
              <w:t xml:space="preserve">specify partition and sort keys </w:t>
            </w:r>
          </w:p>
          <w:p w14:paraId="592DAF47" w14:textId="589E83CD" w:rsidR="00FC118C" w:rsidRPr="003C456E" w:rsidRDefault="001A6282" w:rsidP="00FC118C">
            <w:pPr>
              <w:pStyle w:val="ListParagraph"/>
              <w:numPr>
                <w:ilvl w:val="0"/>
                <w:numId w:val="42"/>
              </w:numPr>
              <w:spacing w:before="120" w:after="12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optimize</w:t>
            </w:r>
            <w:r w:rsidR="00FC118C" w:rsidRPr="003C456E">
              <w:rPr>
                <w:rFonts w:asciiTheme="minorHAnsi" w:hAnsiTheme="minorHAnsi" w:cstheme="minorHAnsi"/>
                <w:sz w:val="20"/>
                <w:szCs w:val="20"/>
              </w:rPr>
              <w:t xml:space="preserve"> the data. </w:t>
            </w:r>
          </w:p>
          <w:p w14:paraId="48AA15BA" w14:textId="46993A1B" w:rsidR="00FC118C" w:rsidRPr="003C456E" w:rsidRDefault="00FC118C" w:rsidP="00FC118C">
            <w:pPr>
              <w:pStyle w:val="ListParagraph"/>
              <w:numPr>
                <w:ilvl w:val="0"/>
                <w:numId w:val="42"/>
              </w:numPr>
              <w:spacing w:before="120" w:after="12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3C456E">
              <w:rPr>
                <w:rFonts w:asciiTheme="minorHAnsi" w:hAnsiTheme="minorHAnsi" w:cstheme="minorHAnsi"/>
                <w:sz w:val="20"/>
                <w:szCs w:val="20"/>
              </w:rPr>
              <w:t>create at least three different queries, including updating, deleting</w:t>
            </w:r>
            <w:r w:rsidR="001A6282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3C456E">
              <w:rPr>
                <w:rFonts w:asciiTheme="minorHAnsi" w:hAnsiTheme="minorHAnsi" w:cstheme="minorHAnsi"/>
                <w:sz w:val="20"/>
                <w:szCs w:val="20"/>
              </w:rPr>
              <w:t xml:space="preserve"> and creating data types </w:t>
            </w:r>
          </w:p>
          <w:p w14:paraId="40105FBB" w14:textId="77777777" w:rsidR="00FC118C" w:rsidRPr="003C456E" w:rsidRDefault="00FC118C" w:rsidP="00FC118C">
            <w:pPr>
              <w:pStyle w:val="ListParagraph"/>
              <w:numPr>
                <w:ilvl w:val="0"/>
                <w:numId w:val="42"/>
              </w:numPr>
              <w:spacing w:before="120" w:after="12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3C456E">
              <w:rPr>
                <w:rFonts w:asciiTheme="minorHAnsi" w:hAnsiTheme="minorHAnsi" w:cstheme="minorHAnsi"/>
                <w:sz w:val="20"/>
                <w:szCs w:val="20"/>
              </w:rPr>
              <w:t xml:space="preserve">create at least two indexes. </w:t>
            </w:r>
          </w:p>
          <w:p w14:paraId="4F3556A2" w14:textId="77777777" w:rsidR="00FC118C" w:rsidRPr="00F612CA" w:rsidRDefault="00FC118C" w:rsidP="00FC118C">
            <w:pPr>
              <w:spacing w:before="120" w:after="12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C496C8D" w14:textId="77777777" w:rsidR="00FC118C" w:rsidRPr="00F612CA" w:rsidRDefault="00FC118C" w:rsidP="00FC118C">
            <w:pPr>
              <w:spacing w:before="120" w:after="120"/>
              <w:contextualSpacing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F612C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Knowledge Evidence</w:t>
            </w:r>
          </w:p>
          <w:p w14:paraId="37D6460C" w14:textId="151E4DBE" w:rsidR="00FC118C" w:rsidRPr="00F612CA" w:rsidRDefault="00FC118C" w:rsidP="00FC118C">
            <w:pPr>
              <w:spacing w:before="120" w:after="12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F612CA">
              <w:rPr>
                <w:rFonts w:asciiTheme="minorHAnsi" w:hAnsiTheme="minorHAnsi" w:cstheme="minorHAnsi"/>
                <w:sz w:val="20"/>
                <w:szCs w:val="20"/>
              </w:rPr>
              <w:t>The candidate must be able to demonstrate knowledge to complete the tasks outlined in the elements, performance criteria</w:t>
            </w:r>
            <w:r w:rsidR="001A6282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F612CA">
              <w:rPr>
                <w:rFonts w:asciiTheme="minorHAnsi" w:hAnsiTheme="minorHAnsi" w:cstheme="minorHAnsi"/>
                <w:sz w:val="20"/>
                <w:szCs w:val="20"/>
              </w:rPr>
              <w:t xml:space="preserve"> and foundation skills of this unit, including knowledge of:</w:t>
            </w:r>
          </w:p>
          <w:p w14:paraId="324A189F" w14:textId="2257674B" w:rsidR="00FC118C" w:rsidRPr="003C456E" w:rsidRDefault="00FC118C" w:rsidP="00FC118C">
            <w:pPr>
              <w:pStyle w:val="ListParagraph"/>
              <w:numPr>
                <w:ilvl w:val="0"/>
                <w:numId w:val="43"/>
              </w:numPr>
              <w:spacing w:before="120" w:after="120"/>
              <w:contextualSpacing/>
            </w:pPr>
            <w:r w:rsidRPr="003C456E">
              <w:rPr>
                <w:sz w:val="20"/>
                <w:szCs w:val="20"/>
              </w:rPr>
              <w:t xml:space="preserve">benefits and functions of </w:t>
            </w:r>
            <w:r w:rsidR="00DE3BAD" w:rsidRPr="003C456E">
              <w:rPr>
                <w:sz w:val="20"/>
                <w:szCs w:val="20"/>
              </w:rPr>
              <w:t>NoSQL</w:t>
            </w:r>
            <w:r w:rsidRPr="003C456E">
              <w:rPr>
                <w:sz w:val="20"/>
                <w:szCs w:val="20"/>
              </w:rPr>
              <w:t xml:space="preserve"> database and </w:t>
            </w:r>
            <w:r w:rsidR="001A6282">
              <w:rPr>
                <w:sz w:val="20"/>
                <w:szCs w:val="20"/>
              </w:rPr>
              <w:t>schema-free</w:t>
            </w:r>
            <w:r w:rsidRPr="003C456E">
              <w:rPr>
                <w:sz w:val="20"/>
                <w:szCs w:val="20"/>
              </w:rPr>
              <w:t xml:space="preserve"> data persistence, as well as traditional relational data models </w:t>
            </w:r>
          </w:p>
          <w:p w14:paraId="5F9F5291" w14:textId="77777777" w:rsidR="00FC118C" w:rsidRDefault="00FC118C" w:rsidP="00FC118C">
            <w:pPr>
              <w:pStyle w:val="ListParagraph"/>
              <w:numPr>
                <w:ilvl w:val="0"/>
                <w:numId w:val="43"/>
              </w:numPr>
              <w:spacing w:before="120" w:after="120"/>
              <w:contextualSpacing/>
            </w:pPr>
            <w:r w:rsidRPr="003C456E">
              <w:lastRenderedPageBreak/>
              <w:t xml:space="preserve">methods and different features and functions between scaling out and scaling up (horizontal and vertical) </w:t>
            </w:r>
          </w:p>
          <w:p w14:paraId="7E2F7776" w14:textId="365022AE" w:rsidR="00FC118C" w:rsidRDefault="00FC118C" w:rsidP="00FC118C">
            <w:pPr>
              <w:pStyle w:val="ListParagraph"/>
              <w:numPr>
                <w:ilvl w:val="0"/>
                <w:numId w:val="43"/>
              </w:numPr>
              <w:spacing w:before="120" w:after="120"/>
              <w:contextualSpacing/>
            </w:pPr>
            <w:r w:rsidRPr="003C456E">
              <w:t xml:space="preserve">language used in required programming language for </w:t>
            </w:r>
            <w:r w:rsidR="00DE3BAD">
              <w:t>NoSQL</w:t>
            </w:r>
            <w:r w:rsidRPr="003C456E">
              <w:t xml:space="preserve"> applications </w:t>
            </w:r>
          </w:p>
          <w:p w14:paraId="7E06F48E" w14:textId="16AC8891" w:rsidR="00FC118C" w:rsidRDefault="00FC118C" w:rsidP="00FC118C">
            <w:pPr>
              <w:pStyle w:val="ListParagraph"/>
              <w:numPr>
                <w:ilvl w:val="0"/>
                <w:numId w:val="43"/>
              </w:numPr>
              <w:spacing w:before="120" w:after="120"/>
              <w:contextualSpacing/>
            </w:pPr>
            <w:r w:rsidRPr="003C456E">
              <w:t xml:space="preserve">partitioning in a </w:t>
            </w:r>
            <w:r w:rsidR="00DE3BAD">
              <w:t>NoSQL</w:t>
            </w:r>
            <w:r w:rsidRPr="003C456E">
              <w:t xml:space="preserve"> environment and its related terms </w:t>
            </w:r>
          </w:p>
          <w:p w14:paraId="6BE0F42E" w14:textId="77777777" w:rsidR="00FC118C" w:rsidRDefault="00FC118C" w:rsidP="00FC118C">
            <w:pPr>
              <w:pStyle w:val="ListParagraph"/>
              <w:numPr>
                <w:ilvl w:val="0"/>
                <w:numId w:val="43"/>
              </w:numPr>
              <w:spacing w:before="120" w:after="120"/>
              <w:contextualSpacing/>
            </w:pPr>
            <w:r w:rsidRPr="003C456E">
              <w:t xml:space="preserve">functions and features for time-to-live (TTL) requirements </w:t>
            </w:r>
          </w:p>
          <w:p w14:paraId="300467A5" w14:textId="6B02F2F6" w:rsidR="00FC118C" w:rsidRDefault="001A6282" w:rsidP="00FC118C">
            <w:pPr>
              <w:pStyle w:val="ListParagraph"/>
              <w:numPr>
                <w:ilvl w:val="0"/>
                <w:numId w:val="43"/>
              </w:numPr>
              <w:spacing w:before="120" w:after="120"/>
              <w:contextualSpacing/>
            </w:pPr>
            <w:r>
              <w:t>authorizati</w:t>
            </w:r>
            <w:r w:rsidR="00FC118C" w:rsidRPr="003C456E">
              <w:t xml:space="preserve">on and authentications procedures and levels of responsibility according to client access requirements  </w:t>
            </w:r>
          </w:p>
          <w:p w14:paraId="3409042D" w14:textId="77777777" w:rsidR="00FC118C" w:rsidRDefault="00FC118C" w:rsidP="00FC118C">
            <w:pPr>
              <w:pStyle w:val="ListParagraph"/>
              <w:numPr>
                <w:ilvl w:val="0"/>
                <w:numId w:val="43"/>
              </w:numPr>
              <w:spacing w:before="120" w:after="120"/>
              <w:contextualSpacing/>
            </w:pPr>
            <w:r w:rsidRPr="003C456E">
              <w:t xml:space="preserve">distribution of data storage across partitions  </w:t>
            </w:r>
          </w:p>
          <w:p w14:paraId="58F20704" w14:textId="77777777" w:rsidR="00FC118C" w:rsidRDefault="00FC118C" w:rsidP="00FC118C">
            <w:pPr>
              <w:pStyle w:val="ListParagraph"/>
              <w:numPr>
                <w:ilvl w:val="0"/>
                <w:numId w:val="43"/>
              </w:numPr>
              <w:spacing w:before="120" w:after="120"/>
              <w:contextualSpacing/>
            </w:pPr>
            <w:r w:rsidRPr="003C456E">
              <w:t xml:space="preserve">debugging and testing methodologies and techniques </w:t>
            </w:r>
          </w:p>
          <w:p w14:paraId="58040808" w14:textId="1E53155F" w:rsidR="00FC118C" w:rsidRDefault="00FC118C" w:rsidP="00FC118C">
            <w:pPr>
              <w:pStyle w:val="ListParagraph"/>
              <w:numPr>
                <w:ilvl w:val="0"/>
                <w:numId w:val="43"/>
              </w:numPr>
              <w:spacing w:before="120" w:after="120"/>
              <w:contextualSpacing/>
            </w:pPr>
            <w:r w:rsidRPr="003C456E">
              <w:t xml:space="preserve">functions and features of sort keys in </w:t>
            </w:r>
            <w:r w:rsidR="00DE3BAD">
              <w:t>NoSQL</w:t>
            </w:r>
            <w:r w:rsidRPr="003C456E">
              <w:t xml:space="preserve"> storage  </w:t>
            </w:r>
          </w:p>
          <w:p w14:paraId="2DB5041B" w14:textId="581DC709" w:rsidR="00FC118C" w:rsidRDefault="00FC118C" w:rsidP="00FC118C">
            <w:pPr>
              <w:pStyle w:val="ListParagraph"/>
              <w:numPr>
                <w:ilvl w:val="0"/>
                <w:numId w:val="43"/>
              </w:numPr>
              <w:spacing w:before="120" w:after="120"/>
              <w:contextualSpacing/>
            </w:pPr>
            <w:r w:rsidRPr="003C456E">
              <w:t>features of transport encryptions, authentication</w:t>
            </w:r>
            <w:r w:rsidR="00DE3BAD">
              <w:t>,</w:t>
            </w:r>
            <w:r w:rsidRPr="003C456E">
              <w:t xml:space="preserve"> and </w:t>
            </w:r>
            <w:r w:rsidR="001A6282">
              <w:t>authorization</w:t>
            </w:r>
            <w:r w:rsidRPr="003C456E">
              <w:t xml:space="preserve">  </w:t>
            </w:r>
          </w:p>
          <w:p w14:paraId="146B5A8D" w14:textId="037C5D6C" w:rsidR="00FC118C" w:rsidRDefault="00FC118C" w:rsidP="00FC118C">
            <w:pPr>
              <w:pStyle w:val="ListParagraph"/>
              <w:numPr>
                <w:ilvl w:val="0"/>
                <w:numId w:val="43"/>
              </w:numPr>
              <w:spacing w:before="120" w:after="120"/>
              <w:contextualSpacing/>
            </w:pPr>
            <w:r w:rsidRPr="003C456E">
              <w:t xml:space="preserve">different </w:t>
            </w:r>
            <w:r w:rsidR="00DE3BAD">
              <w:t>NoSQL</w:t>
            </w:r>
            <w:r w:rsidRPr="003C456E">
              <w:t xml:space="preserve"> data store formats, including:  </w:t>
            </w:r>
          </w:p>
          <w:p w14:paraId="757D856C" w14:textId="77777777" w:rsidR="00FC118C" w:rsidRDefault="00FC118C" w:rsidP="00FC118C">
            <w:pPr>
              <w:pStyle w:val="ListParagraph"/>
              <w:numPr>
                <w:ilvl w:val="1"/>
                <w:numId w:val="43"/>
              </w:numPr>
              <w:spacing w:before="120" w:after="120"/>
              <w:contextualSpacing/>
            </w:pPr>
            <w:r w:rsidRPr="003C456E">
              <w:t xml:space="preserve">key value </w:t>
            </w:r>
          </w:p>
          <w:p w14:paraId="6B7474E5" w14:textId="77777777" w:rsidR="00FC118C" w:rsidRDefault="00FC118C" w:rsidP="00FC118C">
            <w:pPr>
              <w:pStyle w:val="ListParagraph"/>
              <w:numPr>
                <w:ilvl w:val="1"/>
                <w:numId w:val="43"/>
              </w:numPr>
              <w:spacing w:before="120" w:after="120"/>
              <w:contextualSpacing/>
            </w:pPr>
            <w:r w:rsidRPr="003C456E">
              <w:t xml:space="preserve">document based </w:t>
            </w:r>
          </w:p>
          <w:p w14:paraId="6DB56E59" w14:textId="3F57EDFD" w:rsidR="00FC118C" w:rsidRDefault="00DE3BAD" w:rsidP="00FC118C">
            <w:pPr>
              <w:pStyle w:val="ListParagraph"/>
              <w:numPr>
                <w:ilvl w:val="1"/>
                <w:numId w:val="43"/>
              </w:numPr>
              <w:spacing w:before="120" w:after="120"/>
              <w:contextualSpacing/>
            </w:pPr>
            <w:r>
              <w:t>column-</w:t>
            </w:r>
            <w:r w:rsidR="001A6282">
              <w:t>based</w:t>
            </w:r>
            <w:r w:rsidR="00FC118C" w:rsidRPr="003C456E">
              <w:t xml:space="preserve"> </w:t>
            </w:r>
          </w:p>
          <w:p w14:paraId="64574198" w14:textId="77777777" w:rsidR="00FC118C" w:rsidRDefault="00FC118C" w:rsidP="00FC118C">
            <w:pPr>
              <w:pStyle w:val="ListParagraph"/>
              <w:numPr>
                <w:ilvl w:val="1"/>
                <w:numId w:val="43"/>
              </w:numPr>
              <w:spacing w:before="120" w:after="120"/>
              <w:contextualSpacing/>
            </w:pPr>
            <w:r w:rsidRPr="003C456E">
              <w:t xml:space="preserve">graph based </w:t>
            </w:r>
          </w:p>
          <w:p w14:paraId="027C4867" w14:textId="03771EF1" w:rsidR="00FC118C" w:rsidRDefault="00FC118C" w:rsidP="00FC118C">
            <w:pPr>
              <w:pStyle w:val="ListParagraph"/>
              <w:numPr>
                <w:ilvl w:val="0"/>
                <w:numId w:val="43"/>
              </w:numPr>
              <w:spacing w:before="120" w:after="120"/>
              <w:contextualSpacing/>
            </w:pPr>
            <w:r w:rsidRPr="003C456E">
              <w:t xml:space="preserve">different </w:t>
            </w:r>
            <w:r w:rsidR="00DE3BAD">
              <w:t>NoSQL</w:t>
            </w:r>
            <w:r w:rsidRPr="003C456E">
              <w:t xml:space="preserve"> data types, including:  </w:t>
            </w:r>
          </w:p>
          <w:p w14:paraId="74F24545" w14:textId="77777777" w:rsidR="00FC118C" w:rsidRDefault="00FC118C" w:rsidP="00FC118C">
            <w:pPr>
              <w:pStyle w:val="ListParagraph"/>
              <w:numPr>
                <w:ilvl w:val="1"/>
                <w:numId w:val="43"/>
              </w:numPr>
              <w:spacing w:before="120" w:after="120"/>
              <w:contextualSpacing/>
            </w:pPr>
            <w:r w:rsidRPr="003C456E">
              <w:t xml:space="preserve">numeric </w:t>
            </w:r>
          </w:p>
          <w:p w14:paraId="0D586E92" w14:textId="77777777" w:rsidR="00FC118C" w:rsidRDefault="00FC118C" w:rsidP="00FC118C">
            <w:pPr>
              <w:pStyle w:val="ListParagraph"/>
              <w:numPr>
                <w:ilvl w:val="1"/>
                <w:numId w:val="43"/>
              </w:numPr>
              <w:spacing w:before="120" w:after="120"/>
              <w:contextualSpacing/>
            </w:pPr>
            <w:r w:rsidRPr="003C456E">
              <w:t xml:space="preserve">string  </w:t>
            </w:r>
          </w:p>
          <w:p w14:paraId="14967CE1" w14:textId="77777777" w:rsidR="00FC118C" w:rsidRDefault="00FC118C" w:rsidP="00FC118C">
            <w:pPr>
              <w:pStyle w:val="ListParagraph"/>
              <w:numPr>
                <w:ilvl w:val="1"/>
                <w:numId w:val="43"/>
              </w:numPr>
              <w:spacing w:before="120" w:after="120"/>
              <w:contextualSpacing/>
            </w:pPr>
            <w:proofErr w:type="spellStart"/>
            <w:r w:rsidRPr="003C456E">
              <w:t>boolean</w:t>
            </w:r>
            <w:proofErr w:type="spellEnd"/>
            <w:r w:rsidRPr="003C456E">
              <w:t xml:space="preserve"> </w:t>
            </w:r>
          </w:p>
          <w:p w14:paraId="6C419329" w14:textId="77777777" w:rsidR="00FC118C" w:rsidRDefault="00FC118C" w:rsidP="00FC118C">
            <w:pPr>
              <w:pStyle w:val="ListParagraph"/>
              <w:numPr>
                <w:ilvl w:val="1"/>
                <w:numId w:val="43"/>
              </w:numPr>
              <w:spacing w:before="120" w:after="120"/>
              <w:contextualSpacing/>
            </w:pPr>
            <w:r w:rsidRPr="003C456E">
              <w:t xml:space="preserve">complex </w:t>
            </w:r>
          </w:p>
          <w:p w14:paraId="2AB77A6A" w14:textId="77777777" w:rsidR="00FC118C" w:rsidRPr="003C456E" w:rsidRDefault="00FC118C" w:rsidP="00FC118C">
            <w:pPr>
              <w:pStyle w:val="ListParagraph"/>
              <w:numPr>
                <w:ilvl w:val="1"/>
                <w:numId w:val="43"/>
              </w:numPr>
              <w:spacing w:before="120" w:after="120"/>
              <w:contextualSpacing/>
            </w:pPr>
            <w:r w:rsidRPr="003C456E">
              <w:t xml:space="preserve">date time </w:t>
            </w:r>
          </w:p>
          <w:p w14:paraId="5BE00B59" w14:textId="77777777" w:rsidR="00FC118C" w:rsidRPr="00F612CA" w:rsidRDefault="00FC118C" w:rsidP="00FC118C">
            <w:pPr>
              <w:spacing w:before="120" w:after="12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81FCD2" w14:textId="120EA4AF" w:rsidR="00FC118C" w:rsidRPr="00AA7CAC" w:rsidRDefault="00FC118C" w:rsidP="00FC118C">
            <w:pPr>
              <w:pStyle w:val="ListParagraph"/>
              <w:spacing w:before="120" w:after="12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4FEFA3B9" w14:textId="4AB8E05B" w:rsidR="007D4F81" w:rsidRDefault="007D4F81">
      <w:pPr>
        <w:spacing w:after="0" w:line="240" w:lineRule="auto"/>
      </w:pPr>
      <w:r>
        <w:lastRenderedPageBreak/>
        <w:br w:type="page"/>
      </w:r>
      <w:r w:rsidR="00AA7CAC" w:rsidRPr="00AA7CAC">
        <w:lastRenderedPageBreak/>
        <w:t xml:space="preserve">Structure and format reports in a clear manner that conforms to </w:t>
      </w:r>
      <w:r w:rsidR="00DE3BAD">
        <w:t>organizational</w:t>
      </w:r>
      <w:r w:rsidR="00AA7CAC" w:rsidRPr="00AA7CAC">
        <w:t xml:space="preserve"> requirements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7513"/>
      </w:tblGrid>
      <w:tr w:rsidR="007D4F81" w14:paraId="5000789E" w14:textId="77777777" w:rsidTr="00B56E8F">
        <w:trPr>
          <w:trHeight w:val="334"/>
        </w:trPr>
        <w:tc>
          <w:tcPr>
            <w:tcW w:w="10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772B3796" w14:textId="46D8C177" w:rsidR="007D4F81" w:rsidRPr="00CD0DF5" w:rsidRDefault="007D4F81" w:rsidP="00FE5CA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color w:val="FFFFFF"/>
                <w:sz w:val="20"/>
              </w:rPr>
            </w:pPr>
            <w:r w:rsidRPr="00CD0DF5">
              <w:rPr>
                <w:rFonts w:asciiTheme="minorHAnsi" w:hAnsiTheme="minorHAnsi" w:cstheme="minorHAnsi"/>
                <w:b/>
                <w:color w:val="FFFFFF"/>
                <w:szCs w:val="24"/>
              </w:rPr>
              <w:t>INFORMATION FOR STUDENTS</w:t>
            </w:r>
          </w:p>
        </w:tc>
      </w:tr>
      <w:tr w:rsidR="005D2195" w:rsidRPr="004B2501" w14:paraId="7911C1F5" w14:textId="77777777" w:rsidTr="00B56E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552" w:type="dxa"/>
          </w:tcPr>
          <w:p w14:paraId="7911C1F1" w14:textId="77777777" w:rsidR="005D2195" w:rsidRPr="00B56E8F" w:rsidRDefault="005D2195" w:rsidP="004B2501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B56E8F">
              <w:rPr>
                <w:rFonts w:asciiTheme="minorHAnsi" w:hAnsiTheme="minorHAnsi" w:cstheme="minorHAnsi"/>
                <w:sz w:val="20"/>
                <w:szCs w:val="20"/>
              </w:rPr>
              <w:t>Purpose of Assessment</w:t>
            </w:r>
          </w:p>
        </w:tc>
        <w:tc>
          <w:tcPr>
            <w:tcW w:w="7513" w:type="dxa"/>
          </w:tcPr>
          <w:p w14:paraId="39C22838" w14:textId="55E3278B" w:rsidR="00AA7CAC" w:rsidRPr="00AA7CAC" w:rsidRDefault="00AA7CAC" w:rsidP="00AA7CA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AA7CAC">
              <w:rPr>
                <w:rFonts w:asciiTheme="minorHAnsi" w:hAnsiTheme="minorHAnsi" w:cstheme="minorHAnsi"/>
                <w:sz w:val="20"/>
                <w:szCs w:val="20"/>
              </w:rPr>
              <w:t xml:space="preserve">This assessment is a research assessment that encompasses all knowledge </w:t>
            </w:r>
            <w:r w:rsidR="00DE3BAD">
              <w:rPr>
                <w:rFonts w:asciiTheme="minorHAnsi" w:hAnsiTheme="minorHAnsi" w:cstheme="minorHAnsi"/>
                <w:sz w:val="20"/>
                <w:szCs w:val="20"/>
              </w:rPr>
              <w:t>learned</w:t>
            </w:r>
            <w:r w:rsidRPr="00AA7CAC">
              <w:rPr>
                <w:rFonts w:asciiTheme="minorHAnsi" w:hAnsiTheme="minorHAnsi" w:cstheme="minorHAnsi"/>
                <w:sz w:val="20"/>
                <w:szCs w:val="20"/>
              </w:rPr>
              <w:t xml:space="preserve"> throughout the semester and promotes research on upcoming trends and technologies within the Information </w:t>
            </w:r>
            <w:r w:rsidR="00DE3BAD">
              <w:rPr>
                <w:rFonts w:asciiTheme="minorHAnsi" w:hAnsiTheme="minorHAnsi" w:cstheme="minorHAnsi"/>
                <w:sz w:val="20"/>
                <w:szCs w:val="20"/>
              </w:rPr>
              <w:t xml:space="preserve">MVC and </w:t>
            </w:r>
            <w:r w:rsidR="001A6282">
              <w:rPr>
                <w:rFonts w:asciiTheme="minorHAnsi" w:hAnsiTheme="minorHAnsi" w:cstheme="minorHAnsi"/>
                <w:sz w:val="20"/>
                <w:szCs w:val="20"/>
              </w:rPr>
              <w:t>NoSQL</w:t>
            </w:r>
            <w:r w:rsidRPr="00AA7CAC">
              <w:rPr>
                <w:rFonts w:asciiTheme="minorHAnsi" w:hAnsiTheme="minorHAnsi" w:cstheme="minorHAnsi"/>
                <w:sz w:val="20"/>
                <w:szCs w:val="20"/>
              </w:rPr>
              <w:t xml:space="preserve"> and it must adhere to APA6 referencing.</w:t>
            </w:r>
          </w:p>
          <w:p w14:paraId="688DC49B" w14:textId="77777777" w:rsidR="00AA7CAC" w:rsidRPr="00AA7CAC" w:rsidRDefault="00AA7CAC" w:rsidP="00AA7CA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AA7CAC">
              <w:rPr>
                <w:rFonts w:asciiTheme="minorHAnsi" w:hAnsiTheme="minorHAnsi" w:cstheme="minorHAnsi"/>
                <w:sz w:val="20"/>
                <w:szCs w:val="20"/>
              </w:rPr>
              <w:t>This assessment also covers knowledge questions related to:</w:t>
            </w:r>
          </w:p>
          <w:p w14:paraId="21BC6D77" w14:textId="77777777" w:rsidR="00AA7CAC" w:rsidRPr="00AA7CAC" w:rsidRDefault="00AA7CAC" w:rsidP="00AA7CAC">
            <w:pPr>
              <w:numPr>
                <w:ilvl w:val="0"/>
                <w:numId w:val="21"/>
              </w:num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AA7CAC">
              <w:rPr>
                <w:rFonts w:asciiTheme="minorHAnsi" w:hAnsiTheme="minorHAnsi" w:cstheme="minorHAnsi"/>
                <w:sz w:val="20"/>
                <w:szCs w:val="20"/>
              </w:rPr>
              <w:t>Record keeping requirements</w:t>
            </w:r>
          </w:p>
          <w:p w14:paraId="54C02B12" w14:textId="77777777" w:rsidR="00AA7CAC" w:rsidRPr="00AA7CAC" w:rsidRDefault="00AA7CAC" w:rsidP="00AA7CAC">
            <w:pPr>
              <w:numPr>
                <w:ilvl w:val="0"/>
                <w:numId w:val="21"/>
              </w:num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AA7CAC">
              <w:rPr>
                <w:rFonts w:asciiTheme="minorHAnsi" w:hAnsiTheme="minorHAnsi" w:cstheme="minorHAnsi"/>
                <w:sz w:val="20"/>
                <w:szCs w:val="20"/>
              </w:rPr>
              <w:t>Privacy, policies, and legislation around securing workplace information</w:t>
            </w:r>
          </w:p>
          <w:p w14:paraId="7CBF080C" w14:textId="6B413E42" w:rsidR="00B357C1" w:rsidRDefault="00AA7CAC" w:rsidP="00AA7CAC">
            <w:pPr>
              <w:pStyle w:val="ListParagraph"/>
              <w:numPr>
                <w:ilvl w:val="0"/>
                <w:numId w:val="21"/>
              </w:num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AA7CAC"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Research concepts</w:t>
            </w:r>
          </w:p>
          <w:p w14:paraId="7911C1F4" w14:textId="2D838FF0" w:rsidR="00B357C1" w:rsidRPr="00B357C1" w:rsidRDefault="00DE3BAD" w:rsidP="00B357C1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To</w:t>
            </w:r>
            <w:r w:rsidR="00B357C1" w:rsidRPr="00B357C1">
              <w:rPr>
                <w:rFonts w:asciiTheme="minorHAnsi" w:hAnsiTheme="minorHAnsi" w:cstheme="minorHAnsi"/>
                <w:sz w:val="20"/>
                <w:szCs w:val="20"/>
              </w:rPr>
              <w:t xml:space="preserve"> verify the authenticity of your assessment, your lecturer may ask questions to substantiate it is your work.</w:t>
            </w:r>
          </w:p>
        </w:tc>
      </w:tr>
      <w:tr w:rsidR="00F44E33" w:rsidRPr="004B2501" w14:paraId="7911C1F8" w14:textId="77777777" w:rsidTr="00B56E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552" w:type="dxa"/>
          </w:tcPr>
          <w:p w14:paraId="7911C1F6" w14:textId="77777777" w:rsidR="00F44E33" w:rsidRPr="00B56E8F" w:rsidRDefault="00F44E33" w:rsidP="004B2501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B56E8F">
              <w:rPr>
                <w:rFonts w:asciiTheme="minorHAnsi" w:hAnsiTheme="minorHAnsi" w:cstheme="minorHAnsi"/>
                <w:sz w:val="20"/>
                <w:szCs w:val="20"/>
              </w:rPr>
              <w:t>Allowable materials</w:t>
            </w:r>
          </w:p>
        </w:tc>
        <w:tc>
          <w:tcPr>
            <w:tcW w:w="7513" w:type="dxa"/>
          </w:tcPr>
          <w:p w14:paraId="7911C1F7" w14:textId="77777777" w:rsidR="00F44E33" w:rsidRPr="00B56E8F" w:rsidRDefault="00F44E33" w:rsidP="004B2501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B56E8F">
              <w:rPr>
                <w:rFonts w:asciiTheme="minorHAnsi" w:hAnsiTheme="minorHAnsi" w:cstheme="minorHAnsi"/>
                <w:sz w:val="20"/>
                <w:szCs w:val="20"/>
              </w:rPr>
              <w:t>Weekly Readings, Class notes, Weekly Activities</w:t>
            </w:r>
          </w:p>
        </w:tc>
      </w:tr>
      <w:tr w:rsidR="00F44E33" w:rsidRPr="004B2501" w14:paraId="7911C1FF" w14:textId="77777777" w:rsidTr="00B56E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552" w:type="dxa"/>
          </w:tcPr>
          <w:p w14:paraId="7911C1F9" w14:textId="77777777" w:rsidR="00F44E33" w:rsidRPr="00B56E8F" w:rsidRDefault="00F44E33" w:rsidP="004B2501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B56E8F">
              <w:rPr>
                <w:rFonts w:asciiTheme="minorHAnsi" w:hAnsiTheme="minorHAnsi" w:cstheme="minorHAnsi"/>
                <w:sz w:val="20"/>
                <w:szCs w:val="20"/>
              </w:rPr>
              <w:t>Required resources</w:t>
            </w:r>
          </w:p>
        </w:tc>
        <w:tc>
          <w:tcPr>
            <w:tcW w:w="7513" w:type="dxa"/>
          </w:tcPr>
          <w:p w14:paraId="7911C1FA" w14:textId="77777777" w:rsidR="00F44E33" w:rsidRPr="007A6E18" w:rsidRDefault="00F44E33" w:rsidP="004B2501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7A6E18">
              <w:rPr>
                <w:rFonts w:asciiTheme="minorHAnsi" w:hAnsiTheme="minorHAnsi" w:cstheme="minorHAnsi"/>
                <w:sz w:val="20"/>
                <w:szCs w:val="20"/>
              </w:rPr>
              <w:t>Computer with:</w:t>
            </w:r>
          </w:p>
          <w:p w14:paraId="7911C1FB" w14:textId="77777777" w:rsidR="00F44E33" w:rsidRPr="007A6E18" w:rsidRDefault="00F44E33" w:rsidP="00A96667">
            <w:pPr>
              <w:pStyle w:val="ListParagraph"/>
              <w:numPr>
                <w:ilvl w:val="0"/>
                <w:numId w:val="1"/>
              </w:numPr>
              <w:spacing w:before="60" w:after="60"/>
              <w:ind w:left="1028" w:hanging="668"/>
              <w:rPr>
                <w:rFonts w:asciiTheme="minorHAnsi" w:hAnsiTheme="minorHAnsi" w:cstheme="minorHAnsi"/>
                <w:sz w:val="20"/>
                <w:szCs w:val="20"/>
              </w:rPr>
            </w:pPr>
            <w:r w:rsidRPr="007A6E18">
              <w:rPr>
                <w:rFonts w:asciiTheme="minorHAnsi" w:hAnsiTheme="minorHAnsi" w:cstheme="minorHAnsi"/>
                <w:sz w:val="20"/>
                <w:szCs w:val="20"/>
              </w:rPr>
              <w:t xml:space="preserve">Computer </w:t>
            </w:r>
            <w:proofErr w:type="gramStart"/>
            <w:r w:rsidRPr="007A6E18">
              <w:rPr>
                <w:rFonts w:asciiTheme="minorHAnsi" w:hAnsiTheme="minorHAnsi" w:cstheme="minorHAnsi"/>
                <w:sz w:val="20"/>
                <w:szCs w:val="20"/>
              </w:rPr>
              <w:t>operating system;</w:t>
            </w:r>
            <w:proofErr w:type="gramEnd"/>
          </w:p>
          <w:p w14:paraId="7911C1FC" w14:textId="77777777" w:rsidR="00F44E33" w:rsidRPr="007A6E18" w:rsidRDefault="00F44E33" w:rsidP="00A96667">
            <w:pPr>
              <w:pStyle w:val="ListParagraph"/>
              <w:numPr>
                <w:ilvl w:val="0"/>
                <w:numId w:val="1"/>
              </w:numPr>
              <w:spacing w:before="60" w:after="60"/>
              <w:ind w:left="1028" w:hanging="668"/>
              <w:rPr>
                <w:rFonts w:asciiTheme="minorHAnsi" w:hAnsiTheme="minorHAnsi" w:cstheme="minorHAnsi"/>
                <w:sz w:val="20"/>
                <w:szCs w:val="20"/>
              </w:rPr>
            </w:pPr>
            <w:r w:rsidRPr="007A6E18">
              <w:rPr>
                <w:rFonts w:asciiTheme="minorHAnsi" w:hAnsiTheme="minorHAnsi" w:cstheme="minorHAnsi"/>
                <w:sz w:val="20"/>
                <w:szCs w:val="20"/>
              </w:rPr>
              <w:t xml:space="preserve">Internet </w:t>
            </w:r>
            <w:proofErr w:type="gramStart"/>
            <w:r w:rsidRPr="007A6E18">
              <w:rPr>
                <w:rFonts w:asciiTheme="minorHAnsi" w:hAnsiTheme="minorHAnsi" w:cstheme="minorHAnsi"/>
                <w:sz w:val="20"/>
                <w:szCs w:val="20"/>
              </w:rPr>
              <w:t>Access;</w:t>
            </w:r>
            <w:proofErr w:type="gramEnd"/>
          </w:p>
          <w:p w14:paraId="7911C1FD" w14:textId="77777777" w:rsidR="00F44E33" w:rsidRPr="007A6E18" w:rsidRDefault="00F44E33" w:rsidP="00A96667">
            <w:pPr>
              <w:pStyle w:val="ListParagraph"/>
              <w:numPr>
                <w:ilvl w:val="0"/>
                <w:numId w:val="1"/>
              </w:numPr>
              <w:spacing w:before="60" w:after="60"/>
              <w:ind w:left="1028" w:hanging="668"/>
              <w:rPr>
                <w:rFonts w:asciiTheme="minorHAnsi" w:hAnsiTheme="minorHAnsi" w:cstheme="minorHAnsi"/>
                <w:sz w:val="20"/>
                <w:szCs w:val="20"/>
              </w:rPr>
            </w:pPr>
            <w:r w:rsidRPr="007A6E18">
              <w:rPr>
                <w:rFonts w:asciiTheme="minorHAnsi" w:hAnsiTheme="minorHAnsi" w:cstheme="minorHAnsi"/>
                <w:sz w:val="20"/>
                <w:szCs w:val="20"/>
              </w:rPr>
              <w:t xml:space="preserve">Word processing </w:t>
            </w:r>
            <w:proofErr w:type="gramStart"/>
            <w:r w:rsidRPr="007A6E18">
              <w:rPr>
                <w:rFonts w:asciiTheme="minorHAnsi" w:hAnsiTheme="minorHAnsi" w:cstheme="minorHAnsi"/>
                <w:sz w:val="20"/>
                <w:szCs w:val="20"/>
              </w:rPr>
              <w:t>software;</w:t>
            </w:r>
            <w:proofErr w:type="gramEnd"/>
          </w:p>
          <w:p w14:paraId="7911C1FE" w14:textId="33D12732" w:rsidR="001A4BDF" w:rsidRPr="007A6E18" w:rsidRDefault="00F44E33" w:rsidP="007A6E18">
            <w:pPr>
              <w:pStyle w:val="ListParagraph"/>
              <w:numPr>
                <w:ilvl w:val="0"/>
                <w:numId w:val="1"/>
              </w:numPr>
              <w:spacing w:before="60" w:after="60"/>
              <w:ind w:left="1028" w:hanging="668"/>
              <w:rPr>
                <w:rFonts w:asciiTheme="minorHAnsi" w:hAnsiTheme="minorHAnsi" w:cstheme="minorHAnsi"/>
                <w:sz w:val="20"/>
                <w:szCs w:val="20"/>
              </w:rPr>
            </w:pPr>
            <w:r w:rsidRPr="007A6E18">
              <w:rPr>
                <w:rFonts w:asciiTheme="minorHAnsi" w:hAnsiTheme="minorHAnsi" w:cstheme="minorHAnsi"/>
                <w:sz w:val="20"/>
                <w:szCs w:val="20"/>
              </w:rPr>
              <w:t xml:space="preserve">Access to </w:t>
            </w:r>
            <w:r w:rsidR="007D4F81" w:rsidRPr="007A6E18">
              <w:rPr>
                <w:rFonts w:asciiTheme="minorHAnsi" w:hAnsiTheme="minorHAnsi" w:cstheme="minorHAnsi"/>
                <w:sz w:val="20"/>
                <w:szCs w:val="20"/>
              </w:rPr>
              <w:t>Blackboard</w:t>
            </w:r>
          </w:p>
        </w:tc>
      </w:tr>
      <w:tr w:rsidR="00F44E33" w:rsidRPr="004B2501" w14:paraId="7911C207" w14:textId="77777777" w:rsidTr="00B56E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552" w:type="dxa"/>
          </w:tcPr>
          <w:p w14:paraId="7911C200" w14:textId="77777777" w:rsidR="00F44E33" w:rsidRPr="00B56E8F" w:rsidRDefault="00F44E33" w:rsidP="004B2501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B56E8F">
              <w:rPr>
                <w:rFonts w:asciiTheme="minorHAnsi" w:hAnsiTheme="minorHAnsi" w:cstheme="minorHAnsi"/>
                <w:sz w:val="20"/>
                <w:szCs w:val="20"/>
              </w:rPr>
              <w:t>Assessment Presentation and Submission</w:t>
            </w:r>
          </w:p>
        </w:tc>
        <w:tc>
          <w:tcPr>
            <w:tcW w:w="7513" w:type="dxa"/>
          </w:tcPr>
          <w:p w14:paraId="42F306AC" w14:textId="7F147B38" w:rsidR="00B4508C" w:rsidRPr="00B56E8F" w:rsidRDefault="00B4508C" w:rsidP="00B4508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The</w:t>
            </w:r>
            <w:r w:rsidRPr="00B56E8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1A4BDF">
              <w:rPr>
                <w:rFonts w:asciiTheme="minorHAnsi" w:hAnsiTheme="minorHAnsi" w:cstheme="minorHAnsi"/>
                <w:sz w:val="20"/>
                <w:szCs w:val="20"/>
              </w:rPr>
              <w:t xml:space="preserve">material and </w:t>
            </w:r>
            <w:r w:rsidRPr="00B56E8F">
              <w:rPr>
                <w:rFonts w:asciiTheme="minorHAnsi" w:hAnsiTheme="minorHAnsi" w:cstheme="minorHAnsi"/>
                <w:sz w:val="20"/>
                <w:szCs w:val="20"/>
              </w:rPr>
              <w:t xml:space="preserve">links </w:t>
            </w:r>
            <w:r w:rsidR="008B40EF">
              <w:rPr>
                <w:rFonts w:asciiTheme="minorHAnsi" w:hAnsiTheme="minorHAnsi" w:cstheme="minorHAnsi"/>
                <w:sz w:val="20"/>
                <w:szCs w:val="20"/>
              </w:rPr>
              <w:t xml:space="preserve">to </w:t>
            </w:r>
            <w:r w:rsidR="001A4BDF">
              <w:rPr>
                <w:rFonts w:asciiTheme="minorHAnsi" w:hAnsiTheme="minorHAnsi" w:cstheme="minorHAnsi"/>
                <w:sz w:val="20"/>
                <w:szCs w:val="20"/>
              </w:rPr>
              <w:t>related resources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are available within</w:t>
            </w:r>
            <w:r w:rsidRPr="00B56E8F">
              <w:rPr>
                <w:rFonts w:asciiTheme="minorHAnsi" w:hAnsiTheme="minorHAnsi" w:cstheme="minorHAnsi"/>
                <w:sz w:val="20"/>
                <w:szCs w:val="20"/>
              </w:rPr>
              <w:t xml:space="preserve"> the Blackboard course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shell</w:t>
            </w:r>
            <w:r w:rsidRPr="00B56E8F">
              <w:rPr>
                <w:rFonts w:asciiTheme="minorHAnsi" w:hAnsiTheme="minorHAnsi" w:cstheme="minorHAnsi"/>
                <w:sz w:val="20"/>
                <w:szCs w:val="20"/>
              </w:rPr>
              <w:t xml:space="preserve"> created for this unit.</w:t>
            </w:r>
          </w:p>
          <w:p w14:paraId="7911C202" w14:textId="1FF67FFB" w:rsidR="00F44E33" w:rsidRPr="00B56E8F" w:rsidRDefault="00F44E33" w:rsidP="004B2501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B56E8F">
              <w:rPr>
                <w:rFonts w:asciiTheme="minorHAnsi" w:hAnsiTheme="minorHAnsi" w:cstheme="minorHAnsi"/>
                <w:sz w:val="20"/>
                <w:szCs w:val="20"/>
              </w:rPr>
              <w:t xml:space="preserve">All questions and activities </w:t>
            </w:r>
            <w:r w:rsidR="00A704FF" w:rsidRPr="00B56E8F">
              <w:rPr>
                <w:rFonts w:asciiTheme="minorHAnsi" w:hAnsiTheme="minorHAnsi" w:cstheme="minorHAnsi"/>
                <w:sz w:val="20"/>
                <w:szCs w:val="20"/>
              </w:rPr>
              <w:t>must</w:t>
            </w:r>
            <w:r w:rsidRPr="00B56E8F">
              <w:rPr>
                <w:rFonts w:asciiTheme="minorHAnsi" w:hAnsiTheme="minorHAnsi" w:cstheme="minorHAnsi"/>
                <w:sz w:val="20"/>
                <w:szCs w:val="20"/>
              </w:rPr>
              <w:t xml:space="preserve"> be attempted. </w:t>
            </w:r>
          </w:p>
          <w:p w14:paraId="7911C203" w14:textId="157A2158" w:rsidR="00F44E33" w:rsidRPr="00B56E8F" w:rsidRDefault="00F44E33" w:rsidP="004B2501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B56E8F">
              <w:rPr>
                <w:rFonts w:asciiTheme="minorHAnsi" w:hAnsiTheme="minorHAnsi" w:cstheme="minorHAnsi"/>
                <w:sz w:val="20"/>
                <w:szCs w:val="20"/>
              </w:rPr>
              <w:t xml:space="preserve">Use of research tools and peers in formulating answers </w:t>
            </w:r>
            <w:r w:rsidR="005522D0">
              <w:rPr>
                <w:rFonts w:asciiTheme="minorHAnsi" w:hAnsiTheme="minorHAnsi" w:cstheme="minorHAnsi"/>
                <w:sz w:val="20"/>
                <w:szCs w:val="20"/>
              </w:rPr>
              <w:t>is</w:t>
            </w:r>
            <w:r w:rsidRPr="00B56E8F">
              <w:rPr>
                <w:rFonts w:asciiTheme="minorHAnsi" w:hAnsiTheme="minorHAnsi" w:cstheme="minorHAnsi"/>
                <w:sz w:val="20"/>
                <w:szCs w:val="20"/>
              </w:rPr>
              <w:t xml:space="preserve"> acceptable – but </w:t>
            </w:r>
            <w:r w:rsidR="001A6282">
              <w:rPr>
                <w:rFonts w:asciiTheme="minorHAnsi" w:hAnsiTheme="minorHAnsi" w:cstheme="minorHAnsi"/>
                <w:sz w:val="20"/>
                <w:szCs w:val="20"/>
              </w:rPr>
              <w:t xml:space="preserve">the </w:t>
            </w:r>
            <w:r w:rsidRPr="00B56E8F">
              <w:rPr>
                <w:rFonts w:asciiTheme="minorHAnsi" w:hAnsiTheme="minorHAnsi" w:cstheme="minorHAnsi"/>
                <w:sz w:val="20"/>
                <w:szCs w:val="20"/>
              </w:rPr>
              <w:t>work submitted must be your work.</w:t>
            </w:r>
          </w:p>
          <w:p w14:paraId="7911C205" w14:textId="605E24F4" w:rsidR="00F44E33" w:rsidRPr="00B56E8F" w:rsidRDefault="00F44E33" w:rsidP="004B2501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B56E8F">
              <w:rPr>
                <w:rFonts w:asciiTheme="minorHAnsi" w:hAnsiTheme="minorHAnsi" w:cstheme="minorHAnsi"/>
                <w:sz w:val="20"/>
                <w:szCs w:val="20"/>
              </w:rPr>
              <w:t>Fin</w:t>
            </w:r>
            <w:r w:rsidR="00D27ECC">
              <w:rPr>
                <w:rFonts w:asciiTheme="minorHAnsi" w:hAnsiTheme="minorHAnsi" w:cstheme="minorHAnsi"/>
                <w:sz w:val="20"/>
                <w:szCs w:val="20"/>
              </w:rPr>
              <w:t>al documentation is</w:t>
            </w:r>
            <w:r w:rsidRPr="00B56E8F">
              <w:rPr>
                <w:rFonts w:asciiTheme="minorHAnsi" w:hAnsiTheme="minorHAnsi" w:cstheme="minorHAnsi"/>
                <w:sz w:val="20"/>
                <w:szCs w:val="20"/>
              </w:rPr>
              <w:t xml:space="preserve"> to be uploaded to the appropriate area in the </w:t>
            </w:r>
            <w:r w:rsidR="00FB6D2A" w:rsidRPr="00B56E8F">
              <w:rPr>
                <w:rFonts w:asciiTheme="minorHAnsi" w:hAnsiTheme="minorHAnsi" w:cstheme="minorHAnsi"/>
                <w:sz w:val="20"/>
                <w:szCs w:val="20"/>
              </w:rPr>
              <w:t>Blackboard</w:t>
            </w:r>
            <w:r w:rsidRPr="00B56E8F">
              <w:rPr>
                <w:rFonts w:asciiTheme="minorHAnsi" w:hAnsiTheme="minorHAnsi" w:cstheme="minorHAnsi"/>
                <w:sz w:val="20"/>
                <w:szCs w:val="20"/>
              </w:rPr>
              <w:t xml:space="preserve"> course </w:t>
            </w:r>
            <w:r w:rsidR="001F5708">
              <w:rPr>
                <w:rFonts w:asciiTheme="minorHAnsi" w:hAnsiTheme="minorHAnsi" w:cstheme="minorHAnsi"/>
                <w:sz w:val="20"/>
                <w:szCs w:val="20"/>
              </w:rPr>
              <w:t xml:space="preserve">shell </w:t>
            </w:r>
            <w:r w:rsidRPr="00B56E8F">
              <w:rPr>
                <w:rFonts w:asciiTheme="minorHAnsi" w:hAnsiTheme="minorHAnsi" w:cstheme="minorHAnsi"/>
                <w:sz w:val="20"/>
                <w:szCs w:val="20"/>
              </w:rPr>
              <w:t>created for this unit.</w:t>
            </w:r>
          </w:p>
          <w:p w14:paraId="7911C206" w14:textId="61CFFA02" w:rsidR="00082C61" w:rsidRPr="00B56E8F" w:rsidRDefault="00834B48" w:rsidP="004B2501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B56E8F">
              <w:rPr>
                <w:rFonts w:asciiTheme="minorHAnsi" w:hAnsiTheme="minorHAnsi" w:cstheme="minorHAnsi"/>
                <w:sz w:val="20"/>
                <w:szCs w:val="20"/>
              </w:rPr>
              <w:t xml:space="preserve">If you are marked as NYS (Not Yet Satisfactory) on your first </w:t>
            </w:r>
            <w:r w:rsidR="00B56E8F" w:rsidRPr="00B56E8F">
              <w:rPr>
                <w:rFonts w:asciiTheme="minorHAnsi" w:hAnsiTheme="minorHAnsi" w:cstheme="minorHAnsi"/>
                <w:sz w:val="20"/>
                <w:szCs w:val="20"/>
              </w:rPr>
              <w:t>attempt,</w:t>
            </w:r>
            <w:r w:rsidRPr="00B56E8F">
              <w:rPr>
                <w:rFonts w:asciiTheme="minorHAnsi" w:hAnsiTheme="minorHAnsi" w:cstheme="minorHAnsi"/>
                <w:sz w:val="20"/>
                <w:szCs w:val="20"/>
              </w:rPr>
              <w:t xml:space="preserve"> you will be provided with another opportunity to re-attempt the assessment at the discretion of the lecturer.</w:t>
            </w:r>
          </w:p>
        </w:tc>
      </w:tr>
      <w:tr w:rsidR="009B49C0" w:rsidRPr="004B2501" w14:paraId="6EFC20AF" w14:textId="77777777" w:rsidTr="00B56E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552" w:type="dxa"/>
          </w:tcPr>
          <w:p w14:paraId="0B0B203C" w14:textId="4EFBF361" w:rsidR="009B49C0" w:rsidRPr="00B56E8F" w:rsidRDefault="009B49C0" w:rsidP="009B49C0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CE4D8D">
              <w:rPr>
                <w:rFonts w:asciiTheme="minorHAnsi" w:hAnsiTheme="minorHAnsi" w:cstheme="minorHAnsi"/>
                <w:sz w:val="20"/>
                <w:szCs w:val="20"/>
              </w:rPr>
              <w:t>Reasonable adjustment</w:t>
            </w:r>
          </w:p>
        </w:tc>
        <w:tc>
          <w:tcPr>
            <w:tcW w:w="7513" w:type="dxa"/>
          </w:tcPr>
          <w:p w14:paraId="32B4A5BC" w14:textId="77777777" w:rsidR="009B49C0" w:rsidRPr="00C20AC0" w:rsidRDefault="009B49C0" w:rsidP="009B49C0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C20AC0">
              <w:rPr>
                <w:rFonts w:asciiTheme="minorHAnsi" w:hAnsiTheme="minorHAnsi" w:cstheme="minorHAnsi"/>
                <w:sz w:val="20"/>
                <w:szCs w:val="20"/>
              </w:rPr>
              <w:t xml:space="preserve">In some circumstances, adjustments to assessments may be made for you. </w:t>
            </w:r>
          </w:p>
          <w:p w14:paraId="44E06128" w14:textId="5746DA70" w:rsidR="009B49C0" w:rsidRDefault="009B49C0" w:rsidP="009B49C0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C20AC0">
              <w:rPr>
                <w:rFonts w:asciiTheme="minorHAnsi" w:hAnsiTheme="minorHAnsi" w:cstheme="minorHAnsi"/>
                <w:sz w:val="20"/>
                <w:szCs w:val="20"/>
              </w:rPr>
              <w:t>See the DAP for more information</w:t>
            </w:r>
          </w:p>
        </w:tc>
      </w:tr>
      <w:tr w:rsidR="00F44E33" w:rsidRPr="004B2501" w14:paraId="7911C20F" w14:textId="77777777" w:rsidTr="00B56E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552" w:type="dxa"/>
          </w:tcPr>
          <w:p w14:paraId="7911C208" w14:textId="5475432A" w:rsidR="00F44E33" w:rsidRPr="00B56E8F" w:rsidRDefault="0070717D" w:rsidP="004B2501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Assessment</w:t>
            </w:r>
            <w:r w:rsidR="00F44E33" w:rsidRPr="00B56E8F">
              <w:rPr>
                <w:rFonts w:asciiTheme="minorHAnsi" w:hAnsiTheme="minorHAnsi" w:cstheme="minorHAnsi"/>
                <w:sz w:val="20"/>
                <w:szCs w:val="20"/>
              </w:rPr>
              <w:t xml:space="preserve"> contents</w:t>
            </w:r>
          </w:p>
          <w:p w14:paraId="7911C209" w14:textId="77777777" w:rsidR="00F44E33" w:rsidRPr="00B56E8F" w:rsidRDefault="00F44E33" w:rsidP="004B2501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513" w:type="dxa"/>
          </w:tcPr>
          <w:p w14:paraId="7911C20A" w14:textId="21A54C86" w:rsidR="00F44E33" w:rsidRDefault="00BB51C7" w:rsidP="004B2501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B56E8F">
              <w:rPr>
                <w:rFonts w:asciiTheme="minorHAnsi" w:hAnsiTheme="minorHAnsi" w:cstheme="minorHAnsi"/>
                <w:sz w:val="20"/>
                <w:szCs w:val="20"/>
              </w:rPr>
              <w:t xml:space="preserve">This </w:t>
            </w:r>
            <w:r w:rsidR="00474243">
              <w:rPr>
                <w:rFonts w:asciiTheme="minorHAnsi" w:hAnsiTheme="minorHAnsi" w:cstheme="minorHAnsi"/>
                <w:sz w:val="20"/>
                <w:szCs w:val="20"/>
              </w:rPr>
              <w:t>assessment</w:t>
            </w:r>
            <w:r w:rsidR="009B49C0">
              <w:rPr>
                <w:rFonts w:asciiTheme="minorHAnsi" w:hAnsiTheme="minorHAnsi" w:cstheme="minorHAnsi"/>
                <w:sz w:val="20"/>
                <w:szCs w:val="20"/>
              </w:rPr>
              <w:t xml:space="preserve"> consists of</w:t>
            </w:r>
            <w:r w:rsidR="00474243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  <w:p w14:paraId="5D7573AA" w14:textId="6FBA5893" w:rsidR="002D4C66" w:rsidRDefault="002D4C66" w:rsidP="004B2501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Design requirements-&gt;Project Report</w:t>
            </w:r>
          </w:p>
          <w:p w14:paraId="192EE516" w14:textId="77777777" w:rsidR="00344BAE" w:rsidRPr="0061395D" w:rsidRDefault="0061395D" w:rsidP="001A4BDF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61395D">
              <w:rPr>
                <w:rFonts w:asciiTheme="minorHAnsi" w:hAnsiTheme="minorHAnsi" w:cstheme="minorHAnsi"/>
                <w:sz w:val="20"/>
                <w:szCs w:val="20"/>
              </w:rPr>
              <w:t>TASK 1: Plan your app</w:t>
            </w:r>
            <w:r w:rsidRPr="0061395D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 xml:space="preserve"> </w:t>
            </w:r>
          </w:p>
          <w:p w14:paraId="23139F3E" w14:textId="12C68C22" w:rsidR="0061395D" w:rsidRDefault="0061395D" w:rsidP="001A4BDF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61395D">
              <w:rPr>
                <w:rFonts w:asciiTheme="minorHAnsi" w:hAnsiTheme="minorHAnsi" w:cstheme="minorHAnsi"/>
                <w:sz w:val="20"/>
                <w:szCs w:val="20"/>
              </w:rPr>
              <w:t xml:space="preserve">Task 2: Create </w:t>
            </w:r>
            <w:r w:rsidR="005522D0">
              <w:rPr>
                <w:rFonts w:asciiTheme="minorHAnsi" w:hAnsiTheme="minorHAnsi" w:cstheme="minorHAnsi"/>
                <w:sz w:val="20"/>
                <w:szCs w:val="20"/>
              </w:rPr>
              <w:t xml:space="preserve">a </w:t>
            </w:r>
            <w:r w:rsidRPr="0061395D">
              <w:rPr>
                <w:rFonts w:asciiTheme="minorHAnsi" w:hAnsiTheme="minorHAnsi" w:cstheme="minorHAnsi"/>
                <w:sz w:val="20"/>
                <w:szCs w:val="20"/>
              </w:rPr>
              <w:t xml:space="preserve">Web App </w:t>
            </w:r>
            <w:r w:rsidR="005522D0">
              <w:rPr>
                <w:rFonts w:asciiTheme="minorHAnsi" w:hAnsiTheme="minorHAnsi" w:cstheme="minorHAnsi"/>
                <w:sz w:val="20"/>
                <w:szCs w:val="20"/>
              </w:rPr>
              <w:t>that</w:t>
            </w:r>
            <w:r w:rsidRPr="0061395D">
              <w:rPr>
                <w:rFonts w:asciiTheme="minorHAnsi" w:hAnsiTheme="minorHAnsi" w:cstheme="minorHAnsi"/>
                <w:sz w:val="20"/>
                <w:szCs w:val="20"/>
              </w:rPr>
              <w:t xml:space="preserve"> will use data from our API</w:t>
            </w:r>
          </w:p>
          <w:p w14:paraId="1FDC9DC4" w14:textId="3DF57A39" w:rsidR="0061395D" w:rsidRDefault="0061395D" w:rsidP="001A4BDF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61395D">
              <w:rPr>
                <w:rFonts w:asciiTheme="minorHAnsi" w:hAnsiTheme="minorHAnsi" w:cstheme="minorHAnsi"/>
                <w:sz w:val="20"/>
                <w:szCs w:val="20"/>
              </w:rPr>
              <w:t xml:space="preserve">Task 3: Test and fix </w:t>
            </w:r>
            <w:r w:rsidR="005522D0">
              <w:rPr>
                <w:rFonts w:asciiTheme="minorHAnsi" w:hAnsiTheme="minorHAnsi" w:cstheme="minorHAnsi"/>
                <w:sz w:val="20"/>
                <w:szCs w:val="20"/>
              </w:rPr>
              <w:t xml:space="preserve">the </w:t>
            </w:r>
            <w:r w:rsidRPr="0061395D">
              <w:rPr>
                <w:rFonts w:asciiTheme="minorHAnsi" w:hAnsiTheme="minorHAnsi" w:cstheme="minorHAnsi"/>
                <w:sz w:val="20"/>
                <w:szCs w:val="20"/>
              </w:rPr>
              <w:t>data persistence process according to business requirements</w:t>
            </w:r>
          </w:p>
          <w:p w14:paraId="7911C20E" w14:textId="241A614D" w:rsidR="0061395D" w:rsidRPr="007A6E18" w:rsidRDefault="0061395D" w:rsidP="001A4BDF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</w:p>
        </w:tc>
      </w:tr>
    </w:tbl>
    <w:p w14:paraId="7911C214" w14:textId="4EB1467C" w:rsidR="008E5B99" w:rsidRDefault="00C40A1D" w:rsidP="004B2501">
      <w:pPr>
        <w:spacing w:before="60" w:after="60"/>
        <w:jc w:val="center"/>
      </w:pPr>
      <w:r w:rsidRPr="004B2501">
        <w:rPr>
          <w:rFonts w:asciiTheme="minorHAnsi" w:hAnsiTheme="minorHAnsi" w:cstheme="minorHAnsi"/>
          <w:i/>
        </w:rPr>
        <w:t>Continue to the next page</w:t>
      </w:r>
      <w:r w:rsidR="008E5B99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3"/>
        <w:gridCol w:w="2513"/>
        <w:gridCol w:w="2514"/>
        <w:gridCol w:w="2514"/>
      </w:tblGrid>
      <w:tr w:rsidR="0046025A" w14:paraId="0BF632A7" w14:textId="77777777" w:rsidTr="00D73CD5">
        <w:tc>
          <w:tcPr>
            <w:tcW w:w="2513" w:type="dxa"/>
            <w:shd w:val="clear" w:color="auto" w:fill="8547AD"/>
          </w:tcPr>
          <w:p w14:paraId="5B06BCE7" w14:textId="77777777" w:rsidR="0046025A" w:rsidRPr="00DD7A88" w:rsidRDefault="0046025A" w:rsidP="00D73CD5">
            <w:pPr>
              <w:spacing w:before="60" w:after="60"/>
              <w:rPr>
                <w:b/>
              </w:rPr>
            </w:pPr>
            <w:r w:rsidRPr="00DD7A88">
              <w:rPr>
                <w:b/>
                <w:color w:val="FFFFFF" w:themeColor="background1"/>
              </w:rPr>
              <w:lastRenderedPageBreak/>
              <w:t>Student’s Name</w:t>
            </w:r>
          </w:p>
        </w:tc>
        <w:tc>
          <w:tcPr>
            <w:tcW w:w="2513" w:type="dxa"/>
          </w:tcPr>
          <w:p w14:paraId="2C89C555" w14:textId="77777777" w:rsidR="0046025A" w:rsidRPr="00DD7A88" w:rsidRDefault="0046025A" w:rsidP="00D73CD5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2514" w:type="dxa"/>
            <w:shd w:val="clear" w:color="auto" w:fill="8547AD"/>
          </w:tcPr>
          <w:p w14:paraId="3C64186F" w14:textId="178E9281" w:rsidR="0046025A" w:rsidRPr="00DD7A88" w:rsidRDefault="0046025A" w:rsidP="00D73CD5">
            <w:pPr>
              <w:spacing w:before="60" w:after="60"/>
              <w:rPr>
                <w:b/>
              </w:rPr>
            </w:pPr>
            <w:r w:rsidRPr="00DD7A88">
              <w:rPr>
                <w:b/>
                <w:color w:val="FFFFFF" w:themeColor="background1"/>
              </w:rPr>
              <w:t xml:space="preserve">Date </w:t>
            </w:r>
            <w:r w:rsidR="005462B1">
              <w:rPr>
                <w:b/>
                <w:color w:val="FFFFFF" w:themeColor="background1"/>
              </w:rPr>
              <w:t>marked</w:t>
            </w:r>
          </w:p>
        </w:tc>
        <w:tc>
          <w:tcPr>
            <w:tcW w:w="2514" w:type="dxa"/>
          </w:tcPr>
          <w:p w14:paraId="670A29E5" w14:textId="77777777" w:rsidR="0046025A" w:rsidRPr="00DD7A88" w:rsidRDefault="0046025A" w:rsidP="00D73CD5">
            <w:pPr>
              <w:spacing w:before="60" w:after="60"/>
              <w:jc w:val="center"/>
              <w:rPr>
                <w:b/>
              </w:rPr>
            </w:pPr>
          </w:p>
        </w:tc>
      </w:tr>
    </w:tbl>
    <w:p w14:paraId="7F01D8D3" w14:textId="77777777" w:rsidR="0046025A" w:rsidRDefault="0046025A" w:rsidP="0046025A">
      <w:pPr>
        <w:spacing w:after="0" w:line="240" w:lineRule="auto"/>
        <w:jc w:val="center"/>
      </w:pPr>
    </w:p>
    <w:p w14:paraId="2AD62182" w14:textId="6718C878" w:rsidR="0046025A" w:rsidRDefault="0046025A">
      <w:pPr>
        <w:spacing w:after="0" w:line="240" w:lineRule="auto"/>
      </w:pPr>
    </w:p>
    <w:p w14:paraId="7E732473" w14:textId="167DBAD5" w:rsidR="00D5484D" w:rsidRPr="00373EB8" w:rsidRDefault="00D5484D" w:rsidP="00D5484D">
      <w:pPr>
        <w:spacing w:before="60" w:after="60"/>
        <w:rPr>
          <w:b/>
        </w:rPr>
      </w:pPr>
      <w:r w:rsidRPr="00373EB8">
        <w:rPr>
          <w:b/>
        </w:rPr>
        <w:t xml:space="preserve">ASSESSMENT </w:t>
      </w:r>
      <w:r w:rsidR="00061811">
        <w:rPr>
          <w:b/>
        </w:rPr>
        <w:t>SUBMISSION</w:t>
      </w:r>
      <w:r w:rsidRPr="00373EB8">
        <w:rPr>
          <w:b/>
        </w:rPr>
        <w:t xml:space="preserve"> CHECKLIST</w:t>
      </w:r>
    </w:p>
    <w:p w14:paraId="676F8AEA" w14:textId="125EC3B2" w:rsidR="00F37462" w:rsidRPr="00373EB8" w:rsidRDefault="00F37462" w:rsidP="00F37462">
      <w:pPr>
        <w:spacing w:before="60" w:after="60"/>
      </w:pPr>
      <w:r w:rsidRPr="00373EB8">
        <w:t xml:space="preserve">Use the checklist below to ensure you have submitted all the necessary </w:t>
      </w:r>
      <w:r w:rsidR="00061811">
        <w:t>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  <w:gridCol w:w="842"/>
      </w:tblGrid>
      <w:tr w:rsidR="002D4C66" w:rsidRPr="00373EB8" w14:paraId="2B001E13" w14:textId="77777777" w:rsidTr="00AE7321">
        <w:tc>
          <w:tcPr>
            <w:tcW w:w="9212" w:type="dxa"/>
            <w:shd w:val="clear" w:color="auto" w:fill="D9D9D9" w:themeFill="background1" w:themeFillShade="D9"/>
          </w:tcPr>
          <w:p w14:paraId="35BDA75A" w14:textId="0C36DE31" w:rsidR="002D4C66" w:rsidRPr="002D4C66" w:rsidRDefault="002D4C66" w:rsidP="002D4C66">
            <w:pPr>
              <w:shd w:val="clear" w:color="auto" w:fill="A6A6A6" w:themeFill="background1" w:themeFillShade="A6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Design </w:t>
            </w:r>
            <w:r w:rsidR="00DC7ED6">
              <w:rPr>
                <w:rFonts w:ascii="Tahoma" w:hAnsi="Tahoma" w:cs="Tahoma"/>
                <w:sz w:val="20"/>
                <w:szCs w:val="20"/>
              </w:rPr>
              <w:t>requirements Project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Report</w:t>
            </w:r>
          </w:p>
        </w:tc>
        <w:tc>
          <w:tcPr>
            <w:tcW w:w="842" w:type="dxa"/>
            <w:shd w:val="clear" w:color="auto" w:fill="8547AD"/>
          </w:tcPr>
          <w:p w14:paraId="47C9FD1D" w14:textId="77777777" w:rsidR="002D4C66" w:rsidRPr="00373EB8" w:rsidRDefault="002D4C66" w:rsidP="00AE7321">
            <w:pPr>
              <w:spacing w:before="60" w:after="6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373EB8">
              <w:rPr>
                <w:rFonts w:asciiTheme="minorHAnsi" w:hAnsiTheme="minorHAnsi" w:cstheme="minorHAnsi"/>
                <w:b/>
                <w:color w:val="FFFFFF" w:themeColor="background1"/>
              </w:rPr>
              <w:t>Check</w:t>
            </w:r>
          </w:p>
        </w:tc>
      </w:tr>
      <w:tr w:rsidR="002D4C66" w:rsidRPr="00373EB8" w14:paraId="496C0BC6" w14:textId="77777777" w:rsidTr="00AE7321">
        <w:tc>
          <w:tcPr>
            <w:tcW w:w="9212" w:type="dxa"/>
          </w:tcPr>
          <w:p w14:paraId="3E8E7EE4" w14:textId="63C285D3" w:rsidR="002D4C66" w:rsidRPr="00373EB8" w:rsidRDefault="002D4C66" w:rsidP="00AE7321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Answer questions </w:t>
            </w:r>
            <w:r w:rsidR="00C70026">
              <w:rPr>
                <w:rFonts w:asciiTheme="minorHAnsi" w:hAnsiTheme="minorHAnsi" w:cstheme="minorHAnsi"/>
              </w:rPr>
              <w:t>A</w:t>
            </w:r>
            <w:r>
              <w:rPr>
                <w:rFonts w:asciiTheme="minorHAnsi" w:hAnsiTheme="minorHAnsi" w:cstheme="minorHAnsi"/>
              </w:rPr>
              <w:t xml:space="preserve"> to q </w:t>
            </w:r>
            <w:r w:rsidR="00C70026">
              <w:rPr>
                <w:rFonts w:asciiTheme="minorHAnsi" w:hAnsiTheme="minorHAnsi" w:cstheme="minorHAnsi"/>
              </w:rPr>
              <w:t>through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70026">
              <w:rPr>
                <w:rFonts w:asciiTheme="minorHAnsi" w:hAnsiTheme="minorHAnsi" w:cstheme="minorHAnsi"/>
              </w:rPr>
              <w:t xml:space="preserve">a </w:t>
            </w:r>
            <w:r>
              <w:rPr>
                <w:rFonts w:asciiTheme="minorHAnsi" w:hAnsiTheme="minorHAnsi" w:cstheme="minorHAnsi"/>
              </w:rPr>
              <w:t>small report</w:t>
            </w:r>
          </w:p>
        </w:tc>
        <w:sdt>
          <w:sdtPr>
            <w:rPr>
              <w:rFonts w:asciiTheme="minorHAnsi" w:hAnsiTheme="minorHAnsi" w:cstheme="minorHAnsi"/>
            </w:rPr>
            <w:id w:val="-8956621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2" w:type="dxa"/>
              </w:tcPr>
              <w:p w14:paraId="7BA6CF4F" w14:textId="77777777" w:rsidR="002D4C66" w:rsidRPr="00373EB8" w:rsidRDefault="002D4C66" w:rsidP="00AE7321">
                <w:pPr>
                  <w:spacing w:before="60" w:after="60"/>
                  <w:jc w:val="center"/>
                  <w:rPr>
                    <w:rFonts w:asciiTheme="minorHAnsi" w:hAnsiTheme="minorHAnsi" w:cstheme="minorHAnsi"/>
                  </w:rPr>
                </w:pPr>
                <w:r w:rsidRPr="00373EB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</w:tbl>
    <w:p w14:paraId="7FA1ED01" w14:textId="77777777" w:rsidR="002D4C66" w:rsidRDefault="002D4C66" w:rsidP="00B800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  <w:gridCol w:w="842"/>
      </w:tblGrid>
      <w:tr w:rsidR="00B80064" w:rsidRPr="00373EB8" w14:paraId="476DB184" w14:textId="77777777" w:rsidTr="0061395D">
        <w:tc>
          <w:tcPr>
            <w:tcW w:w="9212" w:type="dxa"/>
            <w:shd w:val="clear" w:color="auto" w:fill="D9D9D9" w:themeFill="background1" w:themeFillShade="D9"/>
          </w:tcPr>
          <w:p w14:paraId="6025A52E" w14:textId="04CE2028" w:rsidR="00B80064" w:rsidRPr="0061395D" w:rsidRDefault="0061395D" w:rsidP="0061395D">
            <w:pPr>
              <w:shd w:val="clear" w:color="auto" w:fill="A6A6A6" w:themeFill="background1" w:themeFillShade="A6"/>
              <w:spacing w:before="120" w:after="120"/>
              <w:jc w:val="center"/>
              <w:rPr>
                <w:rFonts w:asciiTheme="minorHAnsi" w:hAnsiTheme="minorHAnsi" w:cstheme="minorHAnsi"/>
                <w:szCs w:val="24"/>
              </w:rPr>
            </w:pPr>
            <w:r w:rsidRPr="00B74036">
              <w:rPr>
                <w:rFonts w:asciiTheme="minorHAnsi" w:hAnsiTheme="minorHAnsi" w:cstheme="minorHAnsi"/>
                <w:szCs w:val="24"/>
              </w:rPr>
              <w:t>TASK 1: Plan your app</w:t>
            </w:r>
          </w:p>
        </w:tc>
        <w:tc>
          <w:tcPr>
            <w:tcW w:w="842" w:type="dxa"/>
            <w:shd w:val="clear" w:color="auto" w:fill="8547AD"/>
          </w:tcPr>
          <w:p w14:paraId="1F3ECDE6" w14:textId="77777777" w:rsidR="00B80064" w:rsidRPr="00373EB8" w:rsidRDefault="00B80064" w:rsidP="00D73CD5">
            <w:pPr>
              <w:spacing w:before="60" w:after="6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373EB8">
              <w:rPr>
                <w:rFonts w:asciiTheme="minorHAnsi" w:hAnsiTheme="minorHAnsi" w:cstheme="minorHAnsi"/>
                <w:b/>
                <w:color w:val="FFFFFF" w:themeColor="background1"/>
              </w:rPr>
              <w:t>Check</w:t>
            </w:r>
          </w:p>
        </w:tc>
      </w:tr>
      <w:tr w:rsidR="00B80064" w:rsidRPr="00373EB8" w14:paraId="47B81441" w14:textId="77777777" w:rsidTr="00D73CD5">
        <w:tc>
          <w:tcPr>
            <w:tcW w:w="9212" w:type="dxa"/>
          </w:tcPr>
          <w:p w14:paraId="5640014C" w14:textId="0E5A6D37" w:rsidR="00B80064" w:rsidRPr="00373EB8" w:rsidRDefault="005522D0" w:rsidP="00D73CD5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Organize</w:t>
            </w:r>
            <w:r w:rsidR="0061395D">
              <w:rPr>
                <w:rFonts w:asciiTheme="minorHAnsi" w:hAnsiTheme="minorHAnsi" w:cstheme="minorHAnsi"/>
              </w:rPr>
              <w:t xml:space="preserve"> your workplace and read client functional requirements</w:t>
            </w:r>
            <w:r w:rsidR="00C70026">
              <w:rPr>
                <w:rFonts w:asciiTheme="minorHAnsi" w:hAnsiTheme="minorHAnsi" w:cstheme="minorHAnsi"/>
              </w:rPr>
              <w:t xml:space="preserve">. </w:t>
            </w:r>
            <w:r w:rsidR="00C70026" w:rsidRPr="00C70026">
              <w:rPr>
                <w:rFonts w:asciiTheme="minorHAnsi" w:hAnsiTheme="minorHAnsi" w:cstheme="minorHAnsi"/>
                <w:b/>
                <w:bCs/>
              </w:rPr>
              <w:t>MONGO DB USING</w:t>
            </w:r>
          </w:p>
        </w:tc>
        <w:sdt>
          <w:sdtPr>
            <w:rPr>
              <w:rFonts w:asciiTheme="minorHAnsi" w:hAnsiTheme="minorHAnsi" w:cstheme="minorHAnsi"/>
            </w:rPr>
            <w:id w:val="-1012681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2" w:type="dxa"/>
              </w:tcPr>
              <w:p w14:paraId="707EB379" w14:textId="77777777" w:rsidR="00B80064" w:rsidRPr="00373EB8" w:rsidRDefault="00B80064" w:rsidP="00D73CD5">
                <w:pPr>
                  <w:spacing w:before="60" w:after="60"/>
                  <w:jc w:val="center"/>
                  <w:rPr>
                    <w:rFonts w:asciiTheme="minorHAnsi" w:hAnsiTheme="minorHAnsi" w:cstheme="minorHAnsi"/>
                  </w:rPr>
                </w:pPr>
                <w:r w:rsidRPr="00373EB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</w:tbl>
    <w:p w14:paraId="69175EAC" w14:textId="77777777" w:rsidR="00474243" w:rsidRDefault="0047424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  <w:gridCol w:w="842"/>
      </w:tblGrid>
      <w:tr w:rsidR="0061395D" w:rsidRPr="00373EB8" w14:paraId="549DF99B" w14:textId="77777777" w:rsidTr="00197D21">
        <w:tc>
          <w:tcPr>
            <w:tcW w:w="9212" w:type="dxa"/>
            <w:shd w:val="clear" w:color="auto" w:fill="D9D9D9" w:themeFill="background1" w:themeFillShade="D9"/>
          </w:tcPr>
          <w:p w14:paraId="0344ED4D" w14:textId="7CC093DC" w:rsidR="0061395D" w:rsidRPr="0061395D" w:rsidRDefault="0061395D" w:rsidP="00197D21">
            <w:pPr>
              <w:shd w:val="clear" w:color="auto" w:fill="A6A6A6" w:themeFill="background1" w:themeFillShade="A6"/>
              <w:spacing w:before="120" w:after="120"/>
              <w:jc w:val="center"/>
              <w:rPr>
                <w:rFonts w:asciiTheme="minorHAnsi" w:hAnsiTheme="minorHAnsi" w:cstheme="minorHAnsi"/>
                <w:szCs w:val="24"/>
              </w:rPr>
            </w:pPr>
            <w:r w:rsidRPr="0061395D">
              <w:rPr>
                <w:rFonts w:asciiTheme="minorHAnsi" w:hAnsiTheme="minorHAnsi" w:cstheme="minorHAnsi"/>
                <w:szCs w:val="24"/>
              </w:rPr>
              <w:t xml:space="preserve">Task 2: Create </w:t>
            </w:r>
            <w:r w:rsidR="005522D0">
              <w:rPr>
                <w:rFonts w:asciiTheme="minorHAnsi" w:hAnsiTheme="minorHAnsi" w:cstheme="minorHAnsi"/>
                <w:szCs w:val="24"/>
              </w:rPr>
              <w:t xml:space="preserve">a </w:t>
            </w:r>
            <w:r w:rsidRPr="0061395D">
              <w:rPr>
                <w:rFonts w:asciiTheme="minorHAnsi" w:hAnsiTheme="minorHAnsi" w:cstheme="minorHAnsi"/>
                <w:szCs w:val="24"/>
              </w:rPr>
              <w:t xml:space="preserve">Web App </w:t>
            </w:r>
            <w:r w:rsidR="005522D0">
              <w:rPr>
                <w:rFonts w:asciiTheme="minorHAnsi" w:hAnsiTheme="minorHAnsi" w:cstheme="minorHAnsi"/>
                <w:szCs w:val="24"/>
              </w:rPr>
              <w:t>that</w:t>
            </w:r>
            <w:r w:rsidRPr="0061395D">
              <w:rPr>
                <w:rFonts w:asciiTheme="minorHAnsi" w:hAnsiTheme="minorHAnsi" w:cstheme="minorHAnsi"/>
                <w:szCs w:val="24"/>
              </w:rPr>
              <w:t xml:space="preserve"> will use data from our API</w:t>
            </w:r>
          </w:p>
        </w:tc>
        <w:tc>
          <w:tcPr>
            <w:tcW w:w="842" w:type="dxa"/>
            <w:shd w:val="clear" w:color="auto" w:fill="8547AD"/>
          </w:tcPr>
          <w:p w14:paraId="065060CB" w14:textId="77777777" w:rsidR="0061395D" w:rsidRPr="00373EB8" w:rsidRDefault="0061395D" w:rsidP="00197D21">
            <w:pPr>
              <w:spacing w:before="60" w:after="6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373EB8">
              <w:rPr>
                <w:rFonts w:asciiTheme="minorHAnsi" w:hAnsiTheme="minorHAnsi" w:cstheme="minorHAnsi"/>
                <w:b/>
                <w:color w:val="FFFFFF" w:themeColor="background1"/>
              </w:rPr>
              <w:t>Check</w:t>
            </w:r>
          </w:p>
        </w:tc>
      </w:tr>
      <w:tr w:rsidR="0061395D" w:rsidRPr="00373EB8" w14:paraId="2DEE5BC1" w14:textId="77777777" w:rsidTr="00197D21">
        <w:tc>
          <w:tcPr>
            <w:tcW w:w="9212" w:type="dxa"/>
          </w:tcPr>
          <w:p w14:paraId="4B7D8012" w14:textId="1F979A74" w:rsidR="0061395D" w:rsidRPr="00373EB8" w:rsidRDefault="0061395D" w:rsidP="00197D21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Design phase, program your API CRUD functionality</w:t>
            </w:r>
          </w:p>
        </w:tc>
        <w:sdt>
          <w:sdtPr>
            <w:rPr>
              <w:rFonts w:asciiTheme="minorHAnsi" w:hAnsiTheme="minorHAnsi" w:cstheme="minorHAnsi"/>
            </w:rPr>
            <w:id w:val="11920310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2" w:type="dxa"/>
              </w:tcPr>
              <w:p w14:paraId="28A71C1D" w14:textId="77777777" w:rsidR="0061395D" w:rsidRPr="00373EB8" w:rsidRDefault="0061395D" w:rsidP="00197D21">
                <w:pPr>
                  <w:spacing w:before="60" w:after="60"/>
                  <w:jc w:val="center"/>
                  <w:rPr>
                    <w:rFonts w:asciiTheme="minorHAnsi" w:hAnsiTheme="minorHAnsi" w:cstheme="minorHAnsi"/>
                  </w:rPr>
                </w:pPr>
                <w:r w:rsidRPr="00373EB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</w:tbl>
    <w:p w14:paraId="4E0990DF" w14:textId="77777777" w:rsidR="0061395D" w:rsidRDefault="0061395D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  <w:gridCol w:w="842"/>
      </w:tblGrid>
      <w:tr w:rsidR="0061395D" w:rsidRPr="00373EB8" w14:paraId="0BA88AAE" w14:textId="77777777" w:rsidTr="00197D21">
        <w:tc>
          <w:tcPr>
            <w:tcW w:w="9212" w:type="dxa"/>
            <w:shd w:val="clear" w:color="auto" w:fill="D9D9D9" w:themeFill="background1" w:themeFillShade="D9"/>
          </w:tcPr>
          <w:p w14:paraId="25535E0A" w14:textId="469D3833" w:rsidR="0061395D" w:rsidRPr="0061395D" w:rsidRDefault="0061395D" w:rsidP="00197D21">
            <w:pPr>
              <w:shd w:val="clear" w:color="auto" w:fill="A6A6A6" w:themeFill="background1" w:themeFillShade="A6"/>
              <w:spacing w:before="120" w:after="120"/>
              <w:jc w:val="center"/>
              <w:rPr>
                <w:rFonts w:asciiTheme="minorHAnsi" w:hAnsiTheme="minorHAnsi" w:cstheme="minorHAnsi"/>
                <w:szCs w:val="24"/>
              </w:rPr>
            </w:pPr>
            <w:r w:rsidRPr="0061395D">
              <w:rPr>
                <w:rFonts w:asciiTheme="minorHAnsi" w:hAnsiTheme="minorHAnsi" w:cstheme="minorHAnsi"/>
                <w:szCs w:val="24"/>
              </w:rPr>
              <w:t xml:space="preserve">Task 3: Test and fix </w:t>
            </w:r>
            <w:r w:rsidR="005522D0">
              <w:rPr>
                <w:rFonts w:asciiTheme="minorHAnsi" w:hAnsiTheme="minorHAnsi" w:cstheme="minorHAnsi"/>
                <w:szCs w:val="24"/>
              </w:rPr>
              <w:t xml:space="preserve">the </w:t>
            </w:r>
            <w:r w:rsidRPr="0061395D">
              <w:rPr>
                <w:rFonts w:asciiTheme="minorHAnsi" w:hAnsiTheme="minorHAnsi" w:cstheme="minorHAnsi"/>
                <w:szCs w:val="24"/>
              </w:rPr>
              <w:t>data persistence process according to business requirements</w:t>
            </w:r>
          </w:p>
        </w:tc>
        <w:tc>
          <w:tcPr>
            <w:tcW w:w="842" w:type="dxa"/>
            <w:shd w:val="clear" w:color="auto" w:fill="8547AD"/>
          </w:tcPr>
          <w:p w14:paraId="0A4B73DD" w14:textId="77777777" w:rsidR="0061395D" w:rsidRPr="00373EB8" w:rsidRDefault="0061395D" w:rsidP="00197D21">
            <w:pPr>
              <w:spacing w:before="60" w:after="6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373EB8">
              <w:rPr>
                <w:rFonts w:asciiTheme="minorHAnsi" w:hAnsiTheme="minorHAnsi" w:cstheme="minorHAnsi"/>
                <w:b/>
                <w:color w:val="FFFFFF" w:themeColor="background1"/>
              </w:rPr>
              <w:t>Check</w:t>
            </w:r>
          </w:p>
        </w:tc>
      </w:tr>
      <w:tr w:rsidR="0061395D" w:rsidRPr="00373EB8" w14:paraId="687EA949" w14:textId="77777777" w:rsidTr="00197D21">
        <w:tc>
          <w:tcPr>
            <w:tcW w:w="9212" w:type="dxa"/>
          </w:tcPr>
          <w:p w14:paraId="5BDCDAD3" w14:textId="1881D9AA" w:rsidR="0061395D" w:rsidRPr="00373EB8" w:rsidRDefault="0061395D" w:rsidP="00197D21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 phase, test</w:t>
            </w:r>
            <w:r w:rsidR="005522D0">
              <w:rPr>
                <w:rFonts w:asciiTheme="minorHAnsi" w:hAnsiTheme="minorHAnsi" w:cstheme="minorHAnsi"/>
              </w:rPr>
              <w:t>,</w:t>
            </w:r>
            <w:r>
              <w:rPr>
                <w:rFonts w:asciiTheme="minorHAnsi" w:hAnsiTheme="minorHAnsi" w:cstheme="minorHAnsi"/>
              </w:rPr>
              <w:t xml:space="preserve"> and document all   functionalities</w:t>
            </w:r>
          </w:p>
        </w:tc>
        <w:sdt>
          <w:sdtPr>
            <w:rPr>
              <w:rFonts w:asciiTheme="minorHAnsi" w:hAnsiTheme="minorHAnsi" w:cstheme="minorHAnsi"/>
            </w:rPr>
            <w:id w:val="-10728090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2" w:type="dxa"/>
              </w:tcPr>
              <w:p w14:paraId="42C3B189" w14:textId="77777777" w:rsidR="0061395D" w:rsidRPr="00373EB8" w:rsidRDefault="0061395D" w:rsidP="00197D21">
                <w:pPr>
                  <w:spacing w:before="60" w:after="60"/>
                  <w:jc w:val="center"/>
                  <w:rPr>
                    <w:rFonts w:asciiTheme="minorHAnsi" w:hAnsiTheme="minorHAnsi" w:cstheme="minorHAnsi"/>
                  </w:rPr>
                </w:pPr>
                <w:r w:rsidRPr="00373EB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</w:tbl>
    <w:p w14:paraId="5C5F2301" w14:textId="64C0A868" w:rsidR="0046025A" w:rsidRDefault="0046025A">
      <w:pPr>
        <w:spacing w:after="0" w:line="240" w:lineRule="auto"/>
      </w:pPr>
      <w:r>
        <w:br w:type="page"/>
      </w:r>
    </w:p>
    <w:p w14:paraId="784B12A3" w14:textId="26EB9AD8" w:rsidR="005F2A33" w:rsidRPr="008550A9" w:rsidRDefault="005F2A33" w:rsidP="005F2A33">
      <w:pPr>
        <w:widowControl w:val="0"/>
        <w:spacing w:after="0"/>
        <w:rPr>
          <w:rFonts w:eastAsia="Times New Roman" w:cs="Calibri"/>
          <w:b/>
          <w:bCs/>
          <w:snapToGrid w:val="0"/>
        </w:rPr>
      </w:pPr>
      <w:bookmarkStart w:id="1" w:name="_Hlk105154905"/>
      <w:r w:rsidRPr="008550A9">
        <w:rPr>
          <w:rFonts w:eastAsia="Times New Roman" w:cs="Calibri"/>
          <w:b/>
          <w:bCs/>
          <w:snapToGrid w:val="0"/>
        </w:rPr>
        <w:lastRenderedPageBreak/>
        <w:t>Introduction</w:t>
      </w:r>
      <w:r w:rsidR="008550A9" w:rsidRPr="008550A9">
        <w:rPr>
          <w:rFonts w:eastAsia="Times New Roman" w:cs="Calibri"/>
          <w:b/>
          <w:bCs/>
          <w:snapToGrid w:val="0"/>
        </w:rPr>
        <w:t>:</w:t>
      </w:r>
    </w:p>
    <w:p w14:paraId="60E7D548" w14:textId="7D145E38" w:rsidR="005F2A33" w:rsidRPr="007A6E18" w:rsidRDefault="005F2A33" w:rsidP="005F2A33">
      <w:pPr>
        <w:widowControl w:val="0"/>
        <w:spacing w:after="0"/>
        <w:rPr>
          <w:rFonts w:eastAsia="Times New Roman" w:cs="Calibri"/>
          <w:snapToGrid w:val="0"/>
        </w:rPr>
      </w:pPr>
      <w:r w:rsidRPr="007A6E18">
        <w:rPr>
          <w:rFonts w:eastAsia="Times New Roman" w:cs="Calibri"/>
          <w:snapToGrid w:val="0"/>
        </w:rPr>
        <w:t xml:space="preserve">This assessment is a report which encompasses all knowledge </w:t>
      </w:r>
      <w:r w:rsidR="00F87C7D">
        <w:rPr>
          <w:rFonts w:eastAsia="Times New Roman" w:cs="Calibri"/>
          <w:snapToGrid w:val="0"/>
        </w:rPr>
        <w:t>learned</w:t>
      </w:r>
      <w:r w:rsidRPr="007A6E18">
        <w:rPr>
          <w:rFonts w:eastAsia="Times New Roman" w:cs="Calibri"/>
          <w:snapToGrid w:val="0"/>
        </w:rPr>
        <w:t xml:space="preserve"> throughout the </w:t>
      </w:r>
      <w:r w:rsidR="00393AEE">
        <w:rPr>
          <w:rFonts w:eastAsia="Times New Roman" w:cs="Calibri"/>
          <w:snapToGrid w:val="0"/>
        </w:rPr>
        <w:t xml:space="preserve">weeks of teaching </w:t>
      </w:r>
      <w:r w:rsidRPr="007A6E18">
        <w:rPr>
          <w:rFonts w:eastAsia="Times New Roman" w:cs="Calibri"/>
          <w:snapToGrid w:val="0"/>
        </w:rPr>
        <w:t xml:space="preserve">and promotes </w:t>
      </w:r>
      <w:r w:rsidR="00393AEE">
        <w:rPr>
          <w:rFonts w:eastAsia="Times New Roman" w:cs="Calibri"/>
          <w:snapToGrid w:val="0"/>
        </w:rPr>
        <w:t xml:space="preserve">analytic skills </w:t>
      </w:r>
      <w:r w:rsidRPr="007A6E18">
        <w:rPr>
          <w:rFonts w:eastAsia="Times New Roman" w:cs="Calibri"/>
          <w:snapToGrid w:val="0"/>
        </w:rPr>
        <w:t xml:space="preserve">on upcoming trends and technologies within the </w:t>
      </w:r>
      <w:r w:rsidR="00F87C7D">
        <w:rPr>
          <w:rFonts w:eastAsia="Times New Roman" w:cs="Calibri"/>
          <w:snapToGrid w:val="0"/>
        </w:rPr>
        <w:t xml:space="preserve">MVC and </w:t>
      </w:r>
      <w:r w:rsidR="005522D0">
        <w:rPr>
          <w:rFonts w:eastAsia="Times New Roman" w:cs="Calibri"/>
          <w:snapToGrid w:val="0"/>
        </w:rPr>
        <w:t>NoSQL</w:t>
      </w:r>
      <w:r w:rsidRPr="007A6E18">
        <w:rPr>
          <w:rFonts w:eastAsia="Times New Roman" w:cs="Calibri"/>
          <w:snapToGrid w:val="0"/>
        </w:rPr>
        <w:t xml:space="preserve">. </w:t>
      </w:r>
    </w:p>
    <w:p w14:paraId="38EE2451" w14:textId="77777777" w:rsidR="005F2A33" w:rsidRPr="007A6E18" w:rsidRDefault="005F2A33" w:rsidP="005F2A33">
      <w:pPr>
        <w:widowControl w:val="0"/>
        <w:spacing w:after="0"/>
        <w:rPr>
          <w:rFonts w:eastAsia="Times New Roman" w:cs="Calibri"/>
          <w:b/>
          <w:snapToGrid w:val="0"/>
        </w:rPr>
      </w:pPr>
      <w:r w:rsidRPr="007A6E18">
        <w:rPr>
          <w:rFonts w:cs="Calibri"/>
        </w:rPr>
        <w:br/>
      </w:r>
      <w:r w:rsidRPr="007A6E18">
        <w:rPr>
          <w:rFonts w:eastAsia="Times New Roman" w:cs="Calibri"/>
          <w:b/>
          <w:snapToGrid w:val="0"/>
        </w:rPr>
        <w:t>Scenario</w:t>
      </w:r>
    </w:p>
    <w:p w14:paraId="20A15CA0" w14:textId="7DFD6414" w:rsidR="00FC118C" w:rsidRDefault="00FC118C" w:rsidP="00FC118C">
      <w:pPr>
        <w:rPr>
          <w:rFonts w:ascii="Tahoma" w:hAnsi="Tahoma" w:cs="Tahoma"/>
          <w:sz w:val="20"/>
          <w:szCs w:val="20"/>
        </w:rPr>
      </w:pPr>
      <w:r w:rsidRPr="005F2001">
        <w:rPr>
          <w:rFonts w:ascii="Tahoma" w:hAnsi="Tahoma" w:cs="Tahoma"/>
          <w:sz w:val="20"/>
          <w:szCs w:val="20"/>
        </w:rPr>
        <w:t xml:space="preserve">You have been hired as the new programmer by </w:t>
      </w:r>
      <w:r w:rsidR="001A6282">
        <w:rPr>
          <w:rFonts w:ascii="Tahoma" w:hAnsi="Tahoma" w:cs="Tahoma"/>
          <w:sz w:val="20"/>
          <w:szCs w:val="20"/>
        </w:rPr>
        <w:t>ITEMS</w:t>
      </w:r>
      <w:r>
        <w:rPr>
          <w:rFonts w:ascii="Tahoma" w:hAnsi="Tahoma" w:cs="Tahoma"/>
          <w:sz w:val="20"/>
          <w:szCs w:val="20"/>
        </w:rPr>
        <w:t xml:space="preserve">, you are required to work on a project to </w:t>
      </w:r>
      <w:proofErr w:type="spellStart"/>
      <w:r w:rsidR="00F87C7D">
        <w:rPr>
          <w:rFonts w:ascii="Tahoma" w:hAnsi="Tahoma" w:cs="Tahoma"/>
          <w:sz w:val="20"/>
          <w:szCs w:val="20"/>
        </w:rPr>
        <w:t>analyze</w:t>
      </w:r>
      <w:proofErr w:type="spellEnd"/>
      <w:r>
        <w:rPr>
          <w:rFonts w:ascii="Tahoma" w:hAnsi="Tahoma" w:cs="Tahoma"/>
          <w:sz w:val="20"/>
          <w:szCs w:val="20"/>
        </w:rPr>
        <w:t xml:space="preserve"> a business situation, build an API, </w:t>
      </w:r>
      <w:proofErr w:type="gramStart"/>
      <w:r>
        <w:rPr>
          <w:rFonts w:ascii="Tahoma" w:hAnsi="Tahoma" w:cs="Tahoma"/>
          <w:sz w:val="20"/>
          <w:szCs w:val="20"/>
        </w:rPr>
        <w:t>MVC  build</w:t>
      </w:r>
      <w:proofErr w:type="gramEnd"/>
      <w:r>
        <w:rPr>
          <w:rFonts w:ascii="Tahoma" w:hAnsi="Tahoma" w:cs="Tahoma"/>
          <w:sz w:val="20"/>
          <w:szCs w:val="20"/>
        </w:rPr>
        <w:t xml:space="preserve"> a NoSQL database</w:t>
      </w:r>
      <w:r w:rsidR="00F87C7D">
        <w:rPr>
          <w:rFonts w:ascii="Tahoma" w:hAnsi="Tahoma" w:cs="Tahoma"/>
          <w:sz w:val="20"/>
          <w:szCs w:val="20"/>
        </w:rPr>
        <w:t>,</w:t>
      </w:r>
      <w:r>
        <w:rPr>
          <w:rFonts w:ascii="Tahoma" w:hAnsi="Tahoma" w:cs="Tahoma"/>
          <w:sz w:val="20"/>
          <w:szCs w:val="20"/>
        </w:rPr>
        <w:t xml:space="preserve"> and then provide a Web</w:t>
      </w:r>
      <w:r w:rsidR="00F87C7D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interface for that database. Also</w:t>
      </w:r>
      <w:r w:rsidR="00F87C7D">
        <w:rPr>
          <w:rFonts w:ascii="Tahoma" w:hAnsi="Tahoma" w:cs="Tahoma"/>
          <w:sz w:val="20"/>
          <w:szCs w:val="20"/>
        </w:rPr>
        <w:t>,</w:t>
      </w:r>
      <w:r>
        <w:rPr>
          <w:rFonts w:ascii="Tahoma" w:hAnsi="Tahoma" w:cs="Tahoma"/>
          <w:sz w:val="20"/>
          <w:szCs w:val="20"/>
        </w:rPr>
        <w:t xml:space="preserve"> you should be able to securely login into this website.</w:t>
      </w:r>
      <w:r w:rsidR="00673E30">
        <w:rPr>
          <w:rFonts w:ascii="Tahoma" w:hAnsi="Tahoma" w:cs="Tahoma"/>
          <w:sz w:val="20"/>
          <w:szCs w:val="20"/>
        </w:rPr>
        <w:t xml:space="preserve"> Make sure you can process so many data and if necessary, implement vertical or horizontal scaling. </w:t>
      </w:r>
    </w:p>
    <w:p w14:paraId="2E58A8FF" w14:textId="11EB6DBA" w:rsidR="00F87C7D" w:rsidRDefault="00FC118C" w:rsidP="00FC118C">
      <w:pPr>
        <w:rPr>
          <w:rFonts w:ascii="Tahoma" w:hAnsi="Tahoma" w:cs="Tahoma"/>
          <w:sz w:val="20"/>
          <w:szCs w:val="20"/>
        </w:rPr>
      </w:pPr>
      <w:r w:rsidRPr="005F2001">
        <w:rPr>
          <w:rFonts w:ascii="Tahoma" w:hAnsi="Tahoma" w:cs="Tahoma"/>
          <w:sz w:val="20"/>
          <w:szCs w:val="20"/>
        </w:rPr>
        <w:t xml:space="preserve">You will adhere to coding standards (for this the </w:t>
      </w:r>
      <w:r w:rsidR="00F87C7D">
        <w:rPr>
          <w:rFonts w:ascii="Tahoma" w:hAnsi="Tahoma" w:cs="Tahoma"/>
          <w:b/>
          <w:bCs/>
          <w:sz w:val="20"/>
          <w:szCs w:val="20"/>
        </w:rPr>
        <w:t>organizational</w:t>
      </w:r>
      <w:r w:rsidRPr="005F2001">
        <w:rPr>
          <w:rFonts w:ascii="Tahoma" w:hAnsi="Tahoma" w:cs="Tahoma"/>
          <w:b/>
          <w:bCs/>
          <w:sz w:val="20"/>
          <w:szCs w:val="20"/>
        </w:rPr>
        <w:t xml:space="preserve"> documentation</w:t>
      </w:r>
      <w:r w:rsidRPr="005F2001">
        <w:rPr>
          <w:rFonts w:ascii="Tahoma" w:hAnsi="Tahoma" w:cs="Tahoma"/>
          <w:sz w:val="20"/>
          <w:szCs w:val="20"/>
        </w:rPr>
        <w:t xml:space="preserve"> is found </w:t>
      </w:r>
      <w:r w:rsidR="00F87C7D">
        <w:rPr>
          <w:rFonts w:ascii="Tahoma" w:hAnsi="Tahoma" w:cs="Tahoma"/>
          <w:sz w:val="20"/>
          <w:szCs w:val="20"/>
        </w:rPr>
        <w:t xml:space="preserve">at </w:t>
      </w:r>
      <w:hyperlink r:id="rId11" w:history="1">
        <w:r w:rsidR="00F87C7D" w:rsidRPr="00F87C7D">
          <w:rPr>
            <w:rStyle w:val="Hyperlink"/>
            <w:rFonts w:ascii="Tahoma" w:hAnsi="Tahoma" w:cs="Tahoma"/>
            <w:sz w:val="20"/>
            <w:szCs w:val="20"/>
          </w:rPr>
          <w:t>LINK</w:t>
        </w:r>
      </w:hyperlink>
      <w:r w:rsidR="00F87C7D">
        <w:rPr>
          <w:rFonts w:ascii="Tahoma" w:hAnsi="Tahoma" w:cs="Tahoma"/>
          <w:sz w:val="20"/>
          <w:szCs w:val="20"/>
        </w:rPr>
        <w:t xml:space="preserve"> </w:t>
      </w:r>
      <w:r w:rsidRPr="005F2001">
        <w:rPr>
          <w:rFonts w:ascii="Tahoma" w:hAnsi="Tahoma" w:cs="Tahoma"/>
          <w:sz w:val="20"/>
          <w:szCs w:val="20"/>
        </w:rPr>
        <w:t xml:space="preserve">ensure proper commenting </w:t>
      </w:r>
      <w:r w:rsidR="00F87C7D">
        <w:rPr>
          <w:rFonts w:ascii="Tahoma" w:hAnsi="Tahoma" w:cs="Tahoma"/>
          <w:sz w:val="20"/>
          <w:szCs w:val="20"/>
        </w:rPr>
        <w:t>includes</w:t>
      </w:r>
      <w:r w:rsidRPr="005F2001">
        <w:rPr>
          <w:rFonts w:ascii="Tahoma" w:hAnsi="Tahoma" w:cs="Tahoma"/>
          <w:sz w:val="20"/>
          <w:szCs w:val="20"/>
        </w:rPr>
        <w:t xml:space="preserve"> screenshots of debugging in a document and have a test table with screenshots</w:t>
      </w:r>
      <w:r w:rsidR="00F87C7D">
        <w:rPr>
          <w:rFonts w:ascii="Tahoma" w:hAnsi="Tahoma" w:cs="Tahoma"/>
          <w:sz w:val="20"/>
          <w:szCs w:val="20"/>
        </w:rPr>
        <w:t>.</w:t>
      </w:r>
    </w:p>
    <w:p w14:paraId="6934A2A8" w14:textId="6218E890" w:rsidR="00FC118C" w:rsidRDefault="00FC118C" w:rsidP="00FC118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You will need to identify which information repositories and organizational documents you have used</w:t>
      </w:r>
      <w:r w:rsidR="00B27F5C">
        <w:rPr>
          <w:rFonts w:ascii="Tahoma" w:hAnsi="Tahoma" w:cs="Tahoma"/>
          <w:sz w:val="20"/>
          <w:szCs w:val="20"/>
        </w:rPr>
        <w:t>.</w:t>
      </w:r>
    </w:p>
    <w:p w14:paraId="709EB746" w14:textId="268FDEB6" w:rsidR="00B27F5C" w:rsidRDefault="00B27F5C" w:rsidP="00FC118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Provide for your team: Seed_data_1.txt and Seed_data_2.txt given to be implemented through the </w:t>
      </w:r>
      <w:proofErr w:type="gramStart"/>
      <w:r>
        <w:rPr>
          <w:rFonts w:ascii="Tahoma" w:hAnsi="Tahoma" w:cs="Tahoma"/>
          <w:sz w:val="20"/>
          <w:szCs w:val="20"/>
        </w:rPr>
        <w:t>code</w:t>
      </w:r>
      <w:r w:rsidRPr="00501EF0">
        <w:rPr>
          <w:rFonts w:ascii="Tahoma" w:hAnsi="Tahoma" w:cs="Tahoma"/>
          <w:b/>
          <w:bCs/>
          <w:color w:val="FF0000"/>
          <w:sz w:val="16"/>
          <w:szCs w:val="16"/>
        </w:rPr>
        <w:t>.</w:t>
      </w:r>
      <w:r w:rsidR="00673E30" w:rsidRPr="00501EF0">
        <w:rPr>
          <w:rFonts w:ascii="Tahoma" w:hAnsi="Tahoma" w:cs="Tahoma"/>
          <w:b/>
          <w:bCs/>
          <w:color w:val="FF0000"/>
          <w:sz w:val="16"/>
          <w:szCs w:val="16"/>
        </w:rPr>
        <w:t>[</w:t>
      </w:r>
      <w:proofErr w:type="gramEnd"/>
      <w:r w:rsidR="00673E30" w:rsidRPr="00501EF0">
        <w:rPr>
          <w:rFonts w:ascii="Tahoma" w:hAnsi="Tahoma" w:cs="Tahoma"/>
          <w:b/>
          <w:bCs/>
          <w:color w:val="FF0000"/>
          <w:sz w:val="16"/>
          <w:szCs w:val="16"/>
        </w:rPr>
        <w:t>PE1.1]</w:t>
      </w:r>
    </w:p>
    <w:p w14:paraId="0F3E1011" w14:textId="27ABC804" w:rsidR="00B27F5C" w:rsidRDefault="00B27F5C" w:rsidP="00FC118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object w:dxaOrig="1539" w:dyaOrig="997" w14:anchorId="1FEFCE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2" o:title=""/>
          </v:shape>
          <o:OLEObject Type="Embed" ProgID="Package" ShapeID="_x0000_i1025" DrawAspect="Icon" ObjectID="_1763360233" r:id="rId13"/>
        </w:object>
      </w:r>
      <w:r>
        <w:rPr>
          <w:rFonts w:ascii="Tahoma" w:hAnsi="Tahoma" w:cs="Tahoma"/>
          <w:sz w:val="20"/>
          <w:szCs w:val="20"/>
        </w:rPr>
        <w:t xml:space="preserve">                                                                                               </w:t>
      </w:r>
      <w:r>
        <w:rPr>
          <w:rFonts w:ascii="Tahoma" w:hAnsi="Tahoma" w:cs="Tahoma"/>
          <w:sz w:val="20"/>
          <w:szCs w:val="20"/>
        </w:rPr>
        <w:object w:dxaOrig="1539" w:dyaOrig="997" w14:anchorId="5E4CD1EF">
          <v:shape id="_x0000_i1026" type="#_x0000_t75" style="width:77.25pt;height:49.5pt" o:ole="">
            <v:imagedata r:id="rId14" o:title=""/>
          </v:shape>
          <o:OLEObject Type="Embed" ProgID="Package" ShapeID="_x0000_i1026" DrawAspect="Icon" ObjectID="_1763360234" r:id="rId15"/>
        </w:object>
      </w:r>
    </w:p>
    <w:p w14:paraId="5F692918" w14:textId="77777777" w:rsidR="00501EF0" w:rsidRDefault="00B27F5C" w:rsidP="00FC118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Each student will use different data seed.</w:t>
      </w:r>
      <w:r w:rsidR="00501EF0">
        <w:rPr>
          <w:rFonts w:ascii="Tahoma" w:hAnsi="Tahoma" w:cs="Tahoma"/>
          <w:sz w:val="20"/>
          <w:szCs w:val="20"/>
        </w:rPr>
        <w:t xml:space="preserve"> </w:t>
      </w:r>
    </w:p>
    <w:p w14:paraId="4A325D23" w14:textId="65884A27" w:rsidR="00B27F5C" w:rsidRDefault="00501EF0" w:rsidP="00FC118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Development tools to be used: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501EF0">
        <w:rPr>
          <w:rFonts w:ascii="Tahoma" w:hAnsi="Tahoma" w:cs="Tahoma"/>
          <w:b/>
          <w:bCs/>
          <w:color w:val="C00000"/>
          <w:sz w:val="16"/>
          <w:szCs w:val="16"/>
        </w:rPr>
        <w:t>[AC1-3]</w:t>
      </w:r>
    </w:p>
    <w:p w14:paraId="091C69BD" w14:textId="717C3402" w:rsidR="00501EF0" w:rsidRDefault="00501EF0" w:rsidP="00501EF0">
      <w:pPr>
        <w:pStyle w:val="ListParagraph"/>
        <w:numPr>
          <w:ilvl w:val="0"/>
          <w:numId w:val="49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Internet connection to download all NuGet connectivity packages</w:t>
      </w:r>
    </w:p>
    <w:p w14:paraId="44E412CF" w14:textId="1A0C82DC" w:rsidR="00501EF0" w:rsidRDefault="00501EF0" w:rsidP="00501EF0">
      <w:pPr>
        <w:pStyle w:val="ListParagraph"/>
        <w:numPr>
          <w:ilvl w:val="0"/>
          <w:numId w:val="49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Visual Studio For development</w:t>
      </w:r>
    </w:p>
    <w:p w14:paraId="6D04F9C7" w14:textId="16CD5F97" w:rsidR="00501EF0" w:rsidRDefault="00501EF0" w:rsidP="00501EF0">
      <w:pPr>
        <w:pStyle w:val="ListParagraph"/>
        <w:numPr>
          <w:ilvl w:val="0"/>
          <w:numId w:val="49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Visual Code for testing</w:t>
      </w:r>
    </w:p>
    <w:p w14:paraId="5FD8E9E9" w14:textId="7CD60606" w:rsidR="00501EF0" w:rsidRPr="00501EF0" w:rsidRDefault="00501EF0" w:rsidP="00501EF0">
      <w:pPr>
        <w:pStyle w:val="ListParagraph"/>
        <w:numPr>
          <w:ilvl w:val="0"/>
          <w:numId w:val="49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Postman for code testing</w:t>
      </w:r>
    </w:p>
    <w:p w14:paraId="3436FDA4" w14:textId="77777777" w:rsidR="00501EF0" w:rsidRDefault="00501EF0" w:rsidP="00FC118C">
      <w:pPr>
        <w:rPr>
          <w:rFonts w:ascii="Tahoma" w:hAnsi="Tahoma" w:cs="Tahoma"/>
          <w:sz w:val="20"/>
          <w:szCs w:val="20"/>
        </w:rPr>
      </w:pPr>
    </w:p>
    <w:p w14:paraId="614BC483" w14:textId="12ECA669" w:rsidR="00673E30" w:rsidRPr="005F2001" w:rsidRDefault="00FE5A03" w:rsidP="00673E30">
      <w:pPr>
        <w:shd w:val="clear" w:color="auto" w:fill="A6A6A6" w:themeFill="background1" w:themeFillShade="A6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Design requirements </w:t>
      </w:r>
    </w:p>
    <w:p w14:paraId="06A0A264" w14:textId="762D9A6E" w:rsidR="005F2A33" w:rsidRPr="007A6E18" w:rsidRDefault="00FC118C" w:rsidP="005F2A33">
      <w:pPr>
        <w:widowControl w:val="0"/>
        <w:spacing w:after="0"/>
        <w:rPr>
          <w:rFonts w:eastAsia="Times New Roman" w:cs="Calibri"/>
          <w:b/>
          <w:snapToGrid w:val="0"/>
        </w:rPr>
      </w:pPr>
      <w:r>
        <w:rPr>
          <w:rFonts w:eastAsia="Times New Roman" w:cs="Calibri"/>
          <w:b/>
          <w:snapToGrid w:val="0"/>
        </w:rPr>
        <w:t xml:space="preserve">Your </w:t>
      </w:r>
      <w:r w:rsidR="00B74036">
        <w:rPr>
          <w:rFonts w:eastAsia="Times New Roman" w:cs="Calibri"/>
          <w:b/>
          <w:snapToGrid w:val="0"/>
        </w:rPr>
        <w:t xml:space="preserve">final </w:t>
      </w:r>
      <w:r>
        <w:rPr>
          <w:rFonts w:eastAsia="Times New Roman" w:cs="Calibri"/>
          <w:b/>
          <w:snapToGrid w:val="0"/>
        </w:rPr>
        <w:t>design at the end should look like this</w:t>
      </w:r>
      <w:r w:rsidR="005F2A33" w:rsidRPr="007A6E18">
        <w:rPr>
          <w:rFonts w:eastAsia="Times New Roman" w:cs="Calibri"/>
          <w:b/>
          <w:snapToGrid w:val="0"/>
        </w:rPr>
        <w:t>:</w:t>
      </w:r>
    </w:p>
    <w:p w14:paraId="3041B901" w14:textId="0DB19A85" w:rsidR="00FC118C" w:rsidRPr="00DC7ED6" w:rsidRDefault="00FC118C" w:rsidP="00B74036">
      <w:pPr>
        <w:pStyle w:val="ListParagraph"/>
        <w:numPr>
          <w:ilvl w:val="0"/>
          <w:numId w:val="45"/>
        </w:numPr>
        <w:spacing w:after="160" w:line="259" w:lineRule="auto"/>
        <w:rPr>
          <w:rFonts w:cs="Calibri"/>
          <w:bCs/>
        </w:rPr>
      </w:pPr>
      <w:r w:rsidRPr="0061395D">
        <w:rPr>
          <w:rFonts w:cs="Calibri"/>
          <w:bCs/>
        </w:rPr>
        <w:t xml:space="preserve">API: </w:t>
      </w:r>
      <w:r w:rsidR="00B74036" w:rsidRPr="0061395D">
        <w:rPr>
          <w:rFonts w:cs="Calibri"/>
          <w:bCs/>
        </w:rPr>
        <w:t xml:space="preserve">Name it </w:t>
      </w:r>
      <w:proofErr w:type="spellStart"/>
      <w:r w:rsidR="00B74036" w:rsidRPr="0061395D">
        <w:rPr>
          <w:rFonts w:cs="Calibri"/>
          <w:bCs/>
        </w:rPr>
        <w:t>xxxxSales.API</w:t>
      </w:r>
      <w:proofErr w:type="spellEnd"/>
      <w:r w:rsidR="00B74036" w:rsidRPr="0061395D">
        <w:rPr>
          <w:rFonts w:cs="Calibri"/>
          <w:bCs/>
        </w:rPr>
        <w:t xml:space="preserve">. </w:t>
      </w:r>
      <w:r w:rsidR="00F87C7D">
        <w:rPr>
          <w:rFonts w:cs="Calibri"/>
          <w:bCs/>
        </w:rPr>
        <w:t>The example</w:t>
      </w:r>
      <w:r w:rsidR="00B74036" w:rsidRPr="0061395D">
        <w:rPr>
          <w:rFonts w:cs="Calibri"/>
          <w:bCs/>
        </w:rPr>
        <w:t xml:space="preserve"> </w:t>
      </w:r>
      <w:r w:rsidR="00F87C7D">
        <w:rPr>
          <w:rFonts w:cs="Calibri"/>
          <w:bCs/>
        </w:rPr>
        <w:t>is given</w:t>
      </w:r>
      <w:r w:rsidR="00B74036" w:rsidRPr="0061395D">
        <w:rPr>
          <w:rFonts w:cs="Calibri"/>
          <w:bCs/>
        </w:rPr>
        <w:t xml:space="preserve"> for the </w:t>
      </w:r>
      <w:proofErr w:type="spellStart"/>
      <w:r w:rsidR="00B74036" w:rsidRPr="0061395D">
        <w:rPr>
          <w:rFonts w:cs="Calibri"/>
          <w:bCs/>
        </w:rPr>
        <w:t>CarSalesAPI</w:t>
      </w:r>
      <w:proofErr w:type="spellEnd"/>
      <w:r w:rsidR="00B74036" w:rsidRPr="0061395D">
        <w:rPr>
          <w:rFonts w:cs="Calibri"/>
          <w:bCs/>
        </w:rPr>
        <w:t xml:space="preserve">. You will replace </w:t>
      </w:r>
      <w:r w:rsidR="005522D0">
        <w:rPr>
          <w:rFonts w:cs="Calibri"/>
          <w:bCs/>
        </w:rPr>
        <w:t>XXXX</w:t>
      </w:r>
      <w:r w:rsidR="00B74036" w:rsidRPr="0061395D">
        <w:rPr>
          <w:rFonts w:cs="Calibri"/>
          <w:bCs/>
        </w:rPr>
        <w:t xml:space="preserve"> with the product you are selling</w:t>
      </w:r>
      <w:r w:rsidR="00516C22">
        <w:rPr>
          <w:rFonts w:cs="Calibri"/>
          <w:bCs/>
        </w:rPr>
        <w:t xml:space="preserve"> </w:t>
      </w:r>
      <w:r w:rsidR="00673E30">
        <w:rPr>
          <w:rFonts w:cs="Calibri"/>
          <w:bCs/>
        </w:rPr>
        <w:tab/>
      </w:r>
      <w:r w:rsidR="00673E30">
        <w:rPr>
          <w:rFonts w:cs="Calibri"/>
          <w:bCs/>
        </w:rPr>
        <w:tab/>
      </w:r>
      <w:r w:rsidR="00673E30">
        <w:rPr>
          <w:rFonts w:cs="Calibri"/>
          <w:bCs/>
        </w:rPr>
        <w:tab/>
      </w:r>
      <w:r w:rsidR="00673E30">
        <w:rPr>
          <w:rFonts w:cs="Calibri"/>
          <w:bCs/>
        </w:rPr>
        <w:tab/>
      </w:r>
      <w:r w:rsidR="00673E30">
        <w:rPr>
          <w:rFonts w:cs="Calibri"/>
          <w:bCs/>
        </w:rPr>
        <w:tab/>
      </w:r>
      <w:r w:rsidR="00673E30">
        <w:rPr>
          <w:rFonts w:cs="Calibri"/>
          <w:bCs/>
        </w:rPr>
        <w:tab/>
      </w:r>
      <w:r w:rsidR="00673E30">
        <w:rPr>
          <w:rFonts w:cs="Calibri"/>
          <w:bCs/>
        </w:rPr>
        <w:tab/>
      </w:r>
      <w:r w:rsidR="00327863">
        <w:rPr>
          <w:rFonts w:cs="Calibri"/>
          <w:bCs/>
        </w:rP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376"/>
        <w:gridCol w:w="1683"/>
      </w:tblGrid>
      <w:tr w:rsidR="00DC7ED6" w14:paraId="23D78183" w14:textId="77777777" w:rsidTr="00DC7ED6">
        <w:tc>
          <w:tcPr>
            <w:tcW w:w="5572" w:type="dxa"/>
          </w:tcPr>
          <w:p w14:paraId="326BC3BA" w14:textId="32106F0E" w:rsidR="00DC7ED6" w:rsidRDefault="00DC7ED6" w:rsidP="00DC7ED6">
            <w:pPr>
              <w:pStyle w:val="ListParagraph"/>
              <w:spacing w:after="160" w:line="259" w:lineRule="auto"/>
              <w:ind w:left="0"/>
              <w:rPr>
                <w:rFonts w:cs="Calibri"/>
                <w:bCs/>
              </w:rPr>
            </w:pPr>
            <w:r>
              <w:rPr>
                <w:rFonts w:cs="Calibri"/>
                <w:b/>
                <w:noProof/>
              </w:rPr>
              <w:lastRenderedPageBreak/>
              <w:drawing>
                <wp:inline distT="0" distB="0" distL="0" distR="0" wp14:anchorId="3B81457A" wp14:editId="6953278B">
                  <wp:extent cx="5181115" cy="2752725"/>
                  <wp:effectExtent l="0" t="0" r="635" b="0"/>
                  <wp:docPr id="1" name="Picture 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741" cy="275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7" w:type="dxa"/>
          </w:tcPr>
          <w:p w14:paraId="08E0DDD6" w14:textId="77777777" w:rsidR="00DC7ED6" w:rsidRDefault="00DC7ED6" w:rsidP="00DC7ED6">
            <w:pPr>
              <w:pStyle w:val="ListParagraph"/>
              <w:spacing w:after="160" w:line="259" w:lineRule="auto"/>
              <w:ind w:left="0"/>
              <w:rPr>
                <w:b/>
                <w:bCs/>
                <w:color w:val="FF0000"/>
                <w:sz w:val="16"/>
                <w:szCs w:val="16"/>
              </w:rPr>
            </w:pPr>
            <w:r w:rsidRPr="00673E30">
              <w:rPr>
                <w:b/>
                <w:bCs/>
                <w:color w:val="FF0000"/>
                <w:sz w:val="16"/>
                <w:szCs w:val="16"/>
              </w:rPr>
              <w:t xml:space="preserve">[PE </w:t>
            </w:r>
            <w:proofErr w:type="gramStart"/>
            <w:r w:rsidRPr="00673E30">
              <w:rPr>
                <w:b/>
                <w:bCs/>
                <w:color w:val="FF0000"/>
                <w:sz w:val="16"/>
                <w:szCs w:val="16"/>
              </w:rPr>
              <w:t>2 ]</w:t>
            </w:r>
            <w:proofErr w:type="gramEnd"/>
            <w:r w:rsidRPr="00673E30">
              <w:rPr>
                <w:b/>
                <w:bCs/>
                <w:color w:val="FF0000"/>
                <w:sz w:val="16"/>
                <w:szCs w:val="16"/>
              </w:rPr>
              <w:t xml:space="preserve"> [PE 2.1 ] </w:t>
            </w:r>
          </w:p>
          <w:p w14:paraId="6B407BBA" w14:textId="1631A057" w:rsidR="00DC7ED6" w:rsidRDefault="00DC7ED6" w:rsidP="00DC7ED6">
            <w:pPr>
              <w:pStyle w:val="ListParagraph"/>
              <w:spacing w:after="160" w:line="259" w:lineRule="auto"/>
              <w:ind w:left="0"/>
              <w:rPr>
                <w:rFonts w:cs="Calibri"/>
                <w:bCs/>
              </w:rPr>
            </w:pPr>
            <w:r w:rsidRPr="00673E30">
              <w:rPr>
                <w:b/>
                <w:bCs/>
                <w:color w:val="FF0000"/>
                <w:sz w:val="16"/>
                <w:szCs w:val="16"/>
              </w:rPr>
              <w:t>[AC 2.1]</w:t>
            </w:r>
          </w:p>
        </w:tc>
      </w:tr>
    </w:tbl>
    <w:p w14:paraId="3BC8112B" w14:textId="0ED1302F" w:rsidR="000C4725" w:rsidRDefault="00B74036" w:rsidP="00DC7ED6">
      <w:pPr>
        <w:pStyle w:val="ListParagraph"/>
        <w:numPr>
          <w:ilvl w:val="0"/>
          <w:numId w:val="45"/>
        </w:numPr>
        <w:spacing w:before="120" w:after="1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Web App should have </w:t>
      </w:r>
      <w:r w:rsidR="00F87C7D">
        <w:rPr>
          <w:rFonts w:asciiTheme="minorHAnsi" w:hAnsiTheme="minorHAnsi" w:cstheme="minorHAnsi"/>
          <w:szCs w:val="24"/>
        </w:rPr>
        <w:t xml:space="preserve">a </w:t>
      </w:r>
      <w:r>
        <w:rPr>
          <w:rFonts w:asciiTheme="minorHAnsi" w:hAnsiTheme="minorHAnsi" w:cstheme="minorHAnsi"/>
          <w:szCs w:val="24"/>
        </w:rPr>
        <w:t xml:space="preserve">login and register page (seed data are </w:t>
      </w:r>
      <w:r w:rsidR="00F87C7D">
        <w:rPr>
          <w:rFonts w:asciiTheme="minorHAnsi" w:hAnsiTheme="minorHAnsi" w:cstheme="minorHAnsi"/>
          <w:szCs w:val="24"/>
        </w:rPr>
        <w:t>random</w:t>
      </w:r>
      <w:r>
        <w:rPr>
          <w:rFonts w:asciiTheme="minorHAnsi" w:hAnsiTheme="minorHAnsi" w:cstheme="minorHAnsi"/>
          <w:szCs w:val="24"/>
        </w:rPr>
        <w:t xml:space="preserve"> and you can’t use the same ones we used in the class: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120"/>
        <w:gridCol w:w="1939"/>
      </w:tblGrid>
      <w:tr w:rsidR="00DC7ED6" w14:paraId="5AEF555A" w14:textId="77777777" w:rsidTr="00DC7ED6">
        <w:tc>
          <w:tcPr>
            <w:tcW w:w="5572" w:type="dxa"/>
          </w:tcPr>
          <w:p w14:paraId="77881D01" w14:textId="4E4DCC09" w:rsidR="00DC7ED6" w:rsidRDefault="00DC7ED6" w:rsidP="00DC7ED6">
            <w:pPr>
              <w:pStyle w:val="ListParagraph"/>
              <w:spacing w:before="120" w:after="120"/>
              <w:ind w:left="0"/>
              <w:rPr>
                <w:rFonts w:asciiTheme="minorHAnsi" w:hAnsiTheme="minorHAnsi" w:cstheme="minorHAnsi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994D64" wp14:editId="293AB0D3">
                  <wp:extent cx="5019040" cy="2296071"/>
                  <wp:effectExtent l="0" t="0" r="0" b="9525"/>
                  <wp:docPr id="5" name="Content Placeholder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70478FA-2B70-8951-E2B7-AAE960A1BDD3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ontent Placeholder 4">
                            <a:extLst>
                              <a:ext uri="{FF2B5EF4-FFF2-40B4-BE49-F238E27FC236}">
                                <a16:creationId xmlns:a16="http://schemas.microsoft.com/office/drawing/2014/main" id="{B70478FA-2B70-8951-E2B7-AAE960A1BDD3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4411" cy="2303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7" w:type="dxa"/>
          </w:tcPr>
          <w:p w14:paraId="3BCDA2E7" w14:textId="77777777" w:rsidR="00DC7ED6" w:rsidRDefault="00DC7ED6" w:rsidP="00DC7ED6">
            <w:pPr>
              <w:pStyle w:val="ListParagraph"/>
              <w:spacing w:before="120" w:after="120"/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791D055B" w14:textId="77777777" w:rsidR="00DC7ED6" w:rsidRDefault="00DC7ED6" w:rsidP="00DC7ED6">
      <w:pPr>
        <w:pStyle w:val="ListParagraph"/>
        <w:ind w:left="1080"/>
        <w:rPr>
          <w:rFonts w:ascii="Tahoma" w:hAnsi="Tahoma" w:cs="Tahoma"/>
          <w:sz w:val="20"/>
          <w:szCs w:val="20"/>
        </w:rPr>
      </w:pPr>
    </w:p>
    <w:p w14:paraId="12A36EEC" w14:textId="77777777" w:rsidR="00DC7ED6" w:rsidRPr="00673E30" w:rsidRDefault="00DC7ED6" w:rsidP="00DC7ED6">
      <w:pPr>
        <w:pStyle w:val="ListParagraph"/>
        <w:ind w:left="1080"/>
        <w:rPr>
          <w:rFonts w:ascii="Tahoma" w:hAnsi="Tahoma" w:cs="Tahoma"/>
          <w:sz w:val="20"/>
          <w:szCs w:val="20"/>
        </w:rPr>
      </w:pPr>
    </w:p>
    <w:p w14:paraId="1C4C39FF" w14:textId="01ABEDA2" w:rsidR="00673E30" w:rsidRPr="00673E30" w:rsidRDefault="00C70026" w:rsidP="00673E30">
      <w:pPr>
        <w:pStyle w:val="ListParagraph"/>
        <w:numPr>
          <w:ilvl w:val="0"/>
          <w:numId w:val="45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Explain the </w:t>
      </w:r>
      <w:r w:rsidR="00673E30" w:rsidRPr="00673E30">
        <w:rPr>
          <w:rFonts w:ascii="Tahoma" w:hAnsi="Tahoma" w:cs="Tahoma"/>
          <w:sz w:val="20"/>
          <w:szCs w:val="20"/>
        </w:rPr>
        <w:t>implement</w:t>
      </w:r>
      <w:r>
        <w:rPr>
          <w:rFonts w:ascii="Tahoma" w:hAnsi="Tahoma" w:cs="Tahoma"/>
          <w:sz w:val="20"/>
          <w:szCs w:val="20"/>
        </w:rPr>
        <w:t xml:space="preserve">ation of </w:t>
      </w:r>
      <w:r w:rsidR="00673E30" w:rsidRPr="00673E30">
        <w:rPr>
          <w:rFonts w:ascii="Tahoma" w:hAnsi="Tahoma" w:cs="Tahoma"/>
          <w:sz w:val="20"/>
          <w:szCs w:val="20"/>
        </w:rPr>
        <w:t xml:space="preserve">vertical or horizontal scaling. </w:t>
      </w:r>
    </w:p>
    <w:p w14:paraId="3D8BE2DC" w14:textId="57B1CF24" w:rsidR="00673E30" w:rsidRDefault="00673E30" w:rsidP="00673E30">
      <w:pPr>
        <w:pStyle w:val="ListParagraph"/>
        <w:ind w:left="1080"/>
        <w:rPr>
          <w:rFonts w:ascii="Tahoma" w:hAnsi="Tahoma" w:cs="Tahoma"/>
          <w:color w:val="FF0000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 xml:space="preserve">(Please include this question in the report)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072"/>
        <w:gridCol w:w="845"/>
      </w:tblGrid>
      <w:tr w:rsidR="00DC7ED6" w14:paraId="3370ABDB" w14:textId="77777777" w:rsidTr="00DC7ED6">
        <w:trPr>
          <w:trHeight w:val="1378"/>
        </w:trPr>
        <w:tc>
          <w:tcPr>
            <w:tcW w:w="9072" w:type="dxa"/>
          </w:tcPr>
          <w:p w14:paraId="5C57BD5C" w14:textId="77777777" w:rsidR="00DC7ED6" w:rsidRDefault="00DC7ED6" w:rsidP="00673E30">
            <w:pPr>
              <w:pStyle w:val="ListParagraph"/>
              <w:ind w:left="0"/>
              <w:rPr>
                <w:rFonts w:ascii="Tahoma" w:hAnsi="Tahoma" w:cs="Tahoma"/>
                <w:color w:val="FF0000"/>
                <w:sz w:val="16"/>
                <w:szCs w:val="16"/>
              </w:rPr>
            </w:pPr>
          </w:p>
        </w:tc>
        <w:tc>
          <w:tcPr>
            <w:tcW w:w="845" w:type="dxa"/>
          </w:tcPr>
          <w:p w14:paraId="2D08534E" w14:textId="5B6480E7" w:rsidR="00DC7ED6" w:rsidRDefault="00DC7ED6" w:rsidP="00DC7ED6">
            <w:pPr>
              <w:pStyle w:val="ListParagraph"/>
              <w:ind w:left="0"/>
              <w:jc w:val="right"/>
              <w:rPr>
                <w:rFonts w:ascii="Tahoma" w:hAnsi="Tahoma" w:cs="Tahoma"/>
                <w:color w:val="FF0000"/>
                <w:sz w:val="16"/>
                <w:szCs w:val="16"/>
              </w:rPr>
            </w:pPr>
            <w:r w:rsidRPr="00673E30">
              <w:rPr>
                <w:rFonts w:ascii="Tahoma" w:hAnsi="Tahoma" w:cs="Tahoma"/>
                <w:color w:val="FF0000"/>
                <w:sz w:val="16"/>
                <w:szCs w:val="16"/>
              </w:rPr>
              <w:t>[PE1.</w:t>
            </w:r>
            <w:r>
              <w:rPr>
                <w:rFonts w:ascii="Tahoma" w:hAnsi="Tahoma" w:cs="Tahoma"/>
                <w:color w:val="FF0000"/>
                <w:sz w:val="16"/>
                <w:szCs w:val="16"/>
              </w:rPr>
              <w:t>2]</w:t>
            </w:r>
          </w:p>
        </w:tc>
      </w:tr>
    </w:tbl>
    <w:p w14:paraId="556CA6EA" w14:textId="77777777" w:rsidR="00DC7ED6" w:rsidRDefault="00DC7ED6" w:rsidP="00673E30">
      <w:pPr>
        <w:pStyle w:val="ListParagraph"/>
        <w:ind w:left="1080"/>
        <w:rPr>
          <w:rFonts w:ascii="Tahoma" w:hAnsi="Tahoma" w:cs="Tahoma"/>
          <w:color w:val="FF0000"/>
          <w:sz w:val="16"/>
          <w:szCs w:val="16"/>
        </w:rPr>
      </w:pPr>
    </w:p>
    <w:p w14:paraId="7D3BB058" w14:textId="081305F6" w:rsidR="00673E30" w:rsidRPr="00DC7ED6" w:rsidRDefault="00F80036" w:rsidP="00F80036">
      <w:pPr>
        <w:pStyle w:val="ListParagraph"/>
        <w:numPr>
          <w:ilvl w:val="0"/>
          <w:numId w:val="45"/>
        </w:numPr>
        <w:spacing w:before="120" w:after="1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 xml:space="preserve">Explain why </w:t>
      </w:r>
      <w:r w:rsidR="00C70026">
        <w:rPr>
          <w:rFonts w:asciiTheme="minorHAnsi" w:hAnsiTheme="minorHAnsi" w:cstheme="minorHAnsi"/>
          <w:szCs w:val="24"/>
        </w:rPr>
        <w:t>using</w:t>
      </w:r>
      <w:r>
        <w:rPr>
          <w:rFonts w:asciiTheme="minorHAnsi" w:hAnsiTheme="minorHAnsi" w:cstheme="minorHAnsi"/>
          <w:szCs w:val="24"/>
        </w:rPr>
        <w:t xml:space="preserve"> NoSQL in this project is better </w:t>
      </w:r>
      <w:r w:rsidR="00C70026">
        <w:rPr>
          <w:rFonts w:asciiTheme="minorHAnsi" w:hAnsiTheme="minorHAnsi" w:cstheme="minorHAnsi"/>
          <w:szCs w:val="24"/>
        </w:rPr>
        <w:t>than</w:t>
      </w:r>
      <w:r>
        <w:rPr>
          <w:rFonts w:asciiTheme="minorHAnsi" w:hAnsiTheme="minorHAnsi" w:cstheme="minorHAnsi"/>
          <w:szCs w:val="24"/>
        </w:rPr>
        <w:t xml:space="preserve"> </w:t>
      </w:r>
      <w:r w:rsidR="00C70026">
        <w:rPr>
          <w:rFonts w:asciiTheme="minorHAnsi" w:hAnsiTheme="minorHAnsi" w:cstheme="minorHAnsi"/>
          <w:szCs w:val="24"/>
        </w:rPr>
        <w:t xml:space="preserve">the </w:t>
      </w:r>
      <w:r>
        <w:rPr>
          <w:rFonts w:asciiTheme="minorHAnsi" w:hAnsiTheme="minorHAnsi" w:cstheme="minorHAnsi"/>
          <w:szCs w:val="24"/>
        </w:rPr>
        <w:t>traditional data model</w:t>
      </w:r>
      <w:r w:rsidR="00C70026">
        <w:rPr>
          <w:rFonts w:asciiTheme="minorHAnsi" w:hAnsiTheme="minorHAnsi" w:cstheme="minorHAnsi"/>
          <w:szCs w:val="24"/>
        </w:rPr>
        <w:t>.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072"/>
        <w:gridCol w:w="845"/>
      </w:tblGrid>
      <w:tr w:rsidR="00DC7ED6" w14:paraId="64E1B4B4" w14:textId="77777777" w:rsidTr="00DC7ED6">
        <w:tc>
          <w:tcPr>
            <w:tcW w:w="9072" w:type="dxa"/>
          </w:tcPr>
          <w:p w14:paraId="502080E5" w14:textId="77777777" w:rsidR="00DC7ED6" w:rsidRDefault="00DC7ED6" w:rsidP="00DC7ED6">
            <w:pPr>
              <w:pStyle w:val="ListParagraph"/>
              <w:spacing w:before="120" w:after="120"/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845" w:type="dxa"/>
          </w:tcPr>
          <w:p w14:paraId="09FDB3A7" w14:textId="647CB4BE" w:rsidR="00DC7ED6" w:rsidRDefault="00DC7ED6" w:rsidP="00DC7ED6">
            <w:pPr>
              <w:pStyle w:val="ListParagraph"/>
              <w:spacing w:before="120" w:after="120"/>
              <w:ind w:left="0"/>
              <w:jc w:val="right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            </w:t>
            </w:r>
            <w:r w:rsidRPr="00F80036">
              <w:rPr>
                <w:rFonts w:asciiTheme="minorHAnsi" w:hAnsiTheme="minorHAnsi" w:cstheme="minorHAnsi"/>
                <w:color w:val="FF0000"/>
                <w:sz w:val="16"/>
                <w:szCs w:val="16"/>
              </w:rPr>
              <w:t>[PE1.3]</w:t>
            </w:r>
          </w:p>
        </w:tc>
      </w:tr>
    </w:tbl>
    <w:p w14:paraId="52C23999" w14:textId="7BFD127F" w:rsidR="00F80036" w:rsidRPr="00DC7ED6" w:rsidRDefault="00F80036" w:rsidP="00F80036">
      <w:pPr>
        <w:pStyle w:val="ListParagraph"/>
        <w:numPr>
          <w:ilvl w:val="0"/>
          <w:numId w:val="45"/>
        </w:numPr>
        <w:spacing w:before="120" w:after="1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</w:rPr>
        <w:t xml:space="preserve">Propose one vendor for our client to use and why this one should benefit their business       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072"/>
        <w:gridCol w:w="845"/>
      </w:tblGrid>
      <w:tr w:rsidR="00DC7ED6" w14:paraId="19E01189" w14:textId="77777777" w:rsidTr="00DC7ED6">
        <w:tc>
          <w:tcPr>
            <w:tcW w:w="9072" w:type="dxa"/>
          </w:tcPr>
          <w:p w14:paraId="5B4BA3E4" w14:textId="77777777" w:rsidR="00DC7ED6" w:rsidRDefault="00DC7ED6" w:rsidP="00DC7ED6">
            <w:pPr>
              <w:pStyle w:val="ListParagraph"/>
              <w:spacing w:before="120" w:after="120"/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845" w:type="dxa"/>
          </w:tcPr>
          <w:p w14:paraId="7FDB4481" w14:textId="36BB9F87" w:rsidR="00DC7ED6" w:rsidRDefault="00DC7ED6" w:rsidP="00DC7ED6">
            <w:pPr>
              <w:pStyle w:val="ListParagraph"/>
              <w:spacing w:before="120" w:after="120"/>
              <w:ind w:left="0"/>
              <w:jc w:val="right"/>
              <w:rPr>
                <w:rFonts w:asciiTheme="minorHAnsi" w:hAnsiTheme="minorHAnsi" w:cstheme="minorHAnsi"/>
                <w:szCs w:val="24"/>
              </w:rPr>
            </w:pPr>
            <w:r w:rsidRPr="00711F74">
              <w:rPr>
                <w:rFonts w:asciiTheme="minorHAnsi" w:hAnsiTheme="minorHAnsi" w:cstheme="minorHAnsi"/>
                <w:b/>
                <w:bCs/>
                <w:color w:val="C00000"/>
                <w:sz w:val="16"/>
                <w:szCs w:val="16"/>
              </w:rPr>
              <w:t>[pe1.4]</w:t>
            </w:r>
          </w:p>
        </w:tc>
      </w:tr>
    </w:tbl>
    <w:p w14:paraId="06CAE895" w14:textId="569D9CE0" w:rsidR="00711F74" w:rsidRPr="00DC7ED6" w:rsidRDefault="00711F74" w:rsidP="00F80036">
      <w:pPr>
        <w:pStyle w:val="ListParagraph"/>
        <w:numPr>
          <w:ilvl w:val="0"/>
          <w:numId w:val="45"/>
        </w:numPr>
        <w:spacing w:before="120" w:after="1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</w:rPr>
        <w:t xml:space="preserve">Create one data table with all data types you will use in the </w:t>
      </w:r>
      <w:r w:rsidR="00DC7ED6">
        <w:rPr>
          <w:rFonts w:asciiTheme="minorHAnsi" w:hAnsiTheme="minorHAnsi" w:cstheme="minorHAnsi"/>
        </w:rPr>
        <w:t>project.</w:t>
      </w:r>
      <w:r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072"/>
        <w:gridCol w:w="845"/>
      </w:tblGrid>
      <w:tr w:rsidR="00DC7ED6" w14:paraId="3EA7EDED" w14:textId="77777777" w:rsidTr="00DC7ED6">
        <w:tc>
          <w:tcPr>
            <w:tcW w:w="9072" w:type="dxa"/>
          </w:tcPr>
          <w:p w14:paraId="316AD0B5" w14:textId="77777777" w:rsidR="00DC7ED6" w:rsidRDefault="00DC7ED6" w:rsidP="00DC7ED6">
            <w:pPr>
              <w:pStyle w:val="ListParagraph"/>
              <w:spacing w:before="120" w:after="120"/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845" w:type="dxa"/>
          </w:tcPr>
          <w:p w14:paraId="69D5804D" w14:textId="77777777" w:rsidR="00DC7ED6" w:rsidRDefault="00DC7ED6" w:rsidP="00DC7ED6">
            <w:pPr>
              <w:pStyle w:val="ListParagraph"/>
              <w:spacing w:before="120" w:after="120"/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5EA78EE2" w14:textId="7C5F2EA0" w:rsidR="00B74036" w:rsidRPr="00B74036" w:rsidRDefault="00B74036" w:rsidP="00B74036">
      <w:pPr>
        <w:shd w:val="clear" w:color="auto" w:fill="A6A6A6" w:themeFill="background1" w:themeFillShade="A6"/>
        <w:spacing w:before="120" w:after="120"/>
        <w:jc w:val="center"/>
        <w:rPr>
          <w:rFonts w:asciiTheme="minorHAnsi" w:hAnsiTheme="minorHAnsi" w:cstheme="minorHAnsi"/>
          <w:szCs w:val="24"/>
        </w:rPr>
      </w:pPr>
      <w:r w:rsidRPr="00B74036">
        <w:rPr>
          <w:rFonts w:asciiTheme="minorHAnsi" w:hAnsiTheme="minorHAnsi" w:cstheme="minorHAnsi"/>
          <w:szCs w:val="24"/>
        </w:rPr>
        <w:t>TASK 1: Plan your app</w:t>
      </w:r>
    </w:p>
    <w:p w14:paraId="0082DF94" w14:textId="28D11748" w:rsidR="00B74036" w:rsidRDefault="00B74036" w:rsidP="00B74036">
      <w:pPr>
        <w:pStyle w:val="ListParagraph"/>
        <w:numPr>
          <w:ilvl w:val="0"/>
          <w:numId w:val="46"/>
        </w:numPr>
        <w:spacing w:before="120" w:after="12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Build </w:t>
      </w:r>
      <w:r w:rsidR="00F87C7D">
        <w:rPr>
          <w:rFonts w:asciiTheme="minorHAnsi" w:hAnsiTheme="minorHAnsi" w:cstheme="minorHAnsi"/>
          <w:szCs w:val="24"/>
        </w:rPr>
        <w:t>an</w:t>
      </w:r>
      <w:r>
        <w:rPr>
          <w:rFonts w:asciiTheme="minorHAnsi" w:hAnsiTheme="minorHAnsi" w:cstheme="minorHAnsi"/>
          <w:szCs w:val="24"/>
        </w:rPr>
        <w:t xml:space="preserve"> app where users can purchase </w:t>
      </w:r>
      <w:r w:rsidR="00C70026">
        <w:rPr>
          <w:rFonts w:asciiTheme="minorHAnsi" w:hAnsiTheme="minorHAnsi" w:cstheme="minorHAnsi"/>
          <w:szCs w:val="24"/>
        </w:rPr>
        <w:t>products</w:t>
      </w:r>
      <w:r w:rsidR="003A220D">
        <w:rPr>
          <w:rFonts w:asciiTheme="minorHAnsi" w:hAnsiTheme="minorHAnsi" w:cstheme="minorHAnsi"/>
          <w:szCs w:val="24"/>
        </w:rPr>
        <w:t xml:space="preserve">. This app should have one running API which will enable users to search for </w:t>
      </w:r>
      <w:r w:rsidR="00C70026">
        <w:rPr>
          <w:rFonts w:asciiTheme="minorHAnsi" w:hAnsiTheme="minorHAnsi" w:cstheme="minorHAnsi"/>
          <w:szCs w:val="24"/>
        </w:rPr>
        <w:t>products</w:t>
      </w:r>
      <w:r w:rsidR="003A220D">
        <w:rPr>
          <w:rFonts w:asciiTheme="minorHAnsi" w:hAnsiTheme="minorHAnsi" w:cstheme="minorHAnsi"/>
          <w:szCs w:val="24"/>
        </w:rPr>
        <w:t xml:space="preserve"> using different criteria</w:t>
      </w:r>
      <w:r w:rsidR="009E7FCB">
        <w:rPr>
          <w:rFonts w:asciiTheme="minorHAnsi" w:hAnsiTheme="minorHAnsi" w:cstheme="minorHAnsi"/>
          <w:szCs w:val="24"/>
        </w:rPr>
        <w:t xml:space="preserve"> (</w:t>
      </w:r>
      <w:r w:rsidR="00FE5A03">
        <w:rPr>
          <w:rFonts w:asciiTheme="minorHAnsi" w:hAnsiTheme="minorHAnsi" w:cstheme="minorHAnsi"/>
          <w:szCs w:val="24"/>
        </w:rPr>
        <w:t xml:space="preserve">most important your Web/app and Web/API </w:t>
      </w:r>
      <w:r w:rsidR="00C70026">
        <w:rPr>
          <w:rFonts w:asciiTheme="minorHAnsi" w:hAnsiTheme="minorHAnsi" w:cstheme="minorHAnsi"/>
          <w:szCs w:val="24"/>
        </w:rPr>
        <w:t>are</w:t>
      </w:r>
      <w:r w:rsidR="00FE5A03">
        <w:rPr>
          <w:rFonts w:asciiTheme="minorHAnsi" w:hAnsiTheme="minorHAnsi" w:cstheme="minorHAnsi"/>
          <w:szCs w:val="24"/>
        </w:rPr>
        <w:t xml:space="preserve"> written in </w:t>
      </w:r>
      <w:r w:rsidR="009E7FCB">
        <w:rPr>
          <w:rFonts w:asciiTheme="minorHAnsi" w:hAnsiTheme="minorHAnsi" w:cstheme="minorHAnsi"/>
          <w:szCs w:val="24"/>
        </w:rPr>
        <w:t>MVC framework)</w:t>
      </w:r>
      <w:r w:rsidR="00C70026">
        <w:rPr>
          <w:rFonts w:asciiTheme="minorHAnsi" w:hAnsiTheme="minorHAnsi" w:cstheme="minorHAnsi"/>
          <w:szCs w:val="24"/>
        </w:rPr>
        <w:t xml:space="preserve">. </w:t>
      </w:r>
      <w:r w:rsidR="00C70026" w:rsidRPr="00C70026">
        <w:rPr>
          <w:rFonts w:asciiTheme="minorHAnsi" w:hAnsiTheme="minorHAnsi" w:cstheme="minorHAnsi"/>
          <w:b/>
          <w:bCs/>
          <w:szCs w:val="24"/>
        </w:rPr>
        <w:t>MONGO NOSQL MUST BE USED to</w:t>
      </w:r>
      <w:r w:rsidR="003A220D">
        <w:rPr>
          <w:rFonts w:asciiTheme="minorHAnsi" w:hAnsiTheme="minorHAnsi" w:cstheme="minorHAnsi"/>
          <w:szCs w:val="24"/>
        </w:rPr>
        <w:t>:</w:t>
      </w:r>
    </w:p>
    <w:p w14:paraId="456C1426" w14:textId="5CCD054F" w:rsidR="003A220D" w:rsidRPr="00DC7ED6" w:rsidRDefault="003A220D" w:rsidP="003A220D">
      <w:pPr>
        <w:pStyle w:val="ListParagraph"/>
        <w:numPr>
          <w:ilvl w:val="1"/>
          <w:numId w:val="46"/>
        </w:numPr>
        <w:spacing w:before="120" w:after="12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Get all </w:t>
      </w:r>
      <w:r w:rsidR="00DC7ED6">
        <w:rPr>
          <w:rFonts w:asciiTheme="minorHAnsi" w:hAnsiTheme="minorHAnsi" w:cstheme="minorHAnsi"/>
          <w:szCs w:val="24"/>
        </w:rPr>
        <w:t>products.</w:t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072"/>
        <w:gridCol w:w="845"/>
      </w:tblGrid>
      <w:tr w:rsidR="00DC7ED6" w14:paraId="2DEC4FA4" w14:textId="77777777" w:rsidTr="00DC7ED6">
        <w:tc>
          <w:tcPr>
            <w:tcW w:w="9072" w:type="dxa"/>
          </w:tcPr>
          <w:p w14:paraId="4D4C237E" w14:textId="7C51FCBA" w:rsidR="00DC7ED6" w:rsidRDefault="00B5512E" w:rsidP="00DC7ED6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DC7ED6">
              <w:rPr>
                <w:rFonts w:asciiTheme="minorHAnsi" w:hAnsiTheme="minorHAnsi" w:cstheme="minorHAnsi"/>
                <w:color w:val="BFBFBF" w:themeColor="background1" w:themeShade="BF"/>
                <w:szCs w:val="24"/>
              </w:rPr>
              <w:t>Hint: Screenshot</w:t>
            </w:r>
          </w:p>
        </w:tc>
        <w:tc>
          <w:tcPr>
            <w:tcW w:w="845" w:type="dxa"/>
          </w:tcPr>
          <w:p w14:paraId="7CFA6B1E" w14:textId="534A6671" w:rsidR="00DC7ED6" w:rsidRDefault="00DC7ED6" w:rsidP="00DC7ED6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131FD6">
              <w:rPr>
                <w:b/>
                <w:bCs/>
                <w:color w:val="FF0000"/>
                <w:sz w:val="16"/>
                <w:szCs w:val="16"/>
              </w:rPr>
              <w:t>[PE1.1] [PE2.1]</w:t>
            </w:r>
            <w:r w:rsidRPr="002B363C">
              <w:t xml:space="preserve"> </w:t>
            </w:r>
            <w:r w:rsidRPr="002B363C">
              <w:rPr>
                <w:b/>
                <w:bCs/>
                <w:color w:val="FF0000"/>
                <w:sz w:val="16"/>
                <w:szCs w:val="16"/>
              </w:rPr>
              <w:t>[AC 2.1]</w:t>
            </w:r>
          </w:p>
        </w:tc>
      </w:tr>
    </w:tbl>
    <w:p w14:paraId="2720F2EE" w14:textId="01C556A1" w:rsidR="003A220D" w:rsidRPr="00DC7ED6" w:rsidRDefault="003A220D" w:rsidP="003A220D">
      <w:pPr>
        <w:pStyle w:val="ListParagraph"/>
        <w:numPr>
          <w:ilvl w:val="1"/>
          <w:numId w:val="46"/>
        </w:numPr>
        <w:spacing w:before="120" w:after="12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Return a list of items</w:t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2D4C66">
        <w:rPr>
          <w:rFonts w:asciiTheme="minorHAnsi" w:hAnsiTheme="minorHAnsi" w:cstheme="minorHAnsi"/>
          <w:szCs w:val="24"/>
        </w:rPr>
        <w:t xml:space="preserve">      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072"/>
        <w:gridCol w:w="845"/>
      </w:tblGrid>
      <w:tr w:rsidR="00DC7ED6" w14:paraId="3D064187" w14:textId="77777777" w:rsidTr="00DC7ED6">
        <w:tc>
          <w:tcPr>
            <w:tcW w:w="9072" w:type="dxa"/>
          </w:tcPr>
          <w:p w14:paraId="378C4859" w14:textId="12564D8E" w:rsidR="00DC7ED6" w:rsidRDefault="00B5512E" w:rsidP="00DC7ED6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DC7ED6">
              <w:rPr>
                <w:rFonts w:asciiTheme="minorHAnsi" w:hAnsiTheme="minorHAnsi" w:cstheme="minorHAnsi"/>
                <w:color w:val="BFBFBF" w:themeColor="background1" w:themeShade="BF"/>
                <w:szCs w:val="24"/>
              </w:rPr>
              <w:t>Hint: Screenshot</w:t>
            </w:r>
          </w:p>
        </w:tc>
        <w:tc>
          <w:tcPr>
            <w:tcW w:w="845" w:type="dxa"/>
          </w:tcPr>
          <w:p w14:paraId="1BC05840" w14:textId="0A99181D" w:rsidR="00DC7ED6" w:rsidRDefault="00DC7ED6" w:rsidP="00DC7ED6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131FD6">
              <w:rPr>
                <w:color w:val="FF0000"/>
                <w:sz w:val="16"/>
                <w:szCs w:val="16"/>
              </w:rPr>
              <w:t xml:space="preserve">[PE1.1] [PE </w:t>
            </w:r>
            <w:proofErr w:type="gramStart"/>
            <w:r w:rsidRPr="00131FD6">
              <w:rPr>
                <w:color w:val="FF0000"/>
                <w:sz w:val="16"/>
                <w:szCs w:val="16"/>
              </w:rPr>
              <w:t>2.1 ]</w:t>
            </w:r>
            <w:proofErr w:type="gramEnd"/>
          </w:p>
        </w:tc>
      </w:tr>
    </w:tbl>
    <w:p w14:paraId="5DB0476F" w14:textId="633EB9FD" w:rsidR="003A220D" w:rsidRPr="00DC7ED6" w:rsidRDefault="003A220D" w:rsidP="003A220D">
      <w:pPr>
        <w:pStyle w:val="ListParagraph"/>
        <w:numPr>
          <w:ilvl w:val="1"/>
          <w:numId w:val="46"/>
        </w:numPr>
        <w:spacing w:before="120" w:after="12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Returning multiple items</w:t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2D4C66">
        <w:rPr>
          <w:rFonts w:asciiTheme="minorHAnsi" w:hAnsiTheme="minorHAnsi" w:cstheme="minorHAnsi"/>
          <w:szCs w:val="24"/>
        </w:rPr>
        <w:t xml:space="preserve">         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072"/>
        <w:gridCol w:w="845"/>
      </w:tblGrid>
      <w:tr w:rsidR="00DC7ED6" w14:paraId="6C27BA83" w14:textId="77777777" w:rsidTr="00DC7ED6">
        <w:tc>
          <w:tcPr>
            <w:tcW w:w="9072" w:type="dxa"/>
          </w:tcPr>
          <w:p w14:paraId="3C19C876" w14:textId="13EA0E24" w:rsidR="00DC7ED6" w:rsidRDefault="00B5512E" w:rsidP="00DC7ED6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DC7ED6">
              <w:rPr>
                <w:rFonts w:asciiTheme="minorHAnsi" w:hAnsiTheme="minorHAnsi" w:cstheme="minorHAnsi"/>
                <w:color w:val="BFBFBF" w:themeColor="background1" w:themeShade="BF"/>
                <w:szCs w:val="24"/>
              </w:rPr>
              <w:t>Hint: Screenshot</w:t>
            </w:r>
          </w:p>
        </w:tc>
        <w:tc>
          <w:tcPr>
            <w:tcW w:w="845" w:type="dxa"/>
          </w:tcPr>
          <w:p w14:paraId="07693D79" w14:textId="77777777" w:rsidR="00DC7ED6" w:rsidRDefault="00DC7ED6" w:rsidP="00DC7ED6">
            <w:pPr>
              <w:pStyle w:val="ListParagraph"/>
              <w:spacing w:before="120" w:after="120"/>
              <w:ind w:left="0"/>
              <w:jc w:val="right"/>
              <w:rPr>
                <w:color w:val="FF0000"/>
                <w:sz w:val="16"/>
                <w:szCs w:val="16"/>
              </w:rPr>
            </w:pPr>
            <w:r w:rsidRPr="00131FD6">
              <w:rPr>
                <w:color w:val="FF0000"/>
                <w:sz w:val="16"/>
                <w:szCs w:val="16"/>
              </w:rPr>
              <w:t>[PE1.1]</w:t>
            </w:r>
          </w:p>
          <w:p w14:paraId="442C222C" w14:textId="78EF1799" w:rsidR="00DC7ED6" w:rsidRDefault="00DC7ED6" w:rsidP="00DC7ED6">
            <w:pPr>
              <w:pStyle w:val="ListParagraph"/>
              <w:spacing w:before="120" w:after="120"/>
              <w:ind w:left="0"/>
              <w:jc w:val="right"/>
              <w:rPr>
                <w:rFonts w:asciiTheme="minorHAnsi" w:hAnsiTheme="minorHAnsi" w:cstheme="minorHAnsi"/>
                <w:szCs w:val="24"/>
              </w:rPr>
            </w:pPr>
            <w:r>
              <w:rPr>
                <w:color w:val="FF0000"/>
                <w:sz w:val="16"/>
                <w:szCs w:val="16"/>
              </w:rPr>
              <w:t>[pe2.3]</w:t>
            </w:r>
          </w:p>
        </w:tc>
      </w:tr>
    </w:tbl>
    <w:p w14:paraId="1105DF6D" w14:textId="6F624659" w:rsidR="003A220D" w:rsidRDefault="003A220D" w:rsidP="003A220D">
      <w:pPr>
        <w:pStyle w:val="ListParagraph"/>
        <w:numPr>
          <w:ilvl w:val="1"/>
          <w:numId w:val="46"/>
        </w:numPr>
        <w:spacing w:before="120" w:after="12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Error handling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072"/>
        <w:gridCol w:w="845"/>
      </w:tblGrid>
      <w:tr w:rsidR="00DC7ED6" w14:paraId="36817572" w14:textId="77777777" w:rsidTr="00DC7ED6">
        <w:tc>
          <w:tcPr>
            <w:tcW w:w="9072" w:type="dxa"/>
          </w:tcPr>
          <w:p w14:paraId="04AD3A2F" w14:textId="152D2E7B" w:rsidR="00DC7ED6" w:rsidRDefault="00B5512E" w:rsidP="00DC7ED6">
            <w:pPr>
              <w:spacing w:before="120" w:after="120"/>
              <w:jc w:val="both"/>
              <w:rPr>
                <w:rFonts w:asciiTheme="minorHAnsi" w:hAnsiTheme="minorHAnsi" w:cstheme="minorHAnsi"/>
                <w:szCs w:val="24"/>
              </w:rPr>
            </w:pPr>
            <w:r w:rsidRPr="00DC7ED6">
              <w:rPr>
                <w:rFonts w:asciiTheme="minorHAnsi" w:hAnsiTheme="minorHAnsi" w:cstheme="minorHAnsi"/>
                <w:color w:val="BFBFBF" w:themeColor="background1" w:themeShade="BF"/>
                <w:szCs w:val="24"/>
              </w:rPr>
              <w:t>Hint: Screenshot</w:t>
            </w:r>
          </w:p>
        </w:tc>
        <w:tc>
          <w:tcPr>
            <w:tcW w:w="845" w:type="dxa"/>
          </w:tcPr>
          <w:p w14:paraId="049DD859" w14:textId="77777777" w:rsidR="00DC7ED6" w:rsidRDefault="00DC7ED6" w:rsidP="00DC7ED6">
            <w:pPr>
              <w:spacing w:before="120" w:after="12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799B94EC" w14:textId="77777777" w:rsidR="00DC7ED6" w:rsidRPr="00DC7ED6" w:rsidRDefault="00DC7ED6" w:rsidP="00DC7ED6">
      <w:pPr>
        <w:spacing w:before="120" w:after="120"/>
        <w:ind w:left="1080"/>
        <w:jc w:val="both"/>
        <w:rPr>
          <w:rFonts w:asciiTheme="minorHAnsi" w:hAnsiTheme="minorHAnsi" w:cstheme="minorHAnsi"/>
          <w:szCs w:val="24"/>
        </w:rPr>
      </w:pPr>
    </w:p>
    <w:p w14:paraId="2831BF11" w14:textId="594C30CF" w:rsidR="003A220D" w:rsidRPr="00DC7ED6" w:rsidRDefault="003A220D" w:rsidP="003A220D">
      <w:pPr>
        <w:pStyle w:val="ListParagraph"/>
        <w:numPr>
          <w:ilvl w:val="1"/>
          <w:numId w:val="46"/>
        </w:numPr>
        <w:spacing w:before="120" w:after="12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Making all calls to your API Async</w:t>
      </w:r>
      <w:r w:rsidR="00D87C43">
        <w:rPr>
          <w:rFonts w:asciiTheme="minorHAnsi" w:hAnsiTheme="minorHAnsi" w:cstheme="minorHAnsi"/>
          <w:szCs w:val="24"/>
        </w:rPr>
        <w:tab/>
      </w:r>
      <w:r w:rsidR="00D87C43">
        <w:rPr>
          <w:rFonts w:asciiTheme="minorHAnsi" w:hAnsiTheme="minorHAnsi" w:cstheme="minorHAnsi"/>
          <w:szCs w:val="24"/>
        </w:rPr>
        <w:tab/>
      </w:r>
      <w:r w:rsidR="00D87C43">
        <w:rPr>
          <w:rFonts w:asciiTheme="minorHAnsi" w:hAnsiTheme="minorHAnsi" w:cstheme="minorHAnsi"/>
          <w:szCs w:val="24"/>
        </w:rPr>
        <w:tab/>
      </w:r>
      <w:r w:rsidR="00D87C43">
        <w:rPr>
          <w:rFonts w:asciiTheme="minorHAnsi" w:hAnsiTheme="minorHAnsi" w:cstheme="minorHAnsi"/>
          <w:szCs w:val="24"/>
        </w:rPr>
        <w:tab/>
      </w:r>
      <w:r w:rsidR="00D87C43">
        <w:rPr>
          <w:rFonts w:asciiTheme="minorHAnsi" w:hAnsiTheme="minorHAnsi" w:cstheme="minorHAnsi"/>
          <w:szCs w:val="24"/>
        </w:rPr>
        <w:tab/>
      </w:r>
      <w:r w:rsidR="00D87C43">
        <w:rPr>
          <w:rFonts w:asciiTheme="minorHAnsi" w:hAnsiTheme="minorHAnsi" w:cstheme="minorHAnsi"/>
          <w:szCs w:val="24"/>
        </w:rPr>
        <w:tab/>
      </w:r>
      <w:r w:rsidR="002D4C66">
        <w:rPr>
          <w:rFonts w:asciiTheme="minorHAnsi" w:hAnsiTheme="minorHAnsi" w:cstheme="minorHAnsi"/>
          <w:szCs w:val="24"/>
        </w:rPr>
        <w:t xml:space="preserve">                  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9086"/>
        <w:gridCol w:w="689"/>
      </w:tblGrid>
      <w:tr w:rsidR="00DC7ED6" w14:paraId="22A7BB69" w14:textId="77777777" w:rsidTr="00DC7ED6">
        <w:tc>
          <w:tcPr>
            <w:tcW w:w="9214" w:type="dxa"/>
          </w:tcPr>
          <w:p w14:paraId="2012C2CA" w14:textId="015CEF64" w:rsidR="00DC7ED6" w:rsidRDefault="00B5512E" w:rsidP="00DC7ED6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DC7ED6">
              <w:rPr>
                <w:rFonts w:asciiTheme="minorHAnsi" w:hAnsiTheme="minorHAnsi" w:cstheme="minorHAnsi"/>
                <w:color w:val="BFBFBF" w:themeColor="background1" w:themeShade="BF"/>
                <w:szCs w:val="24"/>
              </w:rPr>
              <w:t>Hint: Screenshot</w:t>
            </w:r>
          </w:p>
        </w:tc>
        <w:tc>
          <w:tcPr>
            <w:tcW w:w="561" w:type="dxa"/>
          </w:tcPr>
          <w:p w14:paraId="0AC780E0" w14:textId="5AF95BB3" w:rsidR="00DC7ED6" w:rsidRDefault="00DC7ED6" w:rsidP="00DC7ED6">
            <w:pPr>
              <w:pStyle w:val="ListParagraph"/>
              <w:spacing w:before="120" w:after="120"/>
              <w:ind w:left="0"/>
              <w:jc w:val="right"/>
              <w:rPr>
                <w:rFonts w:asciiTheme="minorHAnsi" w:hAnsiTheme="minorHAnsi" w:cstheme="minorHAnsi"/>
                <w:szCs w:val="24"/>
              </w:rPr>
            </w:pPr>
            <w:r w:rsidRPr="00131FD6">
              <w:rPr>
                <w:b/>
                <w:bCs/>
                <w:color w:val="FF0000"/>
                <w:sz w:val="16"/>
                <w:szCs w:val="16"/>
              </w:rPr>
              <w:t>[PE1.2]</w:t>
            </w:r>
          </w:p>
        </w:tc>
      </w:tr>
    </w:tbl>
    <w:p w14:paraId="647DC36D" w14:textId="2DB3B6DC" w:rsidR="003A220D" w:rsidRPr="00DC7ED6" w:rsidRDefault="003A220D" w:rsidP="003A220D">
      <w:pPr>
        <w:pStyle w:val="ListParagraph"/>
        <w:numPr>
          <w:ilvl w:val="1"/>
          <w:numId w:val="46"/>
        </w:numPr>
        <w:spacing w:before="120" w:after="12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Write data using HTTP </w:t>
      </w:r>
      <w:r w:rsidR="00DC7ED6">
        <w:rPr>
          <w:rFonts w:asciiTheme="minorHAnsi" w:hAnsiTheme="minorHAnsi" w:cstheme="minorHAnsi"/>
          <w:szCs w:val="24"/>
        </w:rPr>
        <w:t>methods.</w:t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2D4C66">
        <w:rPr>
          <w:rFonts w:asciiTheme="minorHAnsi" w:hAnsiTheme="minorHAnsi" w:cstheme="minorHAnsi"/>
          <w:szCs w:val="24"/>
        </w:rPr>
        <w:t xml:space="preserve">       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9072"/>
        <w:gridCol w:w="703"/>
      </w:tblGrid>
      <w:tr w:rsidR="00DC7ED6" w14:paraId="7B2ADAAB" w14:textId="77777777" w:rsidTr="00DC7ED6">
        <w:tc>
          <w:tcPr>
            <w:tcW w:w="9072" w:type="dxa"/>
          </w:tcPr>
          <w:p w14:paraId="4AC83DF8" w14:textId="65588679" w:rsidR="00DC7ED6" w:rsidRDefault="00B5512E" w:rsidP="00DC7ED6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DC7ED6">
              <w:rPr>
                <w:rFonts w:asciiTheme="minorHAnsi" w:hAnsiTheme="minorHAnsi" w:cstheme="minorHAnsi"/>
                <w:color w:val="BFBFBF" w:themeColor="background1" w:themeShade="BF"/>
                <w:szCs w:val="24"/>
              </w:rPr>
              <w:lastRenderedPageBreak/>
              <w:t>Hint: Screenshot</w:t>
            </w:r>
          </w:p>
        </w:tc>
        <w:tc>
          <w:tcPr>
            <w:tcW w:w="703" w:type="dxa"/>
          </w:tcPr>
          <w:p w14:paraId="7EFE41AF" w14:textId="62A5339F" w:rsidR="00DC7ED6" w:rsidRDefault="00DC7ED6" w:rsidP="00DC7ED6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131FD6">
              <w:rPr>
                <w:b/>
                <w:bCs/>
                <w:color w:val="FF0000"/>
                <w:sz w:val="16"/>
                <w:szCs w:val="16"/>
              </w:rPr>
              <w:t>[PE1.1]</w:t>
            </w:r>
            <w:r w:rsidRPr="00131FD6">
              <w:rPr>
                <w:color w:val="FF0000"/>
                <w:sz w:val="16"/>
                <w:szCs w:val="16"/>
              </w:rPr>
              <w:t xml:space="preserve"> [PE2.1]</w:t>
            </w:r>
          </w:p>
        </w:tc>
      </w:tr>
    </w:tbl>
    <w:p w14:paraId="380F3B52" w14:textId="1182D9A6" w:rsidR="003A220D" w:rsidRPr="00DC7ED6" w:rsidRDefault="003A220D" w:rsidP="003A220D">
      <w:pPr>
        <w:pStyle w:val="ListParagraph"/>
        <w:numPr>
          <w:ilvl w:val="1"/>
          <w:numId w:val="46"/>
        </w:numPr>
        <w:spacing w:before="120" w:after="12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Add data using </w:t>
      </w:r>
      <w:r w:rsidR="00F87C7D">
        <w:rPr>
          <w:rFonts w:asciiTheme="minorHAnsi" w:hAnsiTheme="minorHAnsi" w:cstheme="minorHAnsi"/>
          <w:szCs w:val="24"/>
        </w:rPr>
        <w:t xml:space="preserve">the </w:t>
      </w:r>
      <w:r>
        <w:rPr>
          <w:rFonts w:asciiTheme="minorHAnsi" w:hAnsiTheme="minorHAnsi" w:cstheme="minorHAnsi"/>
          <w:szCs w:val="24"/>
        </w:rPr>
        <w:t xml:space="preserve">POST </w:t>
      </w:r>
      <w:r w:rsidR="00B5512E">
        <w:rPr>
          <w:rFonts w:asciiTheme="minorHAnsi" w:hAnsiTheme="minorHAnsi" w:cstheme="minorHAnsi"/>
          <w:szCs w:val="24"/>
        </w:rPr>
        <w:t>method.</w:t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2D4C66">
        <w:rPr>
          <w:rFonts w:asciiTheme="minorHAnsi" w:hAnsiTheme="minorHAnsi" w:cstheme="minorHAnsi"/>
          <w:szCs w:val="24"/>
        </w:rPr>
        <w:t xml:space="preserve">       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9072"/>
        <w:gridCol w:w="703"/>
      </w:tblGrid>
      <w:tr w:rsidR="00DC7ED6" w14:paraId="37A9FA05" w14:textId="77777777" w:rsidTr="00DC7ED6">
        <w:tc>
          <w:tcPr>
            <w:tcW w:w="9072" w:type="dxa"/>
          </w:tcPr>
          <w:p w14:paraId="76B21CD5" w14:textId="05462D6C" w:rsidR="00DC7ED6" w:rsidRDefault="00B5512E" w:rsidP="00DC7ED6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DC7ED6">
              <w:rPr>
                <w:rFonts w:asciiTheme="minorHAnsi" w:hAnsiTheme="minorHAnsi" w:cstheme="minorHAnsi"/>
                <w:color w:val="BFBFBF" w:themeColor="background1" w:themeShade="BF"/>
                <w:szCs w:val="24"/>
              </w:rPr>
              <w:t>Hint: Screenshot</w:t>
            </w:r>
          </w:p>
        </w:tc>
        <w:tc>
          <w:tcPr>
            <w:tcW w:w="703" w:type="dxa"/>
          </w:tcPr>
          <w:p w14:paraId="2A0908F9" w14:textId="68530AA8" w:rsidR="00DC7ED6" w:rsidRDefault="00DC7ED6" w:rsidP="00DC7ED6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131FD6">
              <w:rPr>
                <w:b/>
                <w:bCs/>
                <w:color w:val="FF0000"/>
                <w:sz w:val="16"/>
                <w:szCs w:val="16"/>
              </w:rPr>
              <w:t>[PE1.1] [PE2.1</w:t>
            </w:r>
            <w:r>
              <w:rPr>
                <w:b/>
                <w:bCs/>
                <w:color w:val="FF0000"/>
                <w:sz w:val="16"/>
                <w:szCs w:val="16"/>
              </w:rPr>
              <w:t>]</w:t>
            </w:r>
          </w:p>
        </w:tc>
      </w:tr>
    </w:tbl>
    <w:p w14:paraId="1D396C76" w14:textId="77777777" w:rsidR="00DC7ED6" w:rsidRDefault="00DC7ED6" w:rsidP="00DC7ED6">
      <w:pPr>
        <w:pStyle w:val="ListParagraph"/>
        <w:spacing w:before="120" w:after="120"/>
        <w:ind w:left="1440"/>
        <w:jc w:val="both"/>
        <w:rPr>
          <w:rFonts w:asciiTheme="minorHAnsi" w:hAnsiTheme="minorHAnsi" w:cstheme="minorHAnsi"/>
          <w:szCs w:val="24"/>
        </w:rPr>
      </w:pPr>
    </w:p>
    <w:p w14:paraId="530E713E" w14:textId="5043DE00" w:rsidR="003A220D" w:rsidRPr="00B5512E" w:rsidRDefault="003A220D" w:rsidP="00B5512E">
      <w:pPr>
        <w:pStyle w:val="ListParagraph"/>
        <w:numPr>
          <w:ilvl w:val="1"/>
          <w:numId w:val="46"/>
        </w:numPr>
        <w:spacing w:before="120" w:after="120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>
        <w:rPr>
          <w:rFonts w:asciiTheme="minorHAnsi" w:hAnsiTheme="minorHAnsi" w:cstheme="minorHAnsi"/>
          <w:szCs w:val="24"/>
        </w:rPr>
        <w:t xml:space="preserve">Update one record using </w:t>
      </w:r>
      <w:r w:rsidR="00F87C7D">
        <w:rPr>
          <w:rFonts w:asciiTheme="minorHAnsi" w:hAnsiTheme="minorHAnsi" w:cstheme="minorHAnsi"/>
          <w:szCs w:val="24"/>
        </w:rPr>
        <w:t xml:space="preserve">the </w:t>
      </w:r>
      <w:r>
        <w:rPr>
          <w:rFonts w:asciiTheme="minorHAnsi" w:hAnsiTheme="minorHAnsi" w:cstheme="minorHAnsi"/>
          <w:szCs w:val="24"/>
        </w:rPr>
        <w:t xml:space="preserve">PUT </w:t>
      </w:r>
      <w:r w:rsidR="00B5512E">
        <w:rPr>
          <w:rFonts w:asciiTheme="minorHAnsi" w:hAnsiTheme="minorHAnsi" w:cstheme="minorHAnsi"/>
          <w:szCs w:val="24"/>
        </w:rPr>
        <w:t>method.</w:t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3429C5" w:rsidRPr="003429C5">
        <w:rPr>
          <w:b/>
          <w:bCs/>
          <w:color w:val="FF0000"/>
          <w:sz w:val="16"/>
          <w:szCs w:val="16"/>
        </w:rPr>
        <w:t xml:space="preserve"> 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9072"/>
        <w:gridCol w:w="703"/>
      </w:tblGrid>
      <w:tr w:rsidR="00B5512E" w14:paraId="49F8CC0A" w14:textId="77777777" w:rsidTr="00B5512E">
        <w:tc>
          <w:tcPr>
            <w:tcW w:w="9072" w:type="dxa"/>
          </w:tcPr>
          <w:p w14:paraId="13668E5C" w14:textId="15A565FC" w:rsidR="00B5512E" w:rsidRDefault="00B5512E" w:rsidP="00B5512E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DC7ED6">
              <w:rPr>
                <w:rFonts w:asciiTheme="minorHAnsi" w:hAnsiTheme="minorHAnsi" w:cstheme="minorHAnsi"/>
                <w:color w:val="BFBFBF" w:themeColor="background1" w:themeShade="BF"/>
                <w:szCs w:val="24"/>
              </w:rPr>
              <w:t>Hint: Screenshot</w:t>
            </w:r>
          </w:p>
        </w:tc>
        <w:tc>
          <w:tcPr>
            <w:tcW w:w="703" w:type="dxa"/>
          </w:tcPr>
          <w:p w14:paraId="60702999" w14:textId="7D95CB44" w:rsidR="00B5512E" w:rsidRDefault="00B5512E" w:rsidP="00B5512E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                               </w:t>
            </w:r>
            <w:r w:rsidRPr="003429C5">
              <w:rPr>
                <w:b/>
                <w:bCs/>
                <w:color w:val="FF0000"/>
                <w:sz w:val="16"/>
                <w:szCs w:val="16"/>
              </w:rPr>
              <w:t>[PE1.1] [PE1.2] [PE2.1</w:t>
            </w:r>
            <w:r>
              <w:rPr>
                <w:b/>
                <w:bCs/>
                <w:color w:val="FF0000"/>
                <w:sz w:val="16"/>
                <w:szCs w:val="16"/>
              </w:rPr>
              <w:t>]</w:t>
            </w:r>
          </w:p>
        </w:tc>
      </w:tr>
    </w:tbl>
    <w:p w14:paraId="6A41BD0E" w14:textId="77777777" w:rsidR="00B5512E" w:rsidRPr="003429C5" w:rsidRDefault="00B5512E" w:rsidP="00B5512E">
      <w:pPr>
        <w:pStyle w:val="ListParagraph"/>
        <w:spacing w:before="120" w:after="120"/>
        <w:ind w:left="1440"/>
        <w:jc w:val="both"/>
        <w:rPr>
          <w:rFonts w:asciiTheme="minorHAnsi" w:hAnsiTheme="minorHAnsi" w:cstheme="minorHAnsi"/>
          <w:b/>
          <w:bCs/>
          <w:sz w:val="16"/>
          <w:szCs w:val="16"/>
        </w:rPr>
      </w:pPr>
    </w:p>
    <w:p w14:paraId="143126CC" w14:textId="18C7ED11" w:rsidR="003A220D" w:rsidRPr="00B5512E" w:rsidRDefault="003A220D" w:rsidP="003A220D">
      <w:pPr>
        <w:pStyle w:val="ListParagraph"/>
        <w:numPr>
          <w:ilvl w:val="1"/>
          <w:numId w:val="46"/>
        </w:numPr>
        <w:spacing w:before="120" w:after="12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Delete one or many records using </w:t>
      </w:r>
      <w:r w:rsidR="00B5512E">
        <w:rPr>
          <w:rFonts w:asciiTheme="minorHAnsi" w:hAnsiTheme="minorHAnsi" w:cstheme="minorHAnsi"/>
          <w:szCs w:val="24"/>
        </w:rPr>
        <w:t>DELETE.</w:t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862CF8">
        <w:rPr>
          <w:rFonts w:asciiTheme="minorHAnsi" w:hAnsiTheme="minorHAnsi" w:cstheme="minorHAnsi"/>
          <w:szCs w:val="24"/>
        </w:rPr>
        <w:tab/>
      </w:r>
      <w:r w:rsidR="003429C5">
        <w:rPr>
          <w:rFonts w:asciiTheme="minorHAnsi" w:hAnsiTheme="minorHAnsi" w:cstheme="minorHAnsi"/>
          <w:szCs w:val="24"/>
        </w:rPr>
        <w:t xml:space="preserve">          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9072"/>
        <w:gridCol w:w="703"/>
      </w:tblGrid>
      <w:tr w:rsidR="00B5512E" w14:paraId="365011FC" w14:textId="77777777" w:rsidTr="00B5512E">
        <w:tc>
          <w:tcPr>
            <w:tcW w:w="9072" w:type="dxa"/>
          </w:tcPr>
          <w:p w14:paraId="357E0B74" w14:textId="72F0A98C" w:rsidR="00B5512E" w:rsidRDefault="00B5512E" w:rsidP="00B5512E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DC7ED6">
              <w:rPr>
                <w:rFonts w:asciiTheme="minorHAnsi" w:hAnsiTheme="minorHAnsi" w:cstheme="minorHAnsi"/>
                <w:color w:val="BFBFBF" w:themeColor="background1" w:themeShade="BF"/>
                <w:szCs w:val="24"/>
              </w:rPr>
              <w:t>Hint: Screenshot</w:t>
            </w:r>
          </w:p>
        </w:tc>
        <w:tc>
          <w:tcPr>
            <w:tcW w:w="703" w:type="dxa"/>
          </w:tcPr>
          <w:p w14:paraId="3F8A4399" w14:textId="3EBC63B8" w:rsidR="00B5512E" w:rsidRDefault="00B5512E" w:rsidP="00B5512E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3429C5">
              <w:rPr>
                <w:b/>
                <w:bCs/>
                <w:color w:val="FF0000"/>
                <w:sz w:val="16"/>
                <w:szCs w:val="16"/>
              </w:rPr>
              <w:t>[PE1.1] [PE1.2] [PE2.1]</w:t>
            </w:r>
          </w:p>
        </w:tc>
      </w:tr>
    </w:tbl>
    <w:p w14:paraId="07578A24" w14:textId="77777777" w:rsidR="00B5512E" w:rsidRDefault="00B5512E" w:rsidP="00B5512E">
      <w:pPr>
        <w:pStyle w:val="ListParagraph"/>
        <w:spacing w:before="120" w:after="120"/>
        <w:ind w:left="1440"/>
        <w:jc w:val="both"/>
        <w:rPr>
          <w:rFonts w:asciiTheme="minorHAnsi" w:hAnsiTheme="minorHAnsi" w:cstheme="minorHAnsi"/>
          <w:szCs w:val="24"/>
        </w:rPr>
      </w:pPr>
    </w:p>
    <w:p w14:paraId="111D2BA6" w14:textId="383C51EC" w:rsidR="003A220D" w:rsidRDefault="003A220D" w:rsidP="003A220D">
      <w:pPr>
        <w:pStyle w:val="ListParagraph"/>
        <w:numPr>
          <w:ilvl w:val="0"/>
          <w:numId w:val="46"/>
        </w:numPr>
        <w:spacing w:before="120" w:after="12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For this application you will receive DUMMY data from your lecturer (many versions/one version per student) </w:t>
      </w:r>
    </w:p>
    <w:p w14:paraId="7D1F9655" w14:textId="2A2D438E" w:rsidR="003A220D" w:rsidRPr="00B5512E" w:rsidRDefault="003A220D" w:rsidP="003A220D">
      <w:pPr>
        <w:pStyle w:val="ListParagraph"/>
        <w:numPr>
          <w:ilvl w:val="0"/>
          <w:numId w:val="46"/>
        </w:numPr>
        <w:spacing w:before="120" w:after="12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This application should be designed to Search and retrieve complex </w:t>
      </w:r>
      <w:r w:rsidR="00B5512E">
        <w:rPr>
          <w:rFonts w:asciiTheme="minorHAnsi" w:hAnsiTheme="minorHAnsi" w:cstheme="minorHAnsi"/>
          <w:szCs w:val="24"/>
        </w:rPr>
        <w:t>data.</w:t>
      </w:r>
      <w:r w:rsidR="002D4C66">
        <w:rPr>
          <w:rFonts w:asciiTheme="minorHAnsi" w:hAnsiTheme="minorHAnsi" w:cstheme="minorHAnsi"/>
          <w:szCs w:val="24"/>
        </w:rPr>
        <w:tab/>
      </w:r>
      <w:r w:rsidR="002D4C66">
        <w:rPr>
          <w:rFonts w:asciiTheme="minorHAnsi" w:hAnsiTheme="minorHAnsi" w:cstheme="minorHAnsi"/>
          <w:szCs w:val="24"/>
        </w:rPr>
        <w:tab/>
        <w:t xml:space="preserve">        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9072"/>
        <w:gridCol w:w="703"/>
      </w:tblGrid>
      <w:tr w:rsidR="00B5512E" w14:paraId="1EA9664B" w14:textId="77777777" w:rsidTr="00B5512E">
        <w:tc>
          <w:tcPr>
            <w:tcW w:w="9072" w:type="dxa"/>
          </w:tcPr>
          <w:p w14:paraId="5E84B518" w14:textId="2C20EC5B" w:rsidR="00B5512E" w:rsidRDefault="00B93F7A" w:rsidP="00B5512E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DC7ED6">
              <w:rPr>
                <w:rFonts w:asciiTheme="minorHAnsi" w:hAnsiTheme="minorHAnsi" w:cstheme="minorHAnsi"/>
                <w:color w:val="BFBFBF" w:themeColor="background1" w:themeShade="BF"/>
                <w:szCs w:val="24"/>
              </w:rPr>
              <w:t>Hint: Screenshot</w:t>
            </w:r>
          </w:p>
        </w:tc>
        <w:tc>
          <w:tcPr>
            <w:tcW w:w="703" w:type="dxa"/>
          </w:tcPr>
          <w:p w14:paraId="2424464B" w14:textId="19D751EF" w:rsidR="00B5512E" w:rsidRDefault="00B5512E" w:rsidP="00B5512E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3429C5">
              <w:rPr>
                <w:b/>
                <w:bCs/>
                <w:color w:val="FF0000"/>
                <w:sz w:val="16"/>
                <w:szCs w:val="16"/>
              </w:rPr>
              <w:t>[PE1.1] [PE1.2] [PE2.1</w:t>
            </w:r>
            <w:r>
              <w:rPr>
                <w:b/>
                <w:bCs/>
                <w:color w:val="FF0000"/>
                <w:sz w:val="16"/>
                <w:szCs w:val="16"/>
              </w:rPr>
              <w:t>]</w:t>
            </w:r>
          </w:p>
        </w:tc>
      </w:tr>
    </w:tbl>
    <w:p w14:paraId="43BE2FB6" w14:textId="77777777" w:rsidR="00B5512E" w:rsidRDefault="00B5512E" w:rsidP="00B5512E">
      <w:pPr>
        <w:pStyle w:val="ListParagraph"/>
        <w:spacing w:before="120" w:after="120"/>
        <w:jc w:val="both"/>
        <w:rPr>
          <w:rFonts w:asciiTheme="minorHAnsi" w:hAnsiTheme="minorHAnsi" w:cstheme="minorHAnsi"/>
          <w:szCs w:val="24"/>
        </w:rPr>
      </w:pPr>
    </w:p>
    <w:p w14:paraId="5C03E267" w14:textId="3E3F1778" w:rsidR="00B5512E" w:rsidRDefault="003A220D" w:rsidP="003A220D">
      <w:pPr>
        <w:pStyle w:val="ListParagraph"/>
        <w:numPr>
          <w:ilvl w:val="0"/>
          <w:numId w:val="46"/>
        </w:numPr>
        <w:spacing w:before="120" w:after="12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Filtering data statements should be used like %</w:t>
      </w:r>
      <w:proofErr w:type="spellStart"/>
      <w:r w:rsidR="002D4C66">
        <w:rPr>
          <w:rFonts w:asciiTheme="minorHAnsi" w:hAnsiTheme="minorHAnsi" w:cstheme="minorHAnsi"/>
          <w:szCs w:val="24"/>
        </w:rPr>
        <w:t>oyo</w:t>
      </w:r>
      <w:proofErr w:type="spellEnd"/>
      <w:r>
        <w:rPr>
          <w:rFonts w:asciiTheme="minorHAnsi" w:hAnsiTheme="minorHAnsi" w:cstheme="minorHAnsi"/>
          <w:szCs w:val="24"/>
        </w:rPr>
        <w:t xml:space="preserve">% where you will find all the results which contain those </w:t>
      </w:r>
      <w:r w:rsidR="00B5512E">
        <w:rPr>
          <w:rFonts w:asciiTheme="minorHAnsi" w:hAnsiTheme="minorHAnsi" w:cstheme="minorHAnsi"/>
          <w:szCs w:val="24"/>
        </w:rPr>
        <w:t>letters.</w:t>
      </w:r>
      <w:r w:rsidR="00D87C43">
        <w:rPr>
          <w:rFonts w:asciiTheme="minorHAnsi" w:hAnsiTheme="minorHAnsi" w:cstheme="minorHAnsi"/>
          <w:szCs w:val="24"/>
        </w:rPr>
        <w:tab/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9072"/>
        <w:gridCol w:w="703"/>
      </w:tblGrid>
      <w:tr w:rsidR="00B5512E" w14:paraId="78295019" w14:textId="77777777" w:rsidTr="00B5512E">
        <w:tc>
          <w:tcPr>
            <w:tcW w:w="9072" w:type="dxa"/>
          </w:tcPr>
          <w:p w14:paraId="1627034C" w14:textId="06181E14" w:rsidR="00B5512E" w:rsidRDefault="00B93F7A" w:rsidP="00B5512E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DC7ED6">
              <w:rPr>
                <w:rFonts w:asciiTheme="minorHAnsi" w:hAnsiTheme="minorHAnsi" w:cstheme="minorHAnsi"/>
                <w:color w:val="BFBFBF" w:themeColor="background1" w:themeShade="BF"/>
                <w:szCs w:val="24"/>
              </w:rPr>
              <w:t>Hint: Screenshot</w:t>
            </w:r>
          </w:p>
        </w:tc>
        <w:tc>
          <w:tcPr>
            <w:tcW w:w="703" w:type="dxa"/>
          </w:tcPr>
          <w:p w14:paraId="71B642B0" w14:textId="57567C20" w:rsidR="00B5512E" w:rsidRDefault="00B5512E" w:rsidP="00B5512E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131FD6">
              <w:rPr>
                <w:b/>
                <w:bCs/>
                <w:color w:val="FF0000"/>
                <w:sz w:val="16"/>
                <w:szCs w:val="16"/>
              </w:rPr>
              <w:t>[PE1.1] [PE1.2]</w:t>
            </w:r>
          </w:p>
        </w:tc>
      </w:tr>
    </w:tbl>
    <w:p w14:paraId="5DE36958" w14:textId="73FF482F" w:rsidR="003A220D" w:rsidRDefault="00D87C43" w:rsidP="00B5512E">
      <w:pPr>
        <w:pStyle w:val="ListParagraph"/>
        <w:spacing w:before="120" w:after="12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</w:p>
    <w:p w14:paraId="3B3DACE7" w14:textId="58B94D00" w:rsidR="003A220D" w:rsidRDefault="003A220D" w:rsidP="003A220D">
      <w:pPr>
        <w:pStyle w:val="ListParagraph"/>
        <w:numPr>
          <w:ilvl w:val="0"/>
          <w:numId w:val="46"/>
        </w:numPr>
        <w:spacing w:before="120" w:after="12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Searching </w:t>
      </w:r>
      <w:r w:rsidR="00F87C7D">
        <w:rPr>
          <w:rFonts w:asciiTheme="minorHAnsi" w:hAnsiTheme="minorHAnsi" w:cstheme="minorHAnsi"/>
          <w:szCs w:val="24"/>
        </w:rPr>
        <w:t xml:space="preserve">the </w:t>
      </w:r>
      <w:r>
        <w:rPr>
          <w:rFonts w:asciiTheme="minorHAnsi" w:hAnsiTheme="minorHAnsi" w:cstheme="minorHAnsi"/>
          <w:szCs w:val="24"/>
        </w:rPr>
        <w:t>web with null values or by some criteria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8930"/>
        <w:gridCol w:w="987"/>
      </w:tblGrid>
      <w:tr w:rsidR="00B5512E" w14:paraId="4AB389FF" w14:textId="77777777" w:rsidTr="00B5512E">
        <w:tc>
          <w:tcPr>
            <w:tcW w:w="8930" w:type="dxa"/>
          </w:tcPr>
          <w:p w14:paraId="062AB52F" w14:textId="66468F86" w:rsidR="00B5512E" w:rsidRDefault="00B93F7A" w:rsidP="00B5512E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DC7ED6">
              <w:rPr>
                <w:rFonts w:asciiTheme="minorHAnsi" w:hAnsiTheme="minorHAnsi" w:cstheme="minorHAnsi"/>
                <w:color w:val="BFBFBF" w:themeColor="background1" w:themeShade="BF"/>
                <w:szCs w:val="24"/>
              </w:rPr>
              <w:t>Hint: Screenshot</w:t>
            </w:r>
          </w:p>
        </w:tc>
        <w:tc>
          <w:tcPr>
            <w:tcW w:w="987" w:type="dxa"/>
          </w:tcPr>
          <w:p w14:paraId="2F758672" w14:textId="77777777" w:rsidR="00B5512E" w:rsidRDefault="00B5512E" w:rsidP="00B5512E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70E9A46A" w14:textId="60694E68" w:rsidR="003A220D" w:rsidRPr="00B5512E" w:rsidRDefault="003A220D" w:rsidP="003A220D">
      <w:pPr>
        <w:pStyle w:val="ListParagraph"/>
        <w:numPr>
          <w:ilvl w:val="0"/>
          <w:numId w:val="46"/>
        </w:numPr>
        <w:spacing w:before="120" w:after="12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Sorting data is </w:t>
      </w:r>
      <w:r w:rsidR="00B5512E">
        <w:rPr>
          <w:rFonts w:asciiTheme="minorHAnsi" w:hAnsiTheme="minorHAnsi" w:cstheme="minorHAnsi"/>
          <w:szCs w:val="24"/>
        </w:rPr>
        <w:t>important,</w:t>
      </w:r>
      <w:r>
        <w:rPr>
          <w:rFonts w:asciiTheme="minorHAnsi" w:hAnsiTheme="minorHAnsi" w:cstheme="minorHAnsi"/>
          <w:szCs w:val="24"/>
        </w:rPr>
        <w:t xml:space="preserve"> and you can choose how to sort your data</w:t>
      </w:r>
      <w:r w:rsidR="00D87C43">
        <w:rPr>
          <w:rFonts w:asciiTheme="minorHAnsi" w:hAnsiTheme="minorHAnsi" w:cstheme="minorHAnsi"/>
          <w:szCs w:val="24"/>
        </w:rPr>
        <w:tab/>
      </w:r>
      <w:r w:rsidR="00D87C43">
        <w:rPr>
          <w:rFonts w:asciiTheme="minorHAnsi" w:hAnsiTheme="minorHAnsi" w:cstheme="minorHAnsi"/>
          <w:szCs w:val="24"/>
        </w:rPr>
        <w:tab/>
      </w:r>
      <w:r w:rsidR="00D87C43">
        <w:rPr>
          <w:rFonts w:asciiTheme="minorHAnsi" w:hAnsiTheme="minorHAnsi" w:cstheme="minorHAnsi"/>
          <w:szCs w:val="24"/>
        </w:rPr>
        <w:tab/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8930"/>
        <w:gridCol w:w="987"/>
      </w:tblGrid>
      <w:tr w:rsidR="00B5512E" w14:paraId="653662BB" w14:textId="77777777" w:rsidTr="002B0209">
        <w:tc>
          <w:tcPr>
            <w:tcW w:w="8930" w:type="dxa"/>
          </w:tcPr>
          <w:p w14:paraId="213C99B6" w14:textId="3BFCF29A" w:rsidR="00B5512E" w:rsidRDefault="00B93F7A" w:rsidP="002B0209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DC7ED6">
              <w:rPr>
                <w:rFonts w:asciiTheme="minorHAnsi" w:hAnsiTheme="minorHAnsi" w:cstheme="minorHAnsi"/>
                <w:color w:val="BFBFBF" w:themeColor="background1" w:themeShade="BF"/>
                <w:szCs w:val="24"/>
              </w:rPr>
              <w:lastRenderedPageBreak/>
              <w:t>Hint: Screenshot</w:t>
            </w:r>
          </w:p>
        </w:tc>
        <w:tc>
          <w:tcPr>
            <w:tcW w:w="987" w:type="dxa"/>
          </w:tcPr>
          <w:p w14:paraId="2CE195A3" w14:textId="38A6ED83" w:rsidR="00B5512E" w:rsidRDefault="00B5512E" w:rsidP="002B0209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131FD6">
              <w:rPr>
                <w:b/>
                <w:bCs/>
                <w:color w:val="FF0000"/>
                <w:sz w:val="16"/>
                <w:szCs w:val="16"/>
              </w:rPr>
              <w:t>[PE1.1] [PE1.2]</w:t>
            </w:r>
          </w:p>
        </w:tc>
      </w:tr>
    </w:tbl>
    <w:p w14:paraId="726B20D9" w14:textId="6A64CD43" w:rsidR="003A220D" w:rsidRPr="00B5512E" w:rsidRDefault="003A220D" w:rsidP="003A220D">
      <w:pPr>
        <w:pStyle w:val="ListParagraph"/>
        <w:numPr>
          <w:ilvl w:val="0"/>
          <w:numId w:val="46"/>
        </w:numPr>
        <w:spacing w:before="120" w:after="12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Versioning your API to run </w:t>
      </w:r>
      <w:r w:rsidR="005522D0">
        <w:rPr>
          <w:rFonts w:asciiTheme="minorHAnsi" w:hAnsiTheme="minorHAnsi" w:cstheme="minorHAnsi"/>
          <w:szCs w:val="24"/>
        </w:rPr>
        <w:t xml:space="preserve">only available </w:t>
      </w:r>
      <w:r w:rsidR="00B5512E">
        <w:rPr>
          <w:rFonts w:asciiTheme="minorHAnsi" w:hAnsiTheme="minorHAnsi" w:cstheme="minorHAnsi"/>
          <w:szCs w:val="24"/>
        </w:rPr>
        <w:t>products.</w:t>
      </w:r>
      <w:r w:rsidR="00B56A02">
        <w:rPr>
          <w:rFonts w:asciiTheme="minorHAnsi" w:hAnsiTheme="minorHAnsi" w:cstheme="minorHAnsi"/>
          <w:szCs w:val="24"/>
        </w:rPr>
        <w:tab/>
      </w:r>
      <w:r w:rsidR="00B56A02">
        <w:rPr>
          <w:rFonts w:asciiTheme="minorHAnsi" w:hAnsiTheme="minorHAnsi" w:cstheme="minorHAnsi"/>
          <w:szCs w:val="24"/>
        </w:rPr>
        <w:tab/>
      </w:r>
      <w:r w:rsidR="00B56A02">
        <w:rPr>
          <w:rFonts w:asciiTheme="minorHAnsi" w:hAnsiTheme="minorHAnsi" w:cstheme="minorHAnsi"/>
          <w:szCs w:val="24"/>
        </w:rPr>
        <w:tab/>
      </w:r>
      <w:r w:rsidR="00B56A02">
        <w:rPr>
          <w:rFonts w:asciiTheme="minorHAnsi" w:hAnsiTheme="minorHAnsi" w:cstheme="minorHAnsi"/>
          <w:szCs w:val="24"/>
        </w:rPr>
        <w:tab/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8930"/>
        <w:gridCol w:w="987"/>
      </w:tblGrid>
      <w:tr w:rsidR="00B5512E" w14:paraId="581D2D43" w14:textId="77777777" w:rsidTr="002B0209">
        <w:tc>
          <w:tcPr>
            <w:tcW w:w="8930" w:type="dxa"/>
          </w:tcPr>
          <w:p w14:paraId="6F3E4AF3" w14:textId="71F3DF80" w:rsidR="00B5512E" w:rsidRDefault="00B93F7A" w:rsidP="002B0209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DC7ED6">
              <w:rPr>
                <w:rFonts w:asciiTheme="minorHAnsi" w:hAnsiTheme="minorHAnsi" w:cstheme="minorHAnsi"/>
                <w:color w:val="BFBFBF" w:themeColor="background1" w:themeShade="BF"/>
                <w:szCs w:val="24"/>
              </w:rPr>
              <w:t>Hint: Screenshot</w:t>
            </w:r>
          </w:p>
        </w:tc>
        <w:tc>
          <w:tcPr>
            <w:tcW w:w="987" w:type="dxa"/>
          </w:tcPr>
          <w:p w14:paraId="43CE303B" w14:textId="2C291A58" w:rsidR="00B5512E" w:rsidRDefault="00B5512E" w:rsidP="002B0209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          [</w:t>
            </w:r>
            <w:r w:rsidRPr="00F935EC">
              <w:rPr>
                <w:b/>
                <w:bCs/>
                <w:color w:val="FF0000"/>
                <w:sz w:val="16"/>
                <w:szCs w:val="16"/>
              </w:rPr>
              <w:t>PE1.3] [PE1.4] [PE2.2]</w:t>
            </w:r>
          </w:p>
        </w:tc>
      </w:tr>
    </w:tbl>
    <w:p w14:paraId="0324E4C3" w14:textId="7D7D9665" w:rsidR="003A220D" w:rsidRDefault="003A220D" w:rsidP="003A220D">
      <w:pPr>
        <w:pStyle w:val="ListParagraph"/>
        <w:numPr>
          <w:ilvl w:val="0"/>
          <w:numId w:val="46"/>
        </w:numPr>
        <w:spacing w:before="120" w:after="12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Decide how your </w:t>
      </w:r>
      <w:r w:rsidR="00F87C7D">
        <w:rPr>
          <w:rFonts w:asciiTheme="minorHAnsi" w:hAnsiTheme="minorHAnsi" w:cstheme="minorHAnsi"/>
          <w:szCs w:val="24"/>
        </w:rPr>
        <w:t>HTTP</w:t>
      </w:r>
      <w:r>
        <w:rPr>
          <w:rFonts w:asciiTheme="minorHAnsi" w:hAnsiTheme="minorHAnsi" w:cstheme="minorHAnsi"/>
          <w:szCs w:val="24"/>
        </w:rPr>
        <w:t xml:space="preserve"> Header will be called and implement that (one of those below):</w:t>
      </w:r>
    </w:p>
    <w:p w14:paraId="31B8062A" w14:textId="5E380239" w:rsidR="003A220D" w:rsidRPr="00B5512E" w:rsidRDefault="00DF7E6D" w:rsidP="003A220D">
      <w:pPr>
        <w:pStyle w:val="ListParagraph"/>
        <w:numPr>
          <w:ilvl w:val="1"/>
          <w:numId w:val="46"/>
        </w:numPr>
        <w:spacing w:before="120" w:after="120"/>
        <w:jc w:val="both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APIVersionReader</w:t>
      </w:r>
      <w:proofErr w:type="spellEnd"/>
      <w:r>
        <w:rPr>
          <w:rFonts w:asciiTheme="minorHAnsi" w:hAnsiTheme="minorHAnsi" w:cstheme="minorHAnsi"/>
          <w:szCs w:val="24"/>
        </w:rPr>
        <w:t xml:space="preserve"> or</w:t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2D4C66">
        <w:rPr>
          <w:rFonts w:asciiTheme="minorHAnsi" w:hAnsiTheme="minorHAnsi" w:cstheme="minorHAnsi"/>
          <w:szCs w:val="24"/>
        </w:rPr>
        <w:t xml:space="preserve">        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8930"/>
        <w:gridCol w:w="987"/>
      </w:tblGrid>
      <w:tr w:rsidR="00B5512E" w14:paraId="3E55C1A8" w14:textId="77777777" w:rsidTr="002B0209">
        <w:tc>
          <w:tcPr>
            <w:tcW w:w="8930" w:type="dxa"/>
          </w:tcPr>
          <w:p w14:paraId="76D09278" w14:textId="33D21E5F" w:rsidR="00B5512E" w:rsidRDefault="00B93F7A" w:rsidP="002B0209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DC7ED6">
              <w:rPr>
                <w:rFonts w:asciiTheme="minorHAnsi" w:hAnsiTheme="minorHAnsi" w:cstheme="minorHAnsi"/>
                <w:color w:val="BFBFBF" w:themeColor="background1" w:themeShade="BF"/>
                <w:szCs w:val="24"/>
              </w:rPr>
              <w:t>Hint: Screenshot</w:t>
            </w:r>
          </w:p>
        </w:tc>
        <w:tc>
          <w:tcPr>
            <w:tcW w:w="987" w:type="dxa"/>
          </w:tcPr>
          <w:p w14:paraId="3A8FEBCC" w14:textId="14BB4D77" w:rsidR="00B5512E" w:rsidRDefault="00B5512E" w:rsidP="002B0209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          </w:t>
            </w:r>
            <w:r w:rsidRPr="00F935EC">
              <w:rPr>
                <w:b/>
                <w:bCs/>
                <w:color w:val="FF0000"/>
                <w:sz w:val="16"/>
                <w:szCs w:val="16"/>
              </w:rPr>
              <w:t>[PE1.3] [PE1.4] [PE2.2]</w:t>
            </w:r>
          </w:p>
        </w:tc>
      </w:tr>
    </w:tbl>
    <w:p w14:paraId="39BCD01B" w14:textId="1C7E7984" w:rsidR="00DF7E6D" w:rsidRPr="00B5512E" w:rsidRDefault="00DF7E6D" w:rsidP="003A220D">
      <w:pPr>
        <w:pStyle w:val="ListParagraph"/>
        <w:numPr>
          <w:ilvl w:val="1"/>
          <w:numId w:val="46"/>
        </w:numPr>
        <w:spacing w:before="120" w:after="12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Using </w:t>
      </w:r>
      <w:r w:rsidR="00B5512E">
        <w:rPr>
          <w:rFonts w:asciiTheme="minorHAnsi" w:hAnsiTheme="minorHAnsi" w:cstheme="minorHAnsi"/>
          <w:szCs w:val="24"/>
        </w:rPr>
        <w:t>Query String</w:t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2D4C66">
        <w:rPr>
          <w:rFonts w:asciiTheme="minorHAnsi" w:hAnsiTheme="minorHAnsi" w:cstheme="minorHAnsi"/>
          <w:szCs w:val="24"/>
        </w:rPr>
        <w:t xml:space="preserve">        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8930"/>
        <w:gridCol w:w="987"/>
      </w:tblGrid>
      <w:tr w:rsidR="00B5512E" w14:paraId="1D3C82E6" w14:textId="77777777" w:rsidTr="002B0209">
        <w:tc>
          <w:tcPr>
            <w:tcW w:w="8930" w:type="dxa"/>
          </w:tcPr>
          <w:p w14:paraId="671B742C" w14:textId="1EE3F981" w:rsidR="00B5512E" w:rsidRDefault="00B93F7A" w:rsidP="002B0209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DC7ED6">
              <w:rPr>
                <w:rFonts w:asciiTheme="minorHAnsi" w:hAnsiTheme="minorHAnsi" w:cstheme="minorHAnsi"/>
                <w:color w:val="BFBFBF" w:themeColor="background1" w:themeShade="BF"/>
                <w:szCs w:val="24"/>
              </w:rPr>
              <w:t>Hint: Screenshot</w:t>
            </w:r>
          </w:p>
        </w:tc>
        <w:tc>
          <w:tcPr>
            <w:tcW w:w="987" w:type="dxa"/>
          </w:tcPr>
          <w:p w14:paraId="2344B0BA" w14:textId="6BF9914C" w:rsidR="00B5512E" w:rsidRDefault="00B5512E" w:rsidP="002B0209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          </w:t>
            </w:r>
            <w:r w:rsidRPr="00F935EC">
              <w:rPr>
                <w:b/>
                <w:bCs/>
                <w:color w:val="FF0000"/>
                <w:sz w:val="16"/>
                <w:szCs w:val="16"/>
              </w:rPr>
              <w:t>[PE1.3] [PE1.4] [PE 2.2]</w:t>
            </w:r>
          </w:p>
        </w:tc>
      </w:tr>
    </w:tbl>
    <w:p w14:paraId="43C72B73" w14:textId="3220633F" w:rsidR="00DF7E6D" w:rsidRDefault="00DF7E6D" w:rsidP="00DF7E6D">
      <w:pPr>
        <w:pStyle w:val="ListParagraph"/>
        <w:numPr>
          <w:ilvl w:val="0"/>
          <w:numId w:val="46"/>
        </w:numPr>
        <w:spacing w:before="120" w:after="12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Securing your API is </w:t>
      </w:r>
      <w:r w:rsidR="00F87C7D">
        <w:rPr>
          <w:rFonts w:asciiTheme="minorHAnsi" w:hAnsiTheme="minorHAnsi" w:cstheme="minorHAnsi"/>
          <w:szCs w:val="24"/>
        </w:rPr>
        <w:t>crucial</w:t>
      </w:r>
      <w:r>
        <w:rPr>
          <w:rFonts w:asciiTheme="minorHAnsi" w:hAnsiTheme="minorHAnsi" w:cstheme="minorHAnsi"/>
          <w:szCs w:val="24"/>
        </w:rPr>
        <w:t xml:space="preserve">, implement your </w:t>
      </w:r>
      <w:r w:rsidR="00B5512E">
        <w:rPr>
          <w:rFonts w:asciiTheme="minorHAnsi" w:hAnsiTheme="minorHAnsi" w:cstheme="minorHAnsi"/>
          <w:szCs w:val="24"/>
        </w:rPr>
        <w:t>solution.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8930"/>
        <w:gridCol w:w="987"/>
      </w:tblGrid>
      <w:tr w:rsidR="00B5512E" w14:paraId="70000460" w14:textId="77777777" w:rsidTr="002B0209">
        <w:tc>
          <w:tcPr>
            <w:tcW w:w="8930" w:type="dxa"/>
          </w:tcPr>
          <w:p w14:paraId="625E14F4" w14:textId="2AE79F48" w:rsidR="00B5512E" w:rsidRDefault="00B93F7A" w:rsidP="002B0209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DC7ED6">
              <w:rPr>
                <w:rFonts w:asciiTheme="minorHAnsi" w:hAnsiTheme="minorHAnsi" w:cstheme="minorHAnsi"/>
                <w:color w:val="BFBFBF" w:themeColor="background1" w:themeShade="BF"/>
                <w:szCs w:val="24"/>
              </w:rPr>
              <w:t>Hint: Screenshot</w:t>
            </w:r>
          </w:p>
        </w:tc>
        <w:tc>
          <w:tcPr>
            <w:tcW w:w="987" w:type="dxa"/>
          </w:tcPr>
          <w:p w14:paraId="4E56B8E5" w14:textId="4BB4D940" w:rsidR="00B5512E" w:rsidRDefault="00B5512E" w:rsidP="002B0209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          </w:t>
            </w:r>
          </w:p>
        </w:tc>
      </w:tr>
    </w:tbl>
    <w:p w14:paraId="62DF0CF2" w14:textId="77777777" w:rsidR="00B5512E" w:rsidRDefault="00B5512E" w:rsidP="00B5512E">
      <w:pPr>
        <w:pStyle w:val="ListParagraph"/>
        <w:spacing w:before="120" w:after="120"/>
        <w:jc w:val="both"/>
        <w:rPr>
          <w:rFonts w:asciiTheme="minorHAnsi" w:hAnsiTheme="minorHAnsi" w:cstheme="minorHAnsi"/>
          <w:szCs w:val="24"/>
        </w:rPr>
      </w:pPr>
    </w:p>
    <w:p w14:paraId="3A8CABAE" w14:textId="0EEB20C0" w:rsidR="00F80036" w:rsidRPr="002D4C66" w:rsidRDefault="00F80036" w:rsidP="002D4C66">
      <w:pPr>
        <w:pStyle w:val="ListParagraph"/>
        <w:numPr>
          <w:ilvl w:val="0"/>
          <w:numId w:val="46"/>
        </w:numPr>
        <w:spacing w:before="120" w:after="12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If the data storage you have selected </w:t>
      </w:r>
      <w:r w:rsidR="00711F74">
        <w:rPr>
          <w:rFonts w:asciiTheme="minorHAnsi" w:hAnsiTheme="minorHAnsi" w:cstheme="minorHAnsi"/>
          <w:szCs w:val="24"/>
        </w:rPr>
        <w:t>a volatile one, what is the next step, this business need data consistency too?</w:t>
      </w:r>
      <w:r w:rsidR="002D4C66">
        <w:rPr>
          <w:rFonts w:asciiTheme="minorHAnsi" w:hAnsiTheme="minorHAnsi" w:cstheme="minorHAnsi"/>
          <w:szCs w:val="24"/>
        </w:rPr>
        <w:tab/>
      </w:r>
      <w:r w:rsidR="002D4C66">
        <w:rPr>
          <w:rFonts w:asciiTheme="minorHAnsi" w:hAnsiTheme="minorHAnsi" w:cstheme="minorHAnsi"/>
          <w:szCs w:val="24"/>
        </w:rPr>
        <w:tab/>
      </w:r>
      <w:r w:rsidR="002D4C66">
        <w:rPr>
          <w:rFonts w:asciiTheme="minorHAnsi" w:hAnsiTheme="minorHAnsi" w:cstheme="minorHAnsi"/>
          <w:szCs w:val="24"/>
        </w:rPr>
        <w:tab/>
      </w:r>
      <w:r w:rsidR="002D4C66">
        <w:rPr>
          <w:rFonts w:asciiTheme="minorHAnsi" w:hAnsiTheme="minorHAnsi" w:cstheme="minorHAnsi"/>
          <w:szCs w:val="24"/>
        </w:rPr>
        <w:tab/>
      </w:r>
      <w:r w:rsidR="002D4C66">
        <w:rPr>
          <w:rFonts w:asciiTheme="minorHAnsi" w:hAnsiTheme="minorHAnsi" w:cstheme="minorHAnsi"/>
          <w:szCs w:val="24"/>
        </w:rPr>
        <w:tab/>
      </w:r>
      <w:r w:rsidR="002D4C66">
        <w:rPr>
          <w:rFonts w:asciiTheme="minorHAnsi" w:hAnsiTheme="minorHAnsi" w:cstheme="minorHAnsi"/>
          <w:szCs w:val="24"/>
        </w:rPr>
        <w:tab/>
      </w:r>
      <w:r w:rsidR="002D4C66">
        <w:rPr>
          <w:rFonts w:asciiTheme="minorHAnsi" w:hAnsiTheme="minorHAnsi" w:cstheme="minorHAnsi"/>
          <w:szCs w:val="24"/>
        </w:rPr>
        <w:tab/>
      </w:r>
      <w:r w:rsidR="002D4C66">
        <w:rPr>
          <w:rFonts w:asciiTheme="minorHAnsi" w:hAnsiTheme="minorHAnsi" w:cstheme="minorHAnsi"/>
          <w:szCs w:val="24"/>
        </w:rPr>
        <w:tab/>
      </w:r>
      <w:r w:rsidR="002D4C66">
        <w:rPr>
          <w:rFonts w:asciiTheme="minorHAnsi" w:hAnsiTheme="minorHAnsi" w:cstheme="minorHAnsi"/>
          <w:szCs w:val="24"/>
        </w:rPr>
        <w:tab/>
      </w:r>
      <w:r w:rsidR="002D4C66">
        <w:rPr>
          <w:rFonts w:asciiTheme="minorHAnsi" w:hAnsiTheme="minorHAnsi" w:cstheme="minorHAnsi"/>
          <w:szCs w:val="24"/>
        </w:rPr>
        <w:tab/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8930"/>
        <w:gridCol w:w="987"/>
      </w:tblGrid>
      <w:tr w:rsidR="00B5512E" w14:paraId="1EDBD49D" w14:textId="77777777" w:rsidTr="002B0209">
        <w:tc>
          <w:tcPr>
            <w:tcW w:w="8930" w:type="dxa"/>
          </w:tcPr>
          <w:p w14:paraId="0DE15949" w14:textId="12D669B2" w:rsidR="00B5512E" w:rsidRDefault="00B93F7A" w:rsidP="002B0209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DC7ED6">
              <w:rPr>
                <w:rFonts w:asciiTheme="minorHAnsi" w:hAnsiTheme="minorHAnsi" w:cstheme="minorHAnsi"/>
                <w:color w:val="BFBFBF" w:themeColor="background1" w:themeShade="BF"/>
                <w:szCs w:val="24"/>
              </w:rPr>
              <w:t>Hint: Screenshot</w:t>
            </w:r>
          </w:p>
        </w:tc>
        <w:tc>
          <w:tcPr>
            <w:tcW w:w="987" w:type="dxa"/>
          </w:tcPr>
          <w:p w14:paraId="192AED3C" w14:textId="6D541B06" w:rsidR="00B5512E" w:rsidRDefault="00B5512E" w:rsidP="002B0209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    </w:t>
            </w:r>
            <w:r w:rsidRPr="002D4C66">
              <w:rPr>
                <w:rFonts w:asciiTheme="minorHAnsi" w:hAnsiTheme="minorHAnsi" w:cstheme="minorHAnsi"/>
                <w:b/>
                <w:bCs/>
                <w:color w:val="C00000"/>
                <w:sz w:val="16"/>
                <w:szCs w:val="16"/>
              </w:rPr>
              <w:t>[PE2.1]</w:t>
            </w:r>
            <w:r>
              <w:rPr>
                <w:rFonts w:asciiTheme="minorHAnsi" w:hAnsiTheme="minorHAnsi" w:cstheme="minorHAnsi"/>
                <w:szCs w:val="24"/>
              </w:rPr>
              <w:t xml:space="preserve">      </w:t>
            </w:r>
          </w:p>
        </w:tc>
      </w:tr>
    </w:tbl>
    <w:p w14:paraId="0433EEC1" w14:textId="4C70D240" w:rsidR="002D4C66" w:rsidRDefault="002D4C66" w:rsidP="002D4C66">
      <w:pPr>
        <w:spacing w:before="120" w:after="120"/>
        <w:jc w:val="both"/>
        <w:rPr>
          <w:rFonts w:asciiTheme="minorHAnsi" w:hAnsiTheme="minorHAnsi" w:cstheme="minorHAnsi"/>
          <w:szCs w:val="24"/>
        </w:rPr>
      </w:pPr>
    </w:p>
    <w:p w14:paraId="1F3EB94B" w14:textId="44573622" w:rsidR="002D4C66" w:rsidRDefault="002D4C66" w:rsidP="002D4C66">
      <w:pPr>
        <w:spacing w:before="120" w:after="120"/>
        <w:jc w:val="both"/>
        <w:rPr>
          <w:rFonts w:asciiTheme="minorHAnsi" w:hAnsiTheme="minorHAnsi" w:cstheme="minorHAnsi"/>
          <w:szCs w:val="24"/>
        </w:rPr>
      </w:pPr>
    </w:p>
    <w:p w14:paraId="60C47F8E" w14:textId="77777777" w:rsidR="002D4C66" w:rsidRPr="002D4C66" w:rsidRDefault="002D4C66" w:rsidP="002D4C66">
      <w:pPr>
        <w:spacing w:before="120" w:after="120"/>
        <w:jc w:val="both"/>
        <w:rPr>
          <w:rFonts w:asciiTheme="minorHAnsi" w:hAnsiTheme="minorHAnsi" w:cstheme="minorHAnsi"/>
          <w:szCs w:val="24"/>
        </w:rPr>
      </w:pPr>
    </w:p>
    <w:p w14:paraId="55F31E82" w14:textId="2B027E70" w:rsidR="00DF7E6D" w:rsidRPr="00DF7E6D" w:rsidRDefault="00DF7E6D" w:rsidP="00DF7E6D">
      <w:pPr>
        <w:pStyle w:val="ListParagraph"/>
        <w:shd w:val="clear" w:color="auto" w:fill="A6A6A6" w:themeFill="background1" w:themeFillShade="A6"/>
        <w:spacing w:before="120" w:after="120"/>
        <w:jc w:val="center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Task 2: Create </w:t>
      </w:r>
      <w:r w:rsidR="00F87C7D">
        <w:rPr>
          <w:rFonts w:asciiTheme="minorHAnsi" w:hAnsiTheme="minorHAnsi" w:cstheme="minorHAnsi"/>
          <w:szCs w:val="24"/>
        </w:rPr>
        <w:t xml:space="preserve">a </w:t>
      </w:r>
      <w:r>
        <w:rPr>
          <w:rFonts w:asciiTheme="minorHAnsi" w:hAnsiTheme="minorHAnsi" w:cstheme="minorHAnsi"/>
          <w:szCs w:val="24"/>
        </w:rPr>
        <w:t xml:space="preserve">Web App </w:t>
      </w:r>
      <w:r w:rsidR="005522D0">
        <w:rPr>
          <w:rFonts w:asciiTheme="minorHAnsi" w:hAnsiTheme="minorHAnsi" w:cstheme="minorHAnsi"/>
          <w:szCs w:val="24"/>
        </w:rPr>
        <w:t>that</w:t>
      </w:r>
      <w:r>
        <w:rPr>
          <w:rFonts w:asciiTheme="minorHAnsi" w:hAnsiTheme="minorHAnsi" w:cstheme="minorHAnsi"/>
          <w:szCs w:val="24"/>
        </w:rPr>
        <w:t xml:space="preserve"> will use data from our API</w:t>
      </w:r>
    </w:p>
    <w:p w14:paraId="2919A3CD" w14:textId="5FFE42E7" w:rsidR="00DF7E6D" w:rsidRPr="00B5512E" w:rsidRDefault="00DF7E6D" w:rsidP="00B5512E">
      <w:pPr>
        <w:pStyle w:val="ListParagraph"/>
        <w:numPr>
          <w:ilvl w:val="0"/>
          <w:numId w:val="47"/>
        </w:numPr>
        <w:spacing w:before="120" w:after="120"/>
        <w:rPr>
          <w:rFonts w:asciiTheme="minorHAnsi" w:hAnsiTheme="minorHAnsi" w:cstheme="minorHAnsi"/>
          <w:szCs w:val="24"/>
        </w:rPr>
      </w:pPr>
      <w:r w:rsidRPr="00DF7E6D">
        <w:rPr>
          <w:rFonts w:asciiTheme="minorHAnsi" w:hAnsiTheme="minorHAnsi" w:cstheme="minorHAnsi"/>
          <w:szCs w:val="24"/>
        </w:rPr>
        <w:t>Our Web App should be able to read all the data from our API and present all products on the landing page:</w:t>
      </w:r>
      <w:r w:rsidR="00730BB3">
        <w:rPr>
          <w:rFonts w:asciiTheme="minorHAnsi" w:hAnsiTheme="minorHAnsi" w:cstheme="minorHAnsi"/>
          <w:szCs w:val="24"/>
        </w:rPr>
        <w:tab/>
      </w:r>
      <w:r w:rsidR="009E7FCB">
        <w:rPr>
          <w:rFonts w:asciiTheme="minorHAnsi" w:hAnsiTheme="minorHAnsi" w:cstheme="minorHAnsi"/>
          <w:szCs w:val="24"/>
        </w:rPr>
        <w:t xml:space="preserve">(make sure all your controllers are in the </w:t>
      </w:r>
      <w:proofErr w:type="gramStart"/>
      <w:r w:rsidR="009E7FCB">
        <w:rPr>
          <w:rFonts w:asciiTheme="minorHAnsi" w:hAnsiTheme="minorHAnsi" w:cstheme="minorHAnsi"/>
          <w:szCs w:val="24"/>
        </w:rPr>
        <w:t>controllers</w:t>
      </w:r>
      <w:proofErr w:type="gramEnd"/>
      <w:r w:rsidR="009E7FCB">
        <w:rPr>
          <w:rFonts w:asciiTheme="minorHAnsi" w:hAnsiTheme="minorHAnsi" w:cstheme="minorHAnsi"/>
          <w:szCs w:val="24"/>
        </w:rPr>
        <w:t xml:space="preserve"> section, models in </w:t>
      </w:r>
      <w:r w:rsidR="00C70026">
        <w:rPr>
          <w:rFonts w:asciiTheme="minorHAnsi" w:hAnsiTheme="minorHAnsi" w:cstheme="minorHAnsi"/>
          <w:szCs w:val="24"/>
        </w:rPr>
        <w:t xml:space="preserve">the </w:t>
      </w:r>
      <w:r w:rsidR="009E7FCB">
        <w:rPr>
          <w:rFonts w:asciiTheme="minorHAnsi" w:hAnsiTheme="minorHAnsi" w:cstheme="minorHAnsi"/>
          <w:szCs w:val="24"/>
        </w:rPr>
        <w:t>model section and views in the view section:</w:t>
      </w:r>
      <w:r w:rsidR="00730BB3">
        <w:rPr>
          <w:rFonts w:asciiTheme="minorHAnsi" w:hAnsiTheme="minorHAnsi" w:cstheme="minorHAnsi"/>
          <w:szCs w:val="24"/>
        </w:rPr>
        <w:tab/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8930"/>
        <w:gridCol w:w="987"/>
      </w:tblGrid>
      <w:tr w:rsidR="00B5512E" w14:paraId="6382729F" w14:textId="77777777" w:rsidTr="002B0209">
        <w:tc>
          <w:tcPr>
            <w:tcW w:w="8930" w:type="dxa"/>
          </w:tcPr>
          <w:p w14:paraId="352A4B06" w14:textId="1E821BD3" w:rsidR="00B5512E" w:rsidRDefault="00B5512E" w:rsidP="002B0209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72209C" wp14:editId="3559A191">
                  <wp:extent cx="5019040" cy="2296071"/>
                  <wp:effectExtent l="0" t="0" r="0" b="9525"/>
                  <wp:docPr id="2" name="Content Placeholder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70478FA-2B70-8951-E2B7-AAE960A1BDD3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ontent Placeholder 4">
                            <a:extLst>
                              <a:ext uri="{FF2B5EF4-FFF2-40B4-BE49-F238E27FC236}">
                                <a16:creationId xmlns:a16="http://schemas.microsoft.com/office/drawing/2014/main" id="{B70478FA-2B70-8951-E2B7-AAE960A1BDD3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4411" cy="2303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7" w:type="dxa"/>
          </w:tcPr>
          <w:p w14:paraId="328CED90" w14:textId="4755B36B" w:rsidR="00B5512E" w:rsidRDefault="00B5512E" w:rsidP="002B0209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D315CC">
              <w:rPr>
                <w:color w:val="FF0000"/>
                <w:sz w:val="16"/>
                <w:szCs w:val="16"/>
              </w:rPr>
              <w:t>[PE2.3]</w:t>
            </w:r>
            <w:r w:rsidRPr="00D315CC">
              <w:rPr>
                <w:b/>
                <w:bCs/>
                <w:color w:val="FF0000"/>
                <w:sz w:val="16"/>
                <w:szCs w:val="16"/>
              </w:rPr>
              <w:t xml:space="preserve"> [PE1.1] [PE1.2]</w:t>
            </w:r>
            <w:r>
              <w:rPr>
                <w:rFonts w:asciiTheme="minorHAnsi" w:hAnsiTheme="minorHAnsi" w:cstheme="minorHAnsi"/>
                <w:szCs w:val="24"/>
              </w:rPr>
              <w:t xml:space="preserve">         </w:t>
            </w:r>
          </w:p>
        </w:tc>
      </w:tr>
    </w:tbl>
    <w:p w14:paraId="37F68013" w14:textId="17C68190" w:rsidR="00DF7E6D" w:rsidRPr="00B5512E" w:rsidRDefault="00B93F7A" w:rsidP="00B93F7A">
      <w:pPr>
        <w:pStyle w:val="ListParagraph"/>
        <w:spacing w:before="120" w:after="120"/>
        <w:rPr>
          <w:rFonts w:asciiTheme="minorHAnsi" w:hAnsiTheme="minorHAnsi" w:cstheme="minorHAnsi"/>
          <w:b/>
          <w:bCs/>
          <w:color w:val="FF0000"/>
          <w:sz w:val="16"/>
          <w:szCs w:val="16"/>
        </w:rPr>
      </w:pPr>
      <w:r>
        <w:rPr>
          <w:rFonts w:asciiTheme="minorHAnsi" w:hAnsiTheme="minorHAnsi" w:cstheme="minorHAnsi"/>
          <w:szCs w:val="24"/>
        </w:rPr>
        <w:t>2.</w:t>
      </w:r>
      <w:r w:rsidR="00DF7E6D" w:rsidRPr="00DF7E6D">
        <w:rPr>
          <w:rFonts w:asciiTheme="minorHAnsi" w:hAnsiTheme="minorHAnsi" w:cstheme="minorHAnsi"/>
          <w:szCs w:val="24"/>
        </w:rPr>
        <w:t xml:space="preserve">After </w:t>
      </w:r>
      <w:r w:rsidR="00DF7E6D">
        <w:rPr>
          <w:rFonts w:asciiTheme="minorHAnsi" w:hAnsiTheme="minorHAnsi" w:cstheme="minorHAnsi"/>
          <w:szCs w:val="24"/>
        </w:rPr>
        <w:t xml:space="preserve">enabling CORS and </w:t>
      </w:r>
      <w:r w:rsidR="00F87C7D">
        <w:rPr>
          <w:rFonts w:asciiTheme="minorHAnsi" w:hAnsiTheme="minorHAnsi" w:cstheme="minorHAnsi"/>
          <w:szCs w:val="24"/>
        </w:rPr>
        <w:t>migrating</w:t>
      </w:r>
      <w:r w:rsidR="00DF7E6D">
        <w:rPr>
          <w:rFonts w:asciiTheme="minorHAnsi" w:hAnsiTheme="minorHAnsi" w:cstheme="minorHAnsi"/>
          <w:szCs w:val="24"/>
        </w:rPr>
        <w:t xml:space="preserve"> your database </w:t>
      </w:r>
      <w:r w:rsidR="00F87C7D">
        <w:rPr>
          <w:rFonts w:asciiTheme="minorHAnsi" w:hAnsiTheme="minorHAnsi" w:cstheme="minorHAnsi"/>
          <w:szCs w:val="24"/>
        </w:rPr>
        <w:t>adds</w:t>
      </w:r>
      <w:r w:rsidR="00DF7E6D">
        <w:rPr>
          <w:rFonts w:asciiTheme="minorHAnsi" w:hAnsiTheme="minorHAnsi" w:cstheme="minorHAnsi"/>
          <w:szCs w:val="24"/>
        </w:rPr>
        <w:t xml:space="preserve"> identity to your application. Registration and login must be fully functional.</w:t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8930"/>
        <w:gridCol w:w="987"/>
      </w:tblGrid>
      <w:tr w:rsidR="00B5512E" w14:paraId="70850F22" w14:textId="77777777" w:rsidTr="002B0209">
        <w:tc>
          <w:tcPr>
            <w:tcW w:w="8930" w:type="dxa"/>
          </w:tcPr>
          <w:p w14:paraId="515F097E" w14:textId="3F5D9227" w:rsidR="00B5512E" w:rsidRDefault="00B93F7A" w:rsidP="002B0209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DC7ED6">
              <w:rPr>
                <w:rFonts w:asciiTheme="minorHAnsi" w:hAnsiTheme="minorHAnsi" w:cstheme="minorHAnsi"/>
                <w:color w:val="BFBFBF" w:themeColor="background1" w:themeShade="BF"/>
                <w:szCs w:val="24"/>
              </w:rPr>
              <w:t>Hint: Screenshot</w:t>
            </w:r>
          </w:p>
        </w:tc>
        <w:tc>
          <w:tcPr>
            <w:tcW w:w="987" w:type="dxa"/>
          </w:tcPr>
          <w:p w14:paraId="45FC0628" w14:textId="702DE4AA" w:rsidR="00B5512E" w:rsidRDefault="00B5512E" w:rsidP="002B0209">
            <w:pPr>
              <w:pStyle w:val="ListParagraph"/>
              <w:spacing w:before="120" w:after="120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8D7FE3">
              <w:rPr>
                <w:rFonts w:asciiTheme="minorHAnsi" w:hAnsiTheme="minorHAnsi" w:cstheme="minorHAnsi"/>
                <w:b/>
                <w:bCs/>
                <w:color w:val="FF0000"/>
                <w:sz w:val="16"/>
                <w:szCs w:val="16"/>
              </w:rPr>
              <w:t xml:space="preserve">[AC1.1] </w:t>
            </w:r>
            <w:r w:rsidRPr="008D7FE3">
              <w:rPr>
                <w:b/>
                <w:bCs/>
                <w:color w:val="FF0000"/>
                <w:sz w:val="16"/>
                <w:szCs w:val="16"/>
              </w:rPr>
              <w:t>[PE2.</w:t>
            </w:r>
            <w:r>
              <w:rPr>
                <w:b/>
                <w:bCs/>
                <w:color w:val="FF0000"/>
                <w:sz w:val="16"/>
                <w:szCs w:val="16"/>
              </w:rPr>
              <w:t>3</w:t>
            </w:r>
            <w:r w:rsidRPr="008D7FE3">
              <w:rPr>
                <w:b/>
                <w:bCs/>
                <w:color w:val="FF0000"/>
                <w:sz w:val="16"/>
                <w:szCs w:val="16"/>
              </w:rPr>
              <w:t>] [PE1.1] [PE1.2] [PE1.3] [PE1.4]</w:t>
            </w:r>
            <w:r>
              <w:rPr>
                <w:rFonts w:asciiTheme="minorHAnsi" w:hAnsiTheme="minorHAnsi" w:cstheme="minorHAnsi"/>
                <w:szCs w:val="24"/>
              </w:rPr>
              <w:t xml:space="preserve">    </w:t>
            </w:r>
          </w:p>
        </w:tc>
      </w:tr>
    </w:tbl>
    <w:p w14:paraId="05B116DD" w14:textId="42DB8728" w:rsidR="00DF7E6D" w:rsidRDefault="00DF7E6D" w:rsidP="00DF7E6D">
      <w:pPr>
        <w:shd w:val="clear" w:color="auto" w:fill="A6A6A6" w:themeFill="background1" w:themeFillShade="A6"/>
        <w:spacing w:before="120" w:after="120"/>
        <w:jc w:val="center"/>
      </w:pPr>
      <w:r>
        <w:rPr>
          <w:rFonts w:asciiTheme="minorHAnsi" w:hAnsiTheme="minorHAnsi" w:cstheme="minorHAnsi"/>
          <w:szCs w:val="24"/>
        </w:rPr>
        <w:t xml:space="preserve">Task 3: </w:t>
      </w:r>
      <w:r>
        <w:t xml:space="preserve">Test and fix </w:t>
      </w:r>
      <w:r w:rsidR="00F87C7D">
        <w:t xml:space="preserve">the </w:t>
      </w:r>
      <w:r>
        <w:t>data persistence process according to business requirements</w:t>
      </w:r>
    </w:p>
    <w:p w14:paraId="64A486E1" w14:textId="757B93D7" w:rsidR="00DF7E6D" w:rsidRDefault="00F7049B" w:rsidP="00DF7E6D">
      <w:pPr>
        <w:shd w:val="clear" w:color="auto" w:fill="FFFFFF" w:themeFill="background1"/>
        <w:spacing w:before="120" w:after="120"/>
        <w:jc w:val="center"/>
      </w:pPr>
      <w:r>
        <w:t>NOTE: YOUR TEST DATA WILL BE DIFFERENT</w:t>
      </w:r>
    </w:p>
    <w:p w14:paraId="4DF33DA5" w14:textId="45300F1A" w:rsidR="00DF7E6D" w:rsidRDefault="00DF7E6D" w:rsidP="00DF7E6D">
      <w:pPr>
        <w:pStyle w:val="ListParagraph"/>
        <w:numPr>
          <w:ilvl w:val="0"/>
          <w:numId w:val="48"/>
        </w:numPr>
        <w:shd w:val="clear" w:color="auto" w:fill="FFFFFF" w:themeFill="background1"/>
        <w:spacing w:before="120" w:after="1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After completing all </w:t>
      </w:r>
      <w:r w:rsidR="00F87C7D">
        <w:rPr>
          <w:rFonts w:asciiTheme="minorHAnsi" w:hAnsiTheme="minorHAnsi" w:cstheme="minorHAnsi"/>
          <w:szCs w:val="24"/>
        </w:rPr>
        <w:t xml:space="preserve">the </w:t>
      </w:r>
      <w:r>
        <w:rPr>
          <w:rFonts w:asciiTheme="minorHAnsi" w:hAnsiTheme="minorHAnsi" w:cstheme="minorHAnsi"/>
          <w:szCs w:val="24"/>
        </w:rPr>
        <w:t xml:space="preserve">above we need to document and </w:t>
      </w:r>
      <w:r w:rsidR="00F87C7D">
        <w:rPr>
          <w:rFonts w:asciiTheme="minorHAnsi" w:hAnsiTheme="minorHAnsi" w:cstheme="minorHAnsi"/>
          <w:szCs w:val="24"/>
        </w:rPr>
        <w:t>finalize</w:t>
      </w:r>
      <w:r>
        <w:rPr>
          <w:rFonts w:asciiTheme="minorHAnsi" w:hAnsiTheme="minorHAnsi" w:cstheme="minorHAnsi"/>
          <w:szCs w:val="24"/>
        </w:rPr>
        <w:t xml:space="preserve"> testing:</w:t>
      </w:r>
    </w:p>
    <w:p w14:paraId="2B0FBE9D" w14:textId="2C4FC844" w:rsidR="00DF7E6D" w:rsidRPr="00B93F7A" w:rsidRDefault="00DF7E6D" w:rsidP="00DF7E6D">
      <w:pPr>
        <w:pStyle w:val="ListParagraph"/>
        <w:numPr>
          <w:ilvl w:val="1"/>
          <w:numId w:val="48"/>
        </w:numPr>
        <w:shd w:val="clear" w:color="auto" w:fill="FFFFFF" w:themeFill="background1"/>
        <w:spacing w:before="120" w:after="1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Use POSTMAN and Visual Code to test your API</w:t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8930"/>
        <w:gridCol w:w="987"/>
      </w:tblGrid>
      <w:tr w:rsidR="00B93F7A" w14:paraId="247C6C33" w14:textId="77777777" w:rsidTr="00B93F7A">
        <w:tc>
          <w:tcPr>
            <w:tcW w:w="8930" w:type="dxa"/>
          </w:tcPr>
          <w:p w14:paraId="3AE004FE" w14:textId="46A191A7" w:rsidR="00B93F7A" w:rsidRDefault="00B93F7A" w:rsidP="00B93F7A">
            <w:pPr>
              <w:pStyle w:val="ListParagraph"/>
              <w:spacing w:before="120" w:after="120"/>
              <w:ind w:left="0"/>
              <w:rPr>
                <w:rFonts w:asciiTheme="minorHAnsi" w:hAnsiTheme="minorHAnsi" w:cstheme="minorHAnsi"/>
                <w:szCs w:val="24"/>
              </w:rPr>
            </w:pPr>
            <w:r w:rsidRPr="00DC7ED6">
              <w:rPr>
                <w:rFonts w:asciiTheme="minorHAnsi" w:hAnsiTheme="minorHAnsi" w:cstheme="minorHAnsi"/>
                <w:color w:val="BFBFBF" w:themeColor="background1" w:themeShade="BF"/>
                <w:szCs w:val="24"/>
              </w:rPr>
              <w:t>Hint: Screenshot</w:t>
            </w:r>
          </w:p>
        </w:tc>
        <w:tc>
          <w:tcPr>
            <w:tcW w:w="987" w:type="dxa"/>
          </w:tcPr>
          <w:p w14:paraId="73576DD1" w14:textId="77777777" w:rsidR="00B93F7A" w:rsidRDefault="00B93F7A" w:rsidP="00B93F7A">
            <w:pPr>
              <w:pStyle w:val="ListParagraph"/>
              <w:spacing w:before="120" w:after="120"/>
              <w:ind w:left="0"/>
              <w:rPr>
                <w:b/>
                <w:bCs/>
                <w:color w:val="FF0000"/>
                <w:sz w:val="16"/>
                <w:szCs w:val="16"/>
              </w:rPr>
            </w:pPr>
            <w:r w:rsidRPr="00D315CC">
              <w:rPr>
                <w:b/>
                <w:bCs/>
                <w:color w:val="FF0000"/>
                <w:sz w:val="16"/>
                <w:szCs w:val="16"/>
              </w:rPr>
              <w:t>[</w:t>
            </w:r>
            <w:r w:rsidRPr="008D7FE3">
              <w:rPr>
                <w:b/>
                <w:bCs/>
                <w:color w:val="FF0000"/>
                <w:sz w:val="16"/>
                <w:szCs w:val="16"/>
              </w:rPr>
              <w:t>PE1.1] [PE1.2] [PE1.3] [PE1.4]</w:t>
            </w:r>
          </w:p>
          <w:p w14:paraId="3F2C6070" w14:textId="7D925F1A" w:rsidR="00B93F7A" w:rsidRDefault="00B93F7A" w:rsidP="00B93F7A">
            <w:pPr>
              <w:pStyle w:val="ListParagraph"/>
              <w:spacing w:before="120" w:after="120"/>
              <w:ind w:left="0"/>
              <w:rPr>
                <w:rFonts w:asciiTheme="minorHAnsi" w:hAnsiTheme="minorHAnsi" w:cstheme="minorHAnsi"/>
                <w:szCs w:val="24"/>
              </w:rPr>
            </w:pPr>
            <w:r w:rsidRPr="008D7FE3">
              <w:rPr>
                <w:b/>
                <w:bCs/>
                <w:color w:val="FF0000"/>
                <w:sz w:val="16"/>
                <w:szCs w:val="16"/>
              </w:rPr>
              <w:t xml:space="preserve"> [AC 1.1]</w:t>
            </w:r>
          </w:p>
        </w:tc>
      </w:tr>
    </w:tbl>
    <w:p w14:paraId="39296716" w14:textId="0B23B1D2" w:rsidR="00DF7E6D" w:rsidRPr="00B93F7A" w:rsidRDefault="00F7049B" w:rsidP="00DF7E6D">
      <w:pPr>
        <w:pStyle w:val="ListParagraph"/>
        <w:numPr>
          <w:ilvl w:val="1"/>
          <w:numId w:val="48"/>
        </w:numPr>
        <w:shd w:val="clear" w:color="auto" w:fill="FFFFFF" w:themeFill="background1"/>
        <w:spacing w:before="120" w:after="1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Open </w:t>
      </w:r>
      <w:r w:rsidR="00F87C7D">
        <w:rPr>
          <w:rFonts w:asciiTheme="minorHAnsi" w:hAnsiTheme="minorHAnsi" w:cstheme="minorHAnsi"/>
          <w:szCs w:val="24"/>
        </w:rPr>
        <w:t xml:space="preserve">the </w:t>
      </w:r>
      <w:r w:rsidR="00B004E4">
        <w:rPr>
          <w:rFonts w:asciiTheme="minorHAnsi" w:hAnsiTheme="minorHAnsi" w:cstheme="minorHAnsi"/>
          <w:szCs w:val="24"/>
        </w:rPr>
        <w:t xml:space="preserve">web </w:t>
      </w:r>
      <w:r>
        <w:rPr>
          <w:rFonts w:asciiTheme="minorHAnsi" w:hAnsiTheme="minorHAnsi" w:cstheme="minorHAnsi"/>
          <w:szCs w:val="24"/>
        </w:rPr>
        <w:t>console and find any error which happened during your design:</w:t>
      </w:r>
      <w:r w:rsidR="00D315CC">
        <w:rPr>
          <w:rFonts w:asciiTheme="minorHAnsi" w:hAnsiTheme="minorHAnsi" w:cstheme="minorHAnsi"/>
          <w:szCs w:val="24"/>
        </w:rPr>
        <w:t xml:space="preserve">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072"/>
        <w:gridCol w:w="845"/>
      </w:tblGrid>
      <w:tr w:rsidR="00B93F7A" w14:paraId="21AA3BBA" w14:textId="77777777" w:rsidTr="00B93F7A">
        <w:tc>
          <w:tcPr>
            <w:tcW w:w="9072" w:type="dxa"/>
          </w:tcPr>
          <w:p w14:paraId="177F9D46" w14:textId="736979E3" w:rsidR="00B93F7A" w:rsidRDefault="00B93F7A" w:rsidP="00B93F7A">
            <w:pPr>
              <w:pStyle w:val="ListParagraph"/>
              <w:spacing w:before="120" w:after="120"/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845" w:type="dxa"/>
          </w:tcPr>
          <w:p w14:paraId="6061C407" w14:textId="388F918C" w:rsidR="00B93F7A" w:rsidRDefault="00B93F7A" w:rsidP="00B93F7A">
            <w:pPr>
              <w:pStyle w:val="ListParagraph"/>
              <w:spacing w:before="120" w:after="120"/>
              <w:ind w:left="0"/>
              <w:rPr>
                <w:rFonts w:asciiTheme="minorHAnsi" w:hAnsiTheme="minorHAnsi" w:cstheme="minorHAnsi"/>
                <w:szCs w:val="24"/>
              </w:rPr>
            </w:pPr>
            <w:r w:rsidRPr="00D315CC">
              <w:rPr>
                <w:b/>
                <w:bCs/>
                <w:color w:val="FF0000"/>
                <w:sz w:val="16"/>
                <w:szCs w:val="16"/>
              </w:rPr>
              <w:t>[PE1.1] [PE1.2] [PE1.3] [PE1.4]</w:t>
            </w:r>
            <w:r w:rsidRPr="00215A3D">
              <w:rPr>
                <w:color w:val="FF0000"/>
              </w:rPr>
              <w:t xml:space="preserve"> </w:t>
            </w:r>
            <w:r w:rsidRPr="00215A3D">
              <w:rPr>
                <w:color w:val="FF0000"/>
                <w:sz w:val="16"/>
                <w:szCs w:val="16"/>
              </w:rPr>
              <w:t>[PE2.</w:t>
            </w:r>
            <w:proofErr w:type="gramStart"/>
            <w:r w:rsidRPr="00215A3D">
              <w:rPr>
                <w:color w:val="FF0000"/>
                <w:sz w:val="16"/>
                <w:szCs w:val="16"/>
              </w:rPr>
              <w:t>3 ]</w:t>
            </w:r>
            <w:proofErr w:type="gramEnd"/>
          </w:p>
        </w:tc>
      </w:tr>
      <w:tr w:rsidR="00B93F7A" w14:paraId="4B7DEA29" w14:textId="77777777" w:rsidTr="00B93F7A">
        <w:tc>
          <w:tcPr>
            <w:tcW w:w="9072" w:type="dxa"/>
          </w:tcPr>
          <w:p w14:paraId="1EF54AEF" w14:textId="3075E6F0" w:rsidR="00B93F7A" w:rsidRDefault="00B93F7A" w:rsidP="00B93F7A">
            <w:pPr>
              <w:pStyle w:val="ListParagraph"/>
              <w:spacing w:before="120" w:after="120"/>
              <w:ind w:left="0"/>
              <w:rPr>
                <w:noProof/>
              </w:rPr>
            </w:pPr>
          </w:p>
        </w:tc>
        <w:tc>
          <w:tcPr>
            <w:tcW w:w="845" w:type="dxa"/>
          </w:tcPr>
          <w:p w14:paraId="43486600" w14:textId="77777777" w:rsidR="00B93F7A" w:rsidRPr="00D315CC" w:rsidRDefault="00B93F7A" w:rsidP="00B93F7A">
            <w:pPr>
              <w:pStyle w:val="ListParagraph"/>
              <w:spacing w:before="120" w:after="120"/>
              <w:ind w:left="0"/>
              <w:rPr>
                <w:b/>
                <w:bCs/>
                <w:color w:val="FF0000"/>
                <w:sz w:val="16"/>
                <w:szCs w:val="16"/>
              </w:rPr>
            </w:pPr>
          </w:p>
        </w:tc>
      </w:tr>
    </w:tbl>
    <w:p w14:paraId="59209A78" w14:textId="5C71213F" w:rsidR="00F7049B" w:rsidRPr="00B93F7A" w:rsidRDefault="00F7049B" w:rsidP="00B93F7A">
      <w:pPr>
        <w:pStyle w:val="ListParagraph"/>
        <w:numPr>
          <w:ilvl w:val="0"/>
          <w:numId w:val="45"/>
        </w:numPr>
        <w:shd w:val="clear" w:color="auto" w:fill="FFFFFF" w:themeFill="background1"/>
        <w:spacing w:before="120" w:after="1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Provide testing evidence </w:t>
      </w:r>
      <w:r w:rsidR="00B004E4">
        <w:rPr>
          <w:rFonts w:asciiTheme="minorHAnsi" w:hAnsiTheme="minorHAnsi" w:cstheme="minorHAnsi"/>
          <w:szCs w:val="24"/>
        </w:rPr>
        <w:t xml:space="preserve">that you have received a payload from the API in a </w:t>
      </w:r>
      <w:r>
        <w:rPr>
          <w:rFonts w:asciiTheme="minorHAnsi" w:hAnsiTheme="minorHAnsi" w:cstheme="minorHAnsi"/>
          <w:szCs w:val="24"/>
        </w:rPr>
        <w:t>JSON format:</w:t>
      </w:r>
      <w:r w:rsidR="00730BB3">
        <w:rPr>
          <w:rFonts w:asciiTheme="minorHAnsi" w:hAnsiTheme="minorHAnsi" w:cstheme="minorHAnsi"/>
          <w:szCs w:val="24"/>
        </w:rPr>
        <w:tab/>
      </w:r>
      <w:r w:rsidR="00730BB3" w:rsidRPr="00D87C43">
        <w:rPr>
          <w:b/>
          <w:bCs/>
          <w:color w:val="FF0000"/>
        </w:rPr>
        <w:t xml:space="preserve">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072"/>
        <w:gridCol w:w="845"/>
      </w:tblGrid>
      <w:tr w:rsidR="00B93F7A" w14:paraId="604543BC" w14:textId="77777777" w:rsidTr="00B93F7A">
        <w:tc>
          <w:tcPr>
            <w:tcW w:w="9072" w:type="dxa"/>
          </w:tcPr>
          <w:p w14:paraId="7BA28CF4" w14:textId="7B154C11" w:rsidR="00B93F7A" w:rsidRDefault="00B93F7A" w:rsidP="00F7049B">
            <w:pPr>
              <w:pStyle w:val="ListParagraph"/>
              <w:spacing w:before="120" w:after="120"/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845" w:type="dxa"/>
          </w:tcPr>
          <w:p w14:paraId="260671B7" w14:textId="424F1BE6" w:rsidR="00B93F7A" w:rsidRPr="00B93F7A" w:rsidRDefault="00B93F7A" w:rsidP="00F7049B">
            <w:pPr>
              <w:pStyle w:val="ListParagraph"/>
              <w:spacing w:before="120" w:after="120"/>
              <w:ind w:left="0"/>
              <w:rPr>
                <w:rFonts w:asciiTheme="minorHAnsi" w:hAnsiTheme="minorHAnsi" w:cstheme="minorHAnsi"/>
                <w:sz w:val="16"/>
                <w:szCs w:val="16"/>
              </w:rPr>
            </w:pPr>
            <w:r w:rsidRPr="00B93F7A">
              <w:rPr>
                <w:b/>
                <w:bCs/>
                <w:color w:val="FF0000"/>
                <w:sz w:val="16"/>
                <w:szCs w:val="16"/>
              </w:rPr>
              <w:t>[PE1.1]</w:t>
            </w:r>
          </w:p>
        </w:tc>
      </w:tr>
    </w:tbl>
    <w:p w14:paraId="12DB003A" w14:textId="77777777" w:rsidR="00B93F7A" w:rsidRDefault="00B93F7A" w:rsidP="00F7049B">
      <w:pPr>
        <w:pStyle w:val="ListParagraph"/>
        <w:shd w:val="clear" w:color="auto" w:fill="FFFFFF" w:themeFill="background1"/>
        <w:spacing w:before="120" w:after="120"/>
        <w:rPr>
          <w:rFonts w:asciiTheme="minorHAnsi" w:hAnsiTheme="minorHAnsi" w:cstheme="minorHAnsi"/>
          <w:szCs w:val="24"/>
        </w:rPr>
      </w:pPr>
    </w:p>
    <w:p w14:paraId="2DF4EB70" w14:textId="6D527488" w:rsidR="00B93F7A" w:rsidRPr="00B93F7A" w:rsidRDefault="00F7049B" w:rsidP="00F7049B">
      <w:pPr>
        <w:pStyle w:val="ListParagraph"/>
        <w:numPr>
          <w:ilvl w:val="0"/>
          <w:numId w:val="45"/>
        </w:numPr>
        <w:shd w:val="clear" w:color="auto" w:fill="FFFFFF" w:themeFill="background1"/>
        <w:spacing w:before="120" w:after="1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In existing data try</w:t>
      </w:r>
      <w:r w:rsidR="00DE3BAD">
        <w:rPr>
          <w:rFonts w:asciiTheme="minorHAnsi" w:hAnsiTheme="minorHAnsi" w:cstheme="minorHAnsi"/>
          <w:szCs w:val="24"/>
        </w:rPr>
        <w:t xml:space="preserve"> t</w:t>
      </w:r>
      <w:r>
        <w:rPr>
          <w:rFonts w:asciiTheme="minorHAnsi" w:hAnsiTheme="minorHAnsi" w:cstheme="minorHAnsi"/>
          <w:szCs w:val="24"/>
        </w:rPr>
        <w:t xml:space="preserve">o search </w:t>
      </w:r>
      <w:r w:rsidR="00DE3BAD">
        <w:rPr>
          <w:rFonts w:asciiTheme="minorHAnsi" w:hAnsiTheme="minorHAnsi" w:cstheme="minorHAnsi"/>
          <w:szCs w:val="24"/>
        </w:rPr>
        <w:t xml:space="preserve">for </w:t>
      </w:r>
      <w:r>
        <w:rPr>
          <w:rFonts w:asciiTheme="minorHAnsi" w:hAnsiTheme="minorHAnsi" w:cstheme="minorHAnsi"/>
          <w:szCs w:val="24"/>
        </w:rPr>
        <w:t xml:space="preserve">one record which </w:t>
      </w:r>
      <w:r w:rsidR="005522D0">
        <w:rPr>
          <w:rFonts w:asciiTheme="minorHAnsi" w:hAnsiTheme="minorHAnsi" w:cstheme="minorHAnsi"/>
          <w:szCs w:val="24"/>
        </w:rPr>
        <w:t>does</w:t>
      </w:r>
      <w:r>
        <w:rPr>
          <w:rFonts w:asciiTheme="minorHAnsi" w:hAnsiTheme="minorHAnsi" w:cstheme="minorHAnsi"/>
          <w:szCs w:val="24"/>
        </w:rPr>
        <w:t xml:space="preserve"> not exist. Your code shouldn’t be 204 ==</w:t>
      </w:r>
      <w:r w:rsidR="00DE3BAD">
        <w:rPr>
          <w:rFonts w:asciiTheme="minorHAnsi" w:hAnsiTheme="minorHAnsi" w:cstheme="minorHAnsi"/>
          <w:szCs w:val="24"/>
        </w:rPr>
        <w:t>No Content</w:t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9072"/>
        <w:gridCol w:w="703"/>
      </w:tblGrid>
      <w:tr w:rsidR="00B93F7A" w14:paraId="3EFE0EBD" w14:textId="77777777" w:rsidTr="00B93F7A">
        <w:tc>
          <w:tcPr>
            <w:tcW w:w="9072" w:type="dxa"/>
          </w:tcPr>
          <w:p w14:paraId="62F23CFA" w14:textId="77777777" w:rsidR="00B93F7A" w:rsidRDefault="00B93F7A" w:rsidP="00B93F7A">
            <w:pPr>
              <w:pStyle w:val="ListParagraph"/>
              <w:spacing w:before="120" w:after="120"/>
              <w:ind w:left="0"/>
              <w:rPr>
                <w:b/>
                <w:bCs/>
                <w:color w:val="FF0000"/>
              </w:rPr>
            </w:pPr>
          </w:p>
        </w:tc>
        <w:tc>
          <w:tcPr>
            <w:tcW w:w="703" w:type="dxa"/>
          </w:tcPr>
          <w:p w14:paraId="021A1E03" w14:textId="0F4D79C6" w:rsidR="00B93F7A" w:rsidRDefault="00B93F7A" w:rsidP="00B93F7A">
            <w:pPr>
              <w:pStyle w:val="ListParagraph"/>
              <w:spacing w:before="120" w:after="120"/>
              <w:ind w:left="0"/>
              <w:rPr>
                <w:b/>
                <w:bCs/>
                <w:color w:val="FF0000"/>
              </w:rPr>
            </w:pPr>
            <w:r w:rsidRPr="009F0F82">
              <w:rPr>
                <w:b/>
                <w:bCs/>
                <w:color w:val="FF0000"/>
                <w:sz w:val="16"/>
                <w:szCs w:val="16"/>
              </w:rPr>
              <w:t>[PE1.1] [PE1.2]</w:t>
            </w:r>
          </w:p>
        </w:tc>
      </w:tr>
    </w:tbl>
    <w:p w14:paraId="4036A460" w14:textId="70D24DF6" w:rsidR="00F7049B" w:rsidRPr="009F0F82" w:rsidRDefault="00B004E4" w:rsidP="00F7049B">
      <w:pPr>
        <w:pStyle w:val="ListParagraph"/>
        <w:numPr>
          <w:ilvl w:val="0"/>
          <w:numId w:val="45"/>
        </w:numPr>
        <w:shd w:val="clear" w:color="auto" w:fill="FFFFFF" w:themeFill="background1"/>
        <w:spacing w:before="120" w:after="120"/>
        <w:rPr>
          <w:rFonts w:asciiTheme="minorHAnsi" w:hAnsiTheme="minorHAnsi" w:cstheme="minorHAnsi"/>
          <w:b/>
          <w:bCs/>
          <w:sz w:val="16"/>
          <w:szCs w:val="16"/>
        </w:rPr>
      </w:pPr>
      <w:r>
        <w:rPr>
          <w:rFonts w:asciiTheme="minorHAnsi" w:hAnsiTheme="minorHAnsi" w:cstheme="minorHAnsi"/>
          <w:szCs w:val="24"/>
        </w:rPr>
        <w:t>Show a screenshot of a get request to receive all products</w:t>
      </w:r>
      <w:r w:rsidR="00AE5BC6">
        <w:rPr>
          <w:rFonts w:asciiTheme="minorHAnsi" w:hAnsiTheme="minorHAnsi" w:cstheme="minorHAnsi"/>
          <w:szCs w:val="24"/>
        </w:rPr>
        <w:t>:</w:t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9072"/>
        <w:gridCol w:w="703"/>
      </w:tblGrid>
      <w:tr w:rsidR="00B93F7A" w14:paraId="351917D5" w14:textId="77777777" w:rsidTr="00B93F7A">
        <w:tc>
          <w:tcPr>
            <w:tcW w:w="9072" w:type="dxa"/>
          </w:tcPr>
          <w:p w14:paraId="22E182F5" w14:textId="4F05B8E6" w:rsidR="00B93F7A" w:rsidRDefault="00B93F7A" w:rsidP="00F7049B">
            <w:pPr>
              <w:pStyle w:val="ListParagraph"/>
              <w:spacing w:before="120" w:after="120"/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703" w:type="dxa"/>
          </w:tcPr>
          <w:p w14:paraId="4069C78C" w14:textId="6B371E07" w:rsidR="00B93F7A" w:rsidRDefault="00B93F7A" w:rsidP="00F7049B">
            <w:pPr>
              <w:pStyle w:val="ListParagraph"/>
              <w:spacing w:before="120" w:after="120"/>
              <w:ind w:left="0"/>
              <w:rPr>
                <w:rFonts w:asciiTheme="minorHAnsi" w:hAnsiTheme="minorHAnsi" w:cstheme="minorHAnsi"/>
                <w:szCs w:val="24"/>
              </w:rPr>
            </w:pPr>
            <w:r w:rsidRPr="009F0F82">
              <w:rPr>
                <w:b/>
                <w:bCs/>
                <w:color w:val="FF0000"/>
                <w:sz w:val="16"/>
                <w:szCs w:val="16"/>
              </w:rPr>
              <w:t>[PE2.1] [PE1.1] [PE1.2] [PE1.3] [PE1.4]</w:t>
            </w:r>
          </w:p>
        </w:tc>
      </w:tr>
    </w:tbl>
    <w:p w14:paraId="5024E13F" w14:textId="55C4DD93" w:rsidR="00F7049B" w:rsidRPr="00B93F7A" w:rsidRDefault="00B004E4" w:rsidP="00F7049B">
      <w:pPr>
        <w:pStyle w:val="ListParagraph"/>
        <w:numPr>
          <w:ilvl w:val="0"/>
          <w:numId w:val="45"/>
        </w:numPr>
        <w:shd w:val="clear" w:color="auto" w:fill="FFFFFF" w:themeFill="background1"/>
        <w:spacing w:before="120" w:after="1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Show a screenshot of a post request to create a new product:</w:t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9072"/>
        <w:gridCol w:w="703"/>
      </w:tblGrid>
      <w:tr w:rsidR="00B93F7A" w14:paraId="2AAB4E9F" w14:textId="77777777" w:rsidTr="00B93F7A">
        <w:tc>
          <w:tcPr>
            <w:tcW w:w="9072" w:type="dxa"/>
          </w:tcPr>
          <w:p w14:paraId="0E20BE0E" w14:textId="7C753E18" w:rsidR="00B93F7A" w:rsidRDefault="00B93F7A" w:rsidP="00B93F7A">
            <w:pPr>
              <w:pStyle w:val="ListParagraph"/>
              <w:spacing w:before="120" w:after="120"/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703" w:type="dxa"/>
          </w:tcPr>
          <w:p w14:paraId="1927E5E5" w14:textId="543209DD" w:rsidR="00B93F7A" w:rsidRDefault="00B93F7A" w:rsidP="00B93F7A">
            <w:pPr>
              <w:pStyle w:val="ListParagraph"/>
              <w:spacing w:before="120" w:after="120"/>
              <w:ind w:left="0"/>
              <w:rPr>
                <w:rFonts w:asciiTheme="minorHAnsi" w:hAnsiTheme="minorHAnsi" w:cstheme="minorHAnsi"/>
                <w:szCs w:val="24"/>
              </w:rPr>
            </w:pPr>
            <w:r w:rsidRPr="009F0F82">
              <w:rPr>
                <w:b/>
                <w:bCs/>
                <w:color w:val="FF0000"/>
                <w:sz w:val="16"/>
                <w:szCs w:val="16"/>
              </w:rPr>
              <w:t>[PE2.1] [PE1.1] [PE1.2] [PE1.3] [PE1.4]</w:t>
            </w:r>
          </w:p>
        </w:tc>
      </w:tr>
    </w:tbl>
    <w:p w14:paraId="4B355BC8" w14:textId="4DF657A2" w:rsidR="00F7049B" w:rsidRPr="00B93F7A" w:rsidRDefault="00B004E4" w:rsidP="00F7049B">
      <w:pPr>
        <w:pStyle w:val="ListParagraph"/>
        <w:numPr>
          <w:ilvl w:val="0"/>
          <w:numId w:val="45"/>
        </w:numPr>
        <w:shd w:val="clear" w:color="auto" w:fill="FFFFFF" w:themeFill="background1"/>
        <w:spacing w:before="120" w:after="1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Show a screenshot of a put request to update a new product</w:t>
      </w:r>
      <w:r w:rsidR="00F7049B">
        <w:rPr>
          <w:rFonts w:asciiTheme="minorHAnsi" w:hAnsiTheme="minorHAnsi" w:cstheme="minorHAnsi"/>
          <w:szCs w:val="24"/>
        </w:rPr>
        <w:t>:</w:t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9072"/>
        <w:gridCol w:w="703"/>
      </w:tblGrid>
      <w:tr w:rsidR="00B93F7A" w14:paraId="31BDA60F" w14:textId="77777777" w:rsidTr="00B93F7A">
        <w:tc>
          <w:tcPr>
            <w:tcW w:w="9072" w:type="dxa"/>
          </w:tcPr>
          <w:p w14:paraId="2A62A51D" w14:textId="7E8CB9BD" w:rsidR="00B93F7A" w:rsidRDefault="00B93F7A" w:rsidP="00B93F7A">
            <w:pPr>
              <w:spacing w:before="120" w:after="12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703" w:type="dxa"/>
          </w:tcPr>
          <w:p w14:paraId="25651404" w14:textId="1671BBA6" w:rsidR="00B93F7A" w:rsidRDefault="00B93F7A" w:rsidP="00B93F7A">
            <w:pPr>
              <w:spacing w:before="120" w:after="120"/>
              <w:rPr>
                <w:rFonts w:asciiTheme="minorHAnsi" w:hAnsiTheme="minorHAnsi" w:cstheme="minorHAnsi"/>
                <w:szCs w:val="24"/>
              </w:rPr>
            </w:pPr>
            <w:r w:rsidRPr="009F0F82">
              <w:rPr>
                <w:b/>
                <w:bCs/>
                <w:color w:val="FF0000"/>
                <w:sz w:val="16"/>
                <w:szCs w:val="16"/>
              </w:rPr>
              <w:t>[PE2.1] [PE1.1] [PE1.2] [PE1.3] [PE1.4]</w:t>
            </w:r>
          </w:p>
        </w:tc>
      </w:tr>
    </w:tbl>
    <w:p w14:paraId="58913DCA" w14:textId="4B8A7417" w:rsidR="00F7049B" w:rsidRPr="00B93F7A" w:rsidRDefault="00B004E4" w:rsidP="0061395D">
      <w:pPr>
        <w:pStyle w:val="ListParagraph"/>
        <w:numPr>
          <w:ilvl w:val="0"/>
          <w:numId w:val="45"/>
        </w:numPr>
        <w:shd w:val="clear" w:color="auto" w:fill="FFFFFF" w:themeFill="background1"/>
        <w:spacing w:before="120" w:after="120"/>
        <w:rPr>
          <w:rFonts w:asciiTheme="minorHAnsi" w:hAnsiTheme="minorHAnsi" w:cstheme="minorHAnsi"/>
          <w:b/>
          <w:bCs/>
          <w:sz w:val="16"/>
          <w:szCs w:val="16"/>
        </w:rPr>
      </w:pPr>
      <w:r>
        <w:rPr>
          <w:rFonts w:asciiTheme="minorHAnsi" w:hAnsiTheme="minorHAnsi" w:cstheme="minorHAnsi"/>
          <w:szCs w:val="24"/>
        </w:rPr>
        <w:t>Show 2 screenshot of filtering data through web parameters</w:t>
      </w:r>
      <w:r w:rsidR="0061395D">
        <w:rPr>
          <w:rFonts w:asciiTheme="minorHAnsi" w:hAnsiTheme="minorHAnsi" w:cstheme="minorHAnsi"/>
          <w:szCs w:val="24"/>
        </w:rPr>
        <w:t>:</w:t>
      </w:r>
      <w:r w:rsidR="00730BB3">
        <w:rPr>
          <w:rFonts w:asciiTheme="minorHAnsi" w:hAnsiTheme="minorHAnsi" w:cstheme="minorHAnsi"/>
          <w:szCs w:val="24"/>
        </w:rPr>
        <w:tab/>
      </w:r>
      <w:r w:rsidR="00730BB3">
        <w:rPr>
          <w:rFonts w:asciiTheme="minorHAnsi" w:hAnsiTheme="minorHAnsi" w:cstheme="minorHAnsi"/>
          <w:szCs w:val="24"/>
        </w:rPr>
        <w:tab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214"/>
        <w:gridCol w:w="845"/>
      </w:tblGrid>
      <w:tr w:rsidR="00B93F7A" w14:paraId="23B49EB4" w14:textId="77777777" w:rsidTr="00B93F7A">
        <w:tc>
          <w:tcPr>
            <w:tcW w:w="9214" w:type="dxa"/>
          </w:tcPr>
          <w:p w14:paraId="767CEBD1" w14:textId="507025C8" w:rsidR="00B93F7A" w:rsidRDefault="00B93F7A" w:rsidP="00B93F7A">
            <w:pPr>
              <w:pStyle w:val="ListParagraph"/>
              <w:spacing w:before="120" w:after="120"/>
              <w:ind w:left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845" w:type="dxa"/>
          </w:tcPr>
          <w:p w14:paraId="316FA909" w14:textId="573CD38B" w:rsidR="00B93F7A" w:rsidRDefault="00B93F7A" w:rsidP="00B93F7A">
            <w:pPr>
              <w:pStyle w:val="ListParagraph"/>
              <w:spacing w:before="120" w:after="120"/>
              <w:ind w:left="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9F0F82">
              <w:rPr>
                <w:b/>
                <w:bCs/>
                <w:color w:val="FF0000"/>
                <w:sz w:val="16"/>
                <w:szCs w:val="16"/>
              </w:rPr>
              <w:t xml:space="preserve">[PE </w:t>
            </w:r>
            <w:proofErr w:type="gramStart"/>
            <w:r w:rsidRPr="009F0F82">
              <w:rPr>
                <w:b/>
                <w:bCs/>
                <w:color w:val="FF0000"/>
                <w:sz w:val="16"/>
                <w:szCs w:val="16"/>
              </w:rPr>
              <w:t>2.1 ]</w:t>
            </w:r>
            <w:proofErr w:type="gramEnd"/>
            <w:r w:rsidRPr="009F0F82">
              <w:rPr>
                <w:b/>
                <w:bCs/>
                <w:color w:val="FF0000"/>
                <w:sz w:val="16"/>
                <w:szCs w:val="16"/>
              </w:rPr>
              <w:t xml:space="preserve"> [PE1.1] [PE1.2] [PE1.3] [PE1.4]</w:t>
            </w:r>
          </w:p>
        </w:tc>
      </w:tr>
      <w:tr w:rsidR="00B93F7A" w14:paraId="0E225DD4" w14:textId="77777777" w:rsidTr="00B93F7A">
        <w:tc>
          <w:tcPr>
            <w:tcW w:w="9214" w:type="dxa"/>
          </w:tcPr>
          <w:p w14:paraId="01DD6AA6" w14:textId="796651A7" w:rsidR="00B93F7A" w:rsidRDefault="00B93F7A" w:rsidP="00B93F7A">
            <w:pPr>
              <w:pStyle w:val="ListParagraph"/>
              <w:spacing w:before="120" w:after="120"/>
              <w:ind w:left="0"/>
              <w:rPr>
                <w:noProof/>
              </w:rPr>
            </w:pPr>
          </w:p>
        </w:tc>
        <w:tc>
          <w:tcPr>
            <w:tcW w:w="845" w:type="dxa"/>
          </w:tcPr>
          <w:p w14:paraId="26510B11" w14:textId="77777777" w:rsidR="00B93F7A" w:rsidRPr="009F0F82" w:rsidRDefault="00B93F7A" w:rsidP="00B93F7A">
            <w:pPr>
              <w:pStyle w:val="ListParagraph"/>
              <w:spacing w:before="120" w:after="120"/>
              <w:ind w:left="0"/>
              <w:rPr>
                <w:b/>
                <w:bCs/>
                <w:color w:val="FF0000"/>
                <w:sz w:val="16"/>
                <w:szCs w:val="16"/>
              </w:rPr>
            </w:pPr>
          </w:p>
        </w:tc>
      </w:tr>
    </w:tbl>
    <w:p w14:paraId="67B17BFF" w14:textId="77777777" w:rsidR="00B004E4" w:rsidRDefault="00B004E4" w:rsidP="00B004E4">
      <w:pPr>
        <w:pStyle w:val="ListParagraph"/>
        <w:shd w:val="clear" w:color="auto" w:fill="FFFFFF" w:themeFill="background1"/>
        <w:spacing w:before="120" w:after="120"/>
        <w:ind w:left="1080"/>
        <w:rPr>
          <w:rFonts w:asciiTheme="minorHAnsi" w:hAnsiTheme="minorHAnsi" w:cstheme="minorHAnsi"/>
          <w:szCs w:val="24"/>
        </w:rPr>
      </w:pPr>
    </w:p>
    <w:p w14:paraId="36484DD3" w14:textId="0E79A74C" w:rsidR="0061395D" w:rsidRPr="00B93F7A" w:rsidRDefault="00B004E4" w:rsidP="0061395D">
      <w:pPr>
        <w:pStyle w:val="ListParagraph"/>
        <w:numPr>
          <w:ilvl w:val="0"/>
          <w:numId w:val="45"/>
        </w:numPr>
        <w:shd w:val="clear" w:color="auto" w:fill="FFFFFF" w:themeFill="background1"/>
        <w:spacing w:before="120" w:after="1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Show a get request from version 1 and version 2 of your API. </w:t>
      </w:r>
      <w:r w:rsidR="00730BB3">
        <w:rPr>
          <w:rFonts w:asciiTheme="minorHAnsi" w:hAnsiTheme="minorHAnsi" w:cstheme="minorHAnsi"/>
          <w:szCs w:val="24"/>
        </w:rPr>
        <w:tab/>
      </w:r>
      <w:r w:rsidR="00730BB3" w:rsidRPr="00730BB3">
        <w:rPr>
          <w:b/>
          <w:bCs/>
          <w:color w:val="FF0000"/>
        </w:rP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214"/>
        <w:gridCol w:w="845"/>
      </w:tblGrid>
      <w:tr w:rsidR="00B93F7A" w14:paraId="34439DBA" w14:textId="77777777" w:rsidTr="00B93F7A">
        <w:tc>
          <w:tcPr>
            <w:tcW w:w="9214" w:type="dxa"/>
          </w:tcPr>
          <w:p w14:paraId="3A396C1E" w14:textId="2FBE9A66" w:rsidR="00B93F7A" w:rsidRDefault="00B004E4" w:rsidP="00B93F7A">
            <w:pPr>
              <w:pStyle w:val="ListParagraph"/>
              <w:spacing w:before="120" w:after="120"/>
              <w:ind w:left="0"/>
              <w:rPr>
                <w:rFonts w:asciiTheme="minorHAnsi" w:hAnsiTheme="minorHAnsi" w:cstheme="minorHAnsi"/>
                <w:szCs w:val="24"/>
              </w:rPr>
            </w:pPr>
            <w:r w:rsidRPr="00DC7ED6">
              <w:rPr>
                <w:rFonts w:asciiTheme="minorHAnsi" w:hAnsiTheme="minorHAnsi" w:cstheme="minorHAnsi"/>
                <w:color w:val="BFBFBF" w:themeColor="background1" w:themeShade="BF"/>
                <w:szCs w:val="24"/>
              </w:rPr>
              <w:lastRenderedPageBreak/>
              <w:t>Hint: Screenshot</w:t>
            </w:r>
            <w:r>
              <w:rPr>
                <w:rFonts w:asciiTheme="minorHAnsi" w:hAnsiTheme="minorHAnsi" w:cstheme="minorHAnsi"/>
                <w:color w:val="BFBFBF" w:themeColor="background1" w:themeShade="BF"/>
                <w:szCs w:val="24"/>
              </w:rPr>
              <w:t xml:space="preserve"> 1</w:t>
            </w:r>
          </w:p>
        </w:tc>
        <w:tc>
          <w:tcPr>
            <w:tcW w:w="845" w:type="dxa"/>
          </w:tcPr>
          <w:p w14:paraId="47F59AE2" w14:textId="6BAD3709" w:rsidR="00B93F7A" w:rsidRPr="00B93F7A" w:rsidRDefault="00B93F7A" w:rsidP="00B93F7A">
            <w:pPr>
              <w:pStyle w:val="ListParagraph"/>
              <w:spacing w:before="120" w:after="120"/>
              <w:ind w:left="0"/>
              <w:rPr>
                <w:rFonts w:asciiTheme="minorHAnsi" w:hAnsiTheme="minorHAnsi" w:cstheme="minorHAnsi"/>
                <w:sz w:val="16"/>
                <w:szCs w:val="16"/>
              </w:rPr>
            </w:pPr>
            <w:r w:rsidRPr="00B93F7A">
              <w:rPr>
                <w:b/>
                <w:bCs/>
                <w:color w:val="FF0000"/>
                <w:sz w:val="16"/>
                <w:szCs w:val="16"/>
              </w:rPr>
              <w:t>[PE1.3] [PE1.4]</w:t>
            </w:r>
          </w:p>
        </w:tc>
      </w:tr>
      <w:tr w:rsidR="00B93F7A" w14:paraId="2BD125A6" w14:textId="77777777" w:rsidTr="00B93F7A">
        <w:tc>
          <w:tcPr>
            <w:tcW w:w="9214" w:type="dxa"/>
          </w:tcPr>
          <w:p w14:paraId="42740444" w14:textId="73513FDE" w:rsidR="00B93F7A" w:rsidRDefault="00B004E4" w:rsidP="00B93F7A">
            <w:pPr>
              <w:pStyle w:val="ListParagraph"/>
              <w:spacing w:before="120" w:after="120"/>
              <w:ind w:left="0"/>
              <w:rPr>
                <w:noProof/>
              </w:rPr>
            </w:pPr>
            <w:r w:rsidRPr="00DC7ED6">
              <w:rPr>
                <w:rFonts w:asciiTheme="minorHAnsi" w:hAnsiTheme="minorHAnsi" w:cstheme="minorHAnsi"/>
                <w:color w:val="BFBFBF" w:themeColor="background1" w:themeShade="BF"/>
                <w:szCs w:val="24"/>
              </w:rPr>
              <w:t>Hint: Screenshot</w:t>
            </w:r>
            <w:r>
              <w:rPr>
                <w:rFonts w:asciiTheme="minorHAnsi" w:hAnsiTheme="minorHAnsi" w:cstheme="minorHAnsi"/>
                <w:color w:val="BFBFBF" w:themeColor="background1" w:themeShade="BF"/>
                <w:szCs w:val="24"/>
              </w:rPr>
              <w:t xml:space="preserve"> 2</w:t>
            </w:r>
          </w:p>
        </w:tc>
        <w:tc>
          <w:tcPr>
            <w:tcW w:w="845" w:type="dxa"/>
          </w:tcPr>
          <w:p w14:paraId="77D46FC7" w14:textId="77777777" w:rsidR="00B93F7A" w:rsidRPr="00B93F7A" w:rsidRDefault="00B93F7A" w:rsidP="00B93F7A">
            <w:pPr>
              <w:pStyle w:val="ListParagraph"/>
              <w:spacing w:before="120" w:after="120"/>
              <w:ind w:left="0"/>
              <w:rPr>
                <w:b/>
                <w:bCs/>
                <w:color w:val="FF0000"/>
                <w:sz w:val="16"/>
                <w:szCs w:val="16"/>
              </w:rPr>
            </w:pPr>
          </w:p>
        </w:tc>
      </w:tr>
    </w:tbl>
    <w:p w14:paraId="12A9AAFC" w14:textId="1953A8FA" w:rsidR="0061395D" w:rsidRDefault="00B004E4" w:rsidP="0061395D">
      <w:pPr>
        <w:pStyle w:val="ListParagraph"/>
        <w:numPr>
          <w:ilvl w:val="0"/>
          <w:numId w:val="45"/>
        </w:numPr>
        <w:shd w:val="clear" w:color="auto" w:fill="FFFFFF" w:themeFill="background1"/>
        <w:spacing w:before="120" w:after="120"/>
        <w:rPr>
          <w:noProof/>
        </w:rPr>
      </w:pPr>
      <w:r>
        <w:rPr>
          <w:noProof/>
        </w:rPr>
        <w:t xml:space="preserve">Show a screenshot of a get request from the version 2 API using a header. </w:t>
      </w:r>
      <w:r w:rsidR="00730BB3">
        <w:rPr>
          <w:noProof/>
        </w:rPr>
        <w:tab/>
      </w:r>
      <w:r w:rsidR="00730BB3">
        <w:rPr>
          <w:noProof/>
        </w:rPr>
        <w:tab/>
      </w:r>
      <w:r w:rsidR="00730BB3">
        <w:rPr>
          <w:noProof/>
        </w:rPr>
        <w:tab/>
        <w:t xml:space="preserve">            </w:t>
      </w:r>
      <w:r w:rsidR="00730BB3" w:rsidRPr="009F0F82">
        <w:rPr>
          <w:b/>
          <w:bCs/>
          <w:noProof/>
          <w:sz w:val="16"/>
          <w:szCs w:val="16"/>
        </w:rPr>
        <w:tab/>
      </w:r>
      <w:r w:rsidR="00730BB3" w:rsidRPr="009F0F82">
        <w:rPr>
          <w:b/>
          <w:bCs/>
          <w:noProof/>
          <w:sz w:val="16"/>
          <w:szCs w:val="16"/>
        </w:rPr>
        <w:tab/>
      </w:r>
      <w:r w:rsidR="00730BB3">
        <w:rPr>
          <w:noProof/>
        </w:rPr>
        <w:tab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478"/>
        <w:gridCol w:w="1581"/>
      </w:tblGrid>
      <w:tr w:rsidR="00B93F7A" w14:paraId="56EC72B2" w14:textId="77777777" w:rsidTr="00B93F7A">
        <w:tc>
          <w:tcPr>
            <w:tcW w:w="9214" w:type="dxa"/>
          </w:tcPr>
          <w:p w14:paraId="7C6E261B" w14:textId="39863751" w:rsidR="00B93F7A" w:rsidRDefault="00B93F7A" w:rsidP="00B93F7A">
            <w:pPr>
              <w:pStyle w:val="ListParagraph"/>
              <w:spacing w:before="120" w:after="120"/>
              <w:ind w:left="0"/>
              <w:rPr>
                <w:noProof/>
              </w:rPr>
            </w:pPr>
          </w:p>
        </w:tc>
        <w:tc>
          <w:tcPr>
            <w:tcW w:w="845" w:type="dxa"/>
          </w:tcPr>
          <w:p w14:paraId="28B8DC69" w14:textId="2D09C5B5" w:rsidR="00B93F7A" w:rsidRDefault="00B93F7A" w:rsidP="00B93F7A">
            <w:pPr>
              <w:pStyle w:val="ListParagraph"/>
              <w:spacing w:before="120" w:after="120"/>
              <w:ind w:left="0"/>
              <w:rPr>
                <w:noProof/>
              </w:rPr>
            </w:pPr>
            <w:r w:rsidRPr="009F0F82">
              <w:rPr>
                <w:b/>
                <w:bCs/>
                <w:color w:val="FF0000"/>
                <w:sz w:val="16"/>
                <w:szCs w:val="16"/>
              </w:rPr>
              <w:t>[PE2.</w:t>
            </w:r>
            <w:proofErr w:type="gramStart"/>
            <w:r w:rsidRPr="009F0F82">
              <w:rPr>
                <w:b/>
                <w:bCs/>
                <w:color w:val="FF0000"/>
                <w:sz w:val="16"/>
                <w:szCs w:val="16"/>
              </w:rPr>
              <w:t>1][</w:t>
            </w:r>
            <w:proofErr w:type="gramEnd"/>
            <w:r w:rsidRPr="009F0F82">
              <w:rPr>
                <w:b/>
                <w:bCs/>
                <w:color w:val="FF0000"/>
                <w:sz w:val="16"/>
                <w:szCs w:val="16"/>
              </w:rPr>
              <w:t>PE2.2]PE2.3]</w:t>
            </w:r>
            <w:r w:rsidRPr="009F0F82">
              <w:rPr>
                <w:b/>
                <w:bCs/>
                <w:noProof/>
                <w:sz w:val="16"/>
                <w:szCs w:val="16"/>
              </w:rPr>
              <w:t xml:space="preserve">    </w:t>
            </w:r>
            <w:r w:rsidRPr="009F0F82">
              <w:rPr>
                <w:b/>
                <w:bCs/>
                <w:color w:val="FF0000"/>
                <w:sz w:val="16"/>
                <w:szCs w:val="16"/>
              </w:rPr>
              <w:t>[PE1.1] [PE1.2] [PE1.3] [PE1.4]</w:t>
            </w:r>
          </w:p>
        </w:tc>
      </w:tr>
    </w:tbl>
    <w:p w14:paraId="749E4EFE" w14:textId="77777777" w:rsidR="00B93F7A" w:rsidRDefault="00B93F7A" w:rsidP="00B93F7A">
      <w:pPr>
        <w:pStyle w:val="ListParagraph"/>
        <w:shd w:val="clear" w:color="auto" w:fill="FFFFFF" w:themeFill="background1"/>
        <w:spacing w:before="120" w:after="120"/>
        <w:ind w:left="1080"/>
        <w:rPr>
          <w:noProof/>
        </w:rPr>
      </w:pPr>
    </w:p>
    <w:p w14:paraId="1290208A" w14:textId="3A189D59" w:rsidR="0061395D" w:rsidRPr="00B93F7A" w:rsidRDefault="00B004E4" w:rsidP="0061395D">
      <w:pPr>
        <w:pStyle w:val="ListParagraph"/>
        <w:numPr>
          <w:ilvl w:val="0"/>
          <w:numId w:val="45"/>
        </w:numPr>
        <w:shd w:val="clear" w:color="auto" w:fill="FFFFFF" w:themeFill="background1"/>
        <w:spacing w:before="120" w:after="120"/>
        <w:rPr>
          <w:rFonts w:asciiTheme="minorHAnsi" w:hAnsiTheme="minorHAnsi" w:cstheme="minorHAnsi"/>
          <w:szCs w:val="24"/>
        </w:rPr>
      </w:pPr>
      <w:r>
        <w:rPr>
          <w:noProof/>
        </w:rPr>
        <w:t xml:space="preserve">Show a screenshot of get request using query strings or a action result. </w:t>
      </w:r>
      <w:r w:rsidR="00730BB3">
        <w:rPr>
          <w:noProof/>
        </w:rPr>
        <w:tab/>
      </w:r>
      <w:r w:rsidR="00730BB3">
        <w:rPr>
          <w:noProof/>
        </w:rPr>
        <w:tab/>
      </w:r>
      <w:r w:rsidR="00730BB3">
        <w:rPr>
          <w:noProof/>
        </w:rPr>
        <w:tab/>
      </w:r>
      <w:r w:rsidR="00730BB3">
        <w:rPr>
          <w:noProof/>
        </w:rPr>
        <w:tab/>
      </w:r>
      <w:r w:rsidR="00730BB3">
        <w:rPr>
          <w:noProof/>
        </w:rPr>
        <w:tab/>
      </w:r>
      <w:r w:rsidR="00730BB3">
        <w:rPr>
          <w:noProof/>
        </w:rPr>
        <w:tab/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5714"/>
        <w:gridCol w:w="4487"/>
      </w:tblGrid>
      <w:tr w:rsidR="00B93F7A" w14:paraId="61FFB985" w14:textId="77777777" w:rsidTr="00B93F7A">
        <w:tc>
          <w:tcPr>
            <w:tcW w:w="5714" w:type="dxa"/>
          </w:tcPr>
          <w:p w14:paraId="64095E40" w14:textId="30286758" w:rsidR="00B93F7A" w:rsidRDefault="00B93F7A" w:rsidP="00B93F7A">
            <w:pPr>
              <w:pStyle w:val="ListParagraph"/>
              <w:spacing w:before="120" w:after="120"/>
              <w:ind w:left="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4487" w:type="dxa"/>
          </w:tcPr>
          <w:p w14:paraId="5671ACD1" w14:textId="0F1BBA46" w:rsidR="00B93F7A" w:rsidRPr="00B93F7A" w:rsidRDefault="00B93F7A" w:rsidP="00B93F7A">
            <w:pPr>
              <w:pStyle w:val="ListParagraph"/>
              <w:spacing w:before="120" w:after="120"/>
              <w:ind w:left="0"/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B93F7A">
              <w:rPr>
                <w:b/>
                <w:bCs/>
                <w:color w:val="FF0000"/>
                <w:sz w:val="16"/>
                <w:szCs w:val="16"/>
              </w:rPr>
              <w:t>[PE1.1] [PE1.2] [PE1.3] [PE1.4]</w:t>
            </w:r>
          </w:p>
        </w:tc>
      </w:tr>
      <w:tr w:rsidR="00B93F7A" w14:paraId="4AE52C5E" w14:textId="77777777" w:rsidTr="00B93F7A">
        <w:tc>
          <w:tcPr>
            <w:tcW w:w="5714" w:type="dxa"/>
          </w:tcPr>
          <w:p w14:paraId="6FF61B4B" w14:textId="19116633" w:rsidR="00B93F7A" w:rsidRDefault="00B93F7A" w:rsidP="00B93F7A">
            <w:pPr>
              <w:pStyle w:val="ListParagraph"/>
              <w:spacing w:before="120" w:after="120"/>
              <w:ind w:left="0"/>
              <w:rPr>
                <w:noProof/>
              </w:rPr>
            </w:pPr>
          </w:p>
        </w:tc>
        <w:tc>
          <w:tcPr>
            <w:tcW w:w="4487" w:type="dxa"/>
          </w:tcPr>
          <w:p w14:paraId="4F820ACD" w14:textId="77777777" w:rsidR="00B93F7A" w:rsidRPr="00B93F7A" w:rsidRDefault="00B93F7A" w:rsidP="00B93F7A">
            <w:pPr>
              <w:pStyle w:val="ListParagraph"/>
              <w:spacing w:before="120" w:after="120"/>
              <w:ind w:left="0"/>
              <w:jc w:val="right"/>
              <w:rPr>
                <w:b/>
                <w:bCs/>
                <w:color w:val="FF0000"/>
                <w:sz w:val="16"/>
                <w:szCs w:val="16"/>
              </w:rPr>
            </w:pPr>
          </w:p>
        </w:tc>
      </w:tr>
    </w:tbl>
    <w:p w14:paraId="0E9AFEF4" w14:textId="77777777" w:rsidR="00B93F7A" w:rsidRPr="0061395D" w:rsidRDefault="00B93F7A" w:rsidP="00B93F7A">
      <w:pPr>
        <w:pStyle w:val="ListParagraph"/>
        <w:shd w:val="clear" w:color="auto" w:fill="FFFFFF" w:themeFill="background1"/>
        <w:spacing w:before="120" w:after="120"/>
        <w:ind w:left="1080"/>
        <w:rPr>
          <w:rFonts w:asciiTheme="minorHAnsi" w:hAnsiTheme="minorHAnsi" w:cstheme="minorHAnsi"/>
          <w:szCs w:val="24"/>
        </w:rPr>
      </w:pPr>
    </w:p>
    <w:p w14:paraId="45A023F2" w14:textId="329ABB09" w:rsidR="0061395D" w:rsidRDefault="0061395D" w:rsidP="0061395D">
      <w:pPr>
        <w:pStyle w:val="ListParagraph"/>
        <w:shd w:val="clear" w:color="auto" w:fill="FFFFFF" w:themeFill="background1"/>
        <w:spacing w:before="120" w:after="120"/>
        <w:ind w:left="1080"/>
        <w:rPr>
          <w:rFonts w:asciiTheme="minorHAnsi" w:hAnsiTheme="minorHAnsi" w:cstheme="minorHAnsi"/>
          <w:szCs w:val="24"/>
        </w:rPr>
      </w:pPr>
    </w:p>
    <w:bookmarkEnd w:id="1"/>
    <w:p w14:paraId="08568456" w14:textId="7DB1C51C" w:rsidR="0061395D" w:rsidRPr="0061395D" w:rsidRDefault="0061395D" w:rsidP="00AE5BC6">
      <w:pPr>
        <w:shd w:val="clear" w:color="auto" w:fill="FFFFFF" w:themeFill="background1"/>
        <w:spacing w:before="120" w:after="120"/>
        <w:jc w:val="center"/>
        <w:rPr>
          <w:rFonts w:asciiTheme="minorHAnsi" w:hAnsiTheme="minorHAnsi" w:cstheme="minorHAnsi"/>
          <w:szCs w:val="24"/>
        </w:rPr>
      </w:pPr>
    </w:p>
    <w:sectPr w:rsidR="0061395D" w:rsidRPr="0061395D" w:rsidSect="00CE499F">
      <w:headerReference w:type="even" r:id="rId18"/>
      <w:headerReference w:type="default" r:id="rId19"/>
      <w:footerReference w:type="default" r:id="rId20"/>
      <w:headerReference w:type="first" r:id="rId21"/>
      <w:pgSz w:w="11906" w:h="16838"/>
      <w:pgMar w:top="1701" w:right="849" w:bottom="1440" w:left="993" w:header="709" w:footer="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75E16" w14:textId="77777777" w:rsidR="0075794F" w:rsidRDefault="0075794F" w:rsidP="00E81266">
      <w:pPr>
        <w:spacing w:after="0" w:line="240" w:lineRule="auto"/>
      </w:pPr>
      <w:r>
        <w:separator/>
      </w:r>
    </w:p>
  </w:endnote>
  <w:endnote w:type="continuationSeparator" w:id="0">
    <w:p w14:paraId="3FCB1512" w14:textId="77777777" w:rsidR="0075794F" w:rsidRDefault="0075794F" w:rsidP="00E81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 Neue Light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1C26F" w14:textId="1E0D5AFD" w:rsidR="003F2B09" w:rsidRPr="0046759C" w:rsidRDefault="003F2B09" w:rsidP="00CE499F">
    <w:pPr>
      <w:pBdr>
        <w:top w:val="single" w:sz="12" w:space="1" w:color="auto"/>
      </w:pBdr>
      <w:tabs>
        <w:tab w:val="right" w:pos="9921"/>
      </w:tabs>
      <w:spacing w:after="0"/>
      <w:rPr>
        <w:rFonts w:ascii="Arial" w:hAnsi="Arial" w:cs="Arial"/>
        <w:snapToGrid w:val="0"/>
        <w:sz w:val="20"/>
        <w:szCs w:val="20"/>
        <w:lang w:eastAsia="en-AU"/>
      </w:rPr>
    </w:pPr>
    <w:r w:rsidRPr="0046759C">
      <w:rPr>
        <w:rFonts w:ascii="Arial" w:hAnsi="Arial" w:cs="Arial"/>
        <w:snapToGrid w:val="0"/>
        <w:sz w:val="20"/>
        <w:szCs w:val="20"/>
        <w:lang w:eastAsia="en-AU"/>
      </w:rPr>
      <w:t>RTO Provider No. 52787</w:t>
    </w:r>
    <w:r>
      <w:rPr>
        <w:rFonts w:ascii="Arial" w:hAnsi="Arial" w:cs="Arial"/>
        <w:snapToGrid w:val="0"/>
        <w:sz w:val="20"/>
        <w:szCs w:val="20"/>
        <w:lang w:eastAsia="en-AU"/>
      </w:rPr>
      <w:tab/>
    </w:r>
  </w:p>
  <w:p w14:paraId="7911C270" w14:textId="77777777" w:rsidR="003F2B09" w:rsidRPr="0046759C" w:rsidRDefault="003F2B09" w:rsidP="00C30219">
    <w:pPr>
      <w:spacing w:after="0"/>
      <w:rPr>
        <w:rFonts w:ascii="Arial" w:hAnsi="Arial" w:cs="Arial"/>
        <w:snapToGrid w:val="0"/>
        <w:sz w:val="20"/>
        <w:szCs w:val="20"/>
        <w:lang w:eastAsia="en-AU"/>
      </w:rPr>
    </w:pPr>
    <w:r w:rsidRPr="0046759C">
      <w:rPr>
        <w:rFonts w:ascii="Arial" w:hAnsi="Arial" w:cs="Arial"/>
        <w:snapToGrid w:val="0"/>
        <w:sz w:val="20"/>
        <w:szCs w:val="20"/>
        <w:lang w:eastAsia="en-AU"/>
      </w:rPr>
      <w:t>TAFE International WA Provider No. 52395 – CRICOS Code 00020G</w:t>
    </w:r>
  </w:p>
  <w:p w14:paraId="7911C271" w14:textId="3FEFA703" w:rsidR="003F2B09" w:rsidRPr="0046759C" w:rsidRDefault="003F2B09" w:rsidP="00C30219">
    <w:pPr>
      <w:spacing w:after="0"/>
      <w:rPr>
        <w:rFonts w:ascii="Arial" w:hAnsi="Arial" w:cs="Arial"/>
        <w:snapToGrid w:val="0"/>
        <w:sz w:val="20"/>
        <w:szCs w:val="20"/>
        <w:lang w:eastAsia="en-AU"/>
      </w:rPr>
    </w:pPr>
    <w:r w:rsidRPr="0046759C">
      <w:rPr>
        <w:rFonts w:ascii="Arial" w:hAnsi="Arial" w:cs="Arial"/>
        <w:snapToGrid w:val="0"/>
        <w:sz w:val="20"/>
        <w:szCs w:val="20"/>
        <w:lang w:eastAsia="en-AU"/>
      </w:rPr>
      <w:t xml:space="preserve">Issue date: </w:t>
    </w:r>
    <w:r>
      <w:rPr>
        <w:rFonts w:ascii="Arial" w:hAnsi="Arial" w:cs="Arial"/>
        <w:b/>
        <w:snapToGrid w:val="0"/>
        <w:sz w:val="20"/>
        <w:szCs w:val="20"/>
        <w:lang w:eastAsia="en-AU"/>
      </w:rPr>
      <w:t>10/12/2017</w:t>
    </w:r>
  </w:p>
  <w:p w14:paraId="7911C272" w14:textId="3BECAD52" w:rsidR="003F2B09" w:rsidRPr="0046759C" w:rsidRDefault="003F2B09" w:rsidP="00C30219">
    <w:pPr>
      <w:spacing w:after="0"/>
      <w:rPr>
        <w:rFonts w:ascii="Arial" w:hAnsi="Arial" w:cs="Arial"/>
        <w:snapToGrid w:val="0"/>
        <w:sz w:val="20"/>
        <w:szCs w:val="20"/>
        <w:lang w:eastAsia="en-AU"/>
      </w:rPr>
    </w:pPr>
    <w:r w:rsidRPr="0046759C">
      <w:rPr>
        <w:rFonts w:ascii="Arial" w:hAnsi="Arial" w:cs="Arial"/>
        <w:snapToGrid w:val="0"/>
        <w:sz w:val="20"/>
        <w:szCs w:val="20"/>
        <w:lang w:eastAsia="en-AU"/>
      </w:rPr>
      <w:t xml:space="preserve">Review date: </w:t>
    </w:r>
    <w:r>
      <w:rPr>
        <w:rFonts w:ascii="Arial" w:hAnsi="Arial" w:cs="Arial"/>
        <w:b/>
        <w:snapToGrid w:val="0"/>
        <w:sz w:val="20"/>
        <w:szCs w:val="20"/>
        <w:lang w:eastAsia="en-AU"/>
      </w:rPr>
      <w:t>28/01/2021</w:t>
    </w:r>
  </w:p>
  <w:p w14:paraId="7911C273" w14:textId="77777777" w:rsidR="003F2B09" w:rsidRPr="00C30219" w:rsidRDefault="003F2B09" w:rsidP="00C30219">
    <w:pPr>
      <w:spacing w:after="0"/>
      <w:rPr>
        <w:rFonts w:ascii="Arial" w:hAnsi="Arial" w:cs="Arial"/>
        <w:snapToGrid w:val="0"/>
        <w:sz w:val="20"/>
        <w:szCs w:val="20"/>
        <w:lang w:eastAsia="en-AU"/>
      </w:rPr>
    </w:pPr>
    <w:r w:rsidRPr="0046759C">
      <w:rPr>
        <w:rFonts w:ascii="Arial" w:hAnsi="Arial" w:cs="Arial"/>
        <w:snapToGrid w:val="0"/>
        <w:sz w:val="20"/>
        <w:szCs w:val="20"/>
        <w:lang w:eastAsia="en-AU"/>
      </w:rPr>
      <w:t xml:space="preserve">Use </w:t>
    </w:r>
    <w:proofErr w:type="gramStart"/>
    <w:r w:rsidRPr="0046759C">
      <w:rPr>
        <w:rFonts w:ascii="Arial" w:hAnsi="Arial" w:cs="Arial"/>
        <w:snapToGrid w:val="0"/>
        <w:sz w:val="20"/>
        <w:szCs w:val="20"/>
        <w:lang w:eastAsia="en-AU"/>
      </w:rPr>
      <w:t>with :</w:t>
    </w:r>
    <w:proofErr w:type="gramEnd"/>
    <w:r w:rsidRPr="0046759C">
      <w:rPr>
        <w:rFonts w:ascii="Arial" w:hAnsi="Arial" w:cs="Arial"/>
        <w:snapToGrid w:val="0"/>
        <w:sz w:val="20"/>
        <w:szCs w:val="20"/>
        <w:lang w:eastAsia="en-AU"/>
      </w:rPr>
      <w:t xml:space="preserve"> </w:t>
    </w:r>
    <w:r>
      <w:rPr>
        <w:rFonts w:ascii="Arial" w:hAnsi="Arial" w:cs="Arial"/>
        <w:b/>
        <w:snapToGrid w:val="0"/>
        <w:sz w:val="20"/>
        <w:szCs w:val="20"/>
        <w:lang w:eastAsia="en-AU"/>
      </w:rPr>
      <w:t>P102</w:t>
    </w:r>
  </w:p>
  <w:tbl>
    <w:tblPr>
      <w:tblW w:w="10173" w:type="dxa"/>
      <w:tblBorders>
        <w:top w:val="single" w:sz="12" w:space="0" w:color="auto"/>
        <w:bottom w:val="single" w:sz="12" w:space="0" w:color="auto"/>
      </w:tblBorders>
      <w:tblLook w:val="04A0" w:firstRow="1" w:lastRow="0" w:firstColumn="1" w:lastColumn="0" w:noHBand="0" w:noVBand="1"/>
    </w:tblPr>
    <w:tblGrid>
      <w:gridCol w:w="10173"/>
    </w:tblGrid>
    <w:tr w:rsidR="003F2B09" w:rsidRPr="00C30219" w14:paraId="7911C275" w14:textId="77777777" w:rsidTr="00CE499F">
      <w:tc>
        <w:tcPr>
          <w:tcW w:w="10173" w:type="dxa"/>
          <w:tcBorders>
            <w:top w:val="single" w:sz="12" w:space="0" w:color="auto"/>
            <w:bottom w:val="nil"/>
          </w:tcBorders>
          <w:shd w:val="clear" w:color="auto" w:fill="auto"/>
        </w:tcPr>
        <w:p w14:paraId="7911C274" w14:textId="77777777" w:rsidR="003F2B09" w:rsidRPr="00C30219" w:rsidRDefault="003F2B09" w:rsidP="00C30219">
          <w:pPr>
            <w:rPr>
              <w:rFonts w:ascii="Arial" w:hAnsi="Arial" w:cs="Arial"/>
              <w:snapToGrid w:val="0"/>
              <w:sz w:val="20"/>
              <w:szCs w:val="20"/>
              <w:lang w:eastAsia="en-AU"/>
            </w:rPr>
          </w:pPr>
          <w:r w:rsidRPr="00C30219">
            <w:rPr>
              <w:rFonts w:ascii="Arial" w:hAnsi="Arial" w:cs="Arial"/>
              <w:snapToGrid w:val="0"/>
              <w:sz w:val="20"/>
              <w:szCs w:val="20"/>
              <w:lang w:eastAsia="en-AU"/>
            </w:rPr>
            <w:t>Uncontrolled when printed.  The current version of this document is available on QMS</w:t>
          </w:r>
        </w:p>
      </w:tc>
    </w:tr>
  </w:tbl>
  <w:p w14:paraId="7911C276" w14:textId="77777777" w:rsidR="003F2B09" w:rsidRPr="008C678E" w:rsidRDefault="003F2B09" w:rsidP="008C67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CD1C1" w14:textId="77777777" w:rsidR="0075794F" w:rsidRDefault="0075794F" w:rsidP="00E81266">
      <w:pPr>
        <w:spacing w:after="0" w:line="240" w:lineRule="auto"/>
      </w:pPr>
      <w:r>
        <w:separator/>
      </w:r>
    </w:p>
  </w:footnote>
  <w:footnote w:type="continuationSeparator" w:id="0">
    <w:p w14:paraId="4DC63298" w14:textId="77777777" w:rsidR="0075794F" w:rsidRDefault="0075794F" w:rsidP="00E81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84CDC" w14:textId="54DDADCE" w:rsidR="00B93F7A" w:rsidRDefault="00B93F7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800" behindDoc="0" locked="0" layoutInCell="1" allowOverlap="1" wp14:anchorId="57619A71" wp14:editId="289FB264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12065"/>
              <wp:wrapNone/>
              <wp:docPr id="2100697736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5BE3B3" w14:textId="043B4630" w:rsidR="00B93F7A" w:rsidRPr="00B93F7A" w:rsidRDefault="00B93F7A" w:rsidP="00B93F7A">
                          <w:pPr>
                            <w:spacing w:after="0"/>
                            <w:rPr>
                              <w:rFonts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B93F7A">
                            <w:rPr>
                              <w:rFonts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619A7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4.95pt;height:34.95pt;z-index:25166080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745BE3B3" w14:textId="043B4630" w:rsidR="00B93F7A" w:rsidRPr="00B93F7A" w:rsidRDefault="00B93F7A" w:rsidP="00B93F7A">
                    <w:pPr>
                      <w:spacing w:after="0"/>
                      <w:rPr>
                        <w:rFonts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B93F7A">
                      <w:rPr>
                        <w:rFonts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95" w:type="pct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843"/>
    </w:tblGrid>
    <w:tr w:rsidR="003F2B09" w14:paraId="7911C26A" w14:textId="77777777" w:rsidTr="00CE499F">
      <w:trPr>
        <w:trHeight w:val="704"/>
      </w:trPr>
      <w:tc>
        <w:tcPr>
          <w:tcW w:w="5000" w:type="pct"/>
          <w:tcBorders>
            <w:top w:val="single" w:sz="4" w:space="0" w:color="auto"/>
            <w:left w:val="single" w:sz="4" w:space="0" w:color="FFFFFF"/>
            <w:bottom w:val="single" w:sz="4" w:space="0" w:color="FFFFFF"/>
            <w:right w:val="single" w:sz="4" w:space="0" w:color="FFFFFF"/>
          </w:tcBorders>
          <w:hideMark/>
        </w:tcPr>
        <w:p w14:paraId="7911C269" w14:textId="2DCF90AC" w:rsidR="003F2B09" w:rsidRPr="008F4F0C" w:rsidRDefault="00B93F7A" w:rsidP="00300580">
          <w:pPr>
            <w:spacing w:after="0" w:line="240" w:lineRule="auto"/>
            <w:rPr>
              <w:rFonts w:cs="Calibri"/>
              <w:b/>
              <w:color w:val="404040"/>
              <w:sz w:val="28"/>
              <w:szCs w:val="28"/>
              <w:lang w:eastAsia="ja-JP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0" distR="0" simplePos="0" relativeHeight="251661824" behindDoc="0" locked="0" layoutInCell="1" allowOverlap="1" wp14:anchorId="0EEDD6DA" wp14:editId="4D6F6FCA">
                    <wp:simplePos x="771525" y="457200"/>
                    <wp:positionH relativeFrom="page">
                      <wp:align>center</wp:align>
                    </wp:positionH>
                    <wp:positionV relativeFrom="page">
                      <wp:align>top</wp:align>
                    </wp:positionV>
                    <wp:extent cx="443865" cy="443865"/>
                    <wp:effectExtent l="0" t="0" r="16510" b="12065"/>
                    <wp:wrapNone/>
                    <wp:docPr id="433885679" name="Text Box 3" descr="OFFICIAL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hd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BA24048" w14:textId="3A88DE00" w:rsidR="00B93F7A" w:rsidRPr="00B93F7A" w:rsidRDefault="00B93F7A" w:rsidP="00B93F7A">
                                <w:pPr>
                                  <w:spacing w:after="0"/>
                                  <w:rPr>
                                    <w:rFonts w:cs="Calibri"/>
                                    <w:noProof/>
                                    <w:color w:val="FF0000"/>
                                    <w:sz w:val="20"/>
                                    <w:szCs w:val="20"/>
                                  </w:rPr>
                                </w:pPr>
                                <w:r w:rsidRPr="00B93F7A">
                                  <w:rPr>
                                    <w:rFonts w:cs="Calibri"/>
                                    <w:noProof/>
                                    <w:color w:val="FF0000"/>
                                    <w:sz w:val="20"/>
                                    <w:szCs w:val="20"/>
                                  </w:rPr>
                                  <w:t>OFFICIAL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EEDD6D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alt="OFFICIAL" style="position:absolute;margin-left:0;margin-top:0;width:34.95pt;height:34.95pt;z-index:25166182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      <v:textbox style="mso-fit-shape-to-text:t" inset="0,15pt,0,0">
                      <w:txbxContent>
                        <w:p w14:paraId="1BA24048" w14:textId="3A88DE00" w:rsidR="00B93F7A" w:rsidRPr="00B93F7A" w:rsidRDefault="00B93F7A" w:rsidP="00B93F7A">
                          <w:pPr>
                            <w:spacing w:after="0"/>
                            <w:rPr>
                              <w:rFonts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B93F7A">
                            <w:rPr>
                              <w:rFonts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3F2B09">
            <w:rPr>
              <w:noProof/>
              <w:lang w:val="en-US"/>
            </w:rPr>
            <w:drawing>
              <wp:anchor distT="0" distB="0" distL="114300" distR="114300" simplePos="0" relativeHeight="251658752" behindDoc="0" locked="0" layoutInCell="1" allowOverlap="1" wp14:anchorId="7911C277" wp14:editId="7911C278">
                <wp:simplePos x="0" y="0"/>
                <wp:positionH relativeFrom="column">
                  <wp:posOffset>-2540</wp:posOffset>
                </wp:positionH>
                <wp:positionV relativeFrom="paragraph">
                  <wp:posOffset>83820</wp:posOffset>
                </wp:positionV>
                <wp:extent cx="2360930" cy="428625"/>
                <wp:effectExtent l="0" t="0" r="1270" b="9525"/>
                <wp:wrapNone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093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3F2B09" w14:paraId="7911C26D" w14:textId="77777777" w:rsidTr="00CE499F">
      <w:trPr>
        <w:trHeight w:val="704"/>
      </w:trPr>
      <w:tc>
        <w:tcPr>
          <w:tcW w:w="5000" w:type="pct"/>
          <w:tcBorders>
            <w:top w:val="single" w:sz="4" w:space="0" w:color="FFFFFF"/>
            <w:left w:val="single" w:sz="4" w:space="0" w:color="FFFFFF"/>
            <w:bottom w:val="single" w:sz="4" w:space="0" w:color="auto"/>
            <w:right w:val="single" w:sz="4" w:space="0" w:color="FFFFFF"/>
          </w:tcBorders>
        </w:tcPr>
        <w:p w14:paraId="7911C26B" w14:textId="3D208C08" w:rsidR="003F2B09" w:rsidRDefault="003F2B09" w:rsidP="00300580">
          <w:pPr>
            <w:spacing w:before="120" w:after="120" w:line="240" w:lineRule="auto"/>
            <w:rPr>
              <w:rFonts w:cs="Calibri"/>
              <w:b/>
              <w:color w:val="404040"/>
              <w:sz w:val="28"/>
              <w:szCs w:val="28"/>
            </w:rPr>
          </w:pPr>
          <w:r>
            <w:rPr>
              <w:rFonts w:cs="Calibri"/>
              <w:b/>
              <w:color w:val="404040"/>
              <w:sz w:val="28"/>
              <w:szCs w:val="28"/>
            </w:rPr>
            <w:t>Assessment Cover Sheet and Feedback Sheet</w:t>
          </w:r>
        </w:p>
        <w:p w14:paraId="7911C26C" w14:textId="77777777" w:rsidR="003F2B09" w:rsidRDefault="003F2B09" w:rsidP="00BC3EF8">
          <w:pPr>
            <w:spacing w:before="120" w:after="120" w:line="240" w:lineRule="auto"/>
            <w:rPr>
              <w:noProof/>
              <w:lang w:eastAsia="en-AU"/>
            </w:rPr>
          </w:pPr>
        </w:p>
      </w:tc>
    </w:tr>
  </w:tbl>
  <w:p w14:paraId="7911C26E" w14:textId="77777777" w:rsidR="003F2B09" w:rsidRPr="00A67AAA" w:rsidRDefault="003F2B09" w:rsidP="00A67AAA">
    <w:pPr>
      <w:pStyle w:val="Header"/>
      <w:spacing w:after="0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D4729" w14:textId="32AC68C9" w:rsidR="00B93F7A" w:rsidRDefault="00B93F7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1B3CA942" wp14:editId="0E525789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12065"/>
              <wp:wrapNone/>
              <wp:docPr id="1500227636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763008" w14:textId="501D5093" w:rsidR="00B93F7A" w:rsidRPr="00B93F7A" w:rsidRDefault="00B93F7A" w:rsidP="00B93F7A">
                          <w:pPr>
                            <w:spacing w:after="0"/>
                            <w:rPr>
                              <w:rFonts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B93F7A">
                            <w:rPr>
                              <w:rFonts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3CA9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0B763008" w14:textId="501D5093" w:rsidR="00B93F7A" w:rsidRPr="00B93F7A" w:rsidRDefault="00B93F7A" w:rsidP="00B93F7A">
                    <w:pPr>
                      <w:spacing w:after="0"/>
                      <w:rPr>
                        <w:rFonts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B93F7A">
                      <w:rPr>
                        <w:rFonts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872BB"/>
    <w:multiLevelType w:val="multilevel"/>
    <w:tmpl w:val="890A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8252EB"/>
    <w:multiLevelType w:val="hybridMultilevel"/>
    <w:tmpl w:val="973EAFB2"/>
    <w:lvl w:ilvl="0" w:tplc="BD701A34">
      <w:start w:val="2"/>
      <w:numFmt w:val="decimal"/>
      <w:lvlText w:val="%1)"/>
      <w:lvlJc w:val="left"/>
      <w:pPr>
        <w:ind w:left="1068" w:hanging="360"/>
      </w:pPr>
      <w:rPr>
        <w:rFonts w:eastAsia="Calibri"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BB0535"/>
    <w:multiLevelType w:val="hybridMultilevel"/>
    <w:tmpl w:val="FA124DC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F52BF"/>
    <w:multiLevelType w:val="hybridMultilevel"/>
    <w:tmpl w:val="AFD4EE34"/>
    <w:lvl w:ilvl="0" w:tplc="685ADC44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C75FB"/>
    <w:multiLevelType w:val="hybridMultilevel"/>
    <w:tmpl w:val="534019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6142E"/>
    <w:multiLevelType w:val="hybridMultilevel"/>
    <w:tmpl w:val="11D6C12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2B067C"/>
    <w:multiLevelType w:val="hybridMultilevel"/>
    <w:tmpl w:val="DF9C17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D29C1"/>
    <w:multiLevelType w:val="multilevel"/>
    <w:tmpl w:val="EB8AD64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3527130"/>
    <w:multiLevelType w:val="multilevel"/>
    <w:tmpl w:val="01BE56E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9" w15:restartNumberingAfterBreak="0">
    <w:nsid w:val="1ABE24D1"/>
    <w:multiLevelType w:val="hybridMultilevel"/>
    <w:tmpl w:val="44A4CC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0809EA"/>
    <w:multiLevelType w:val="multilevel"/>
    <w:tmpl w:val="F84C320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1" w15:restartNumberingAfterBreak="0">
    <w:nsid w:val="2023113C"/>
    <w:multiLevelType w:val="hybridMultilevel"/>
    <w:tmpl w:val="9744BA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003591"/>
    <w:multiLevelType w:val="hybridMultilevel"/>
    <w:tmpl w:val="6D92FD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4C3FC6"/>
    <w:multiLevelType w:val="multilevel"/>
    <w:tmpl w:val="EB8AD64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352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4BB5561"/>
    <w:multiLevelType w:val="hybridMultilevel"/>
    <w:tmpl w:val="708075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427BF2"/>
    <w:multiLevelType w:val="hybridMultilevel"/>
    <w:tmpl w:val="A45E5CC2"/>
    <w:lvl w:ilvl="0" w:tplc="86CA60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8AA2CB4"/>
    <w:multiLevelType w:val="hybridMultilevel"/>
    <w:tmpl w:val="C22204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FB562F"/>
    <w:multiLevelType w:val="hybridMultilevel"/>
    <w:tmpl w:val="0DC222A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9795366"/>
    <w:multiLevelType w:val="multilevel"/>
    <w:tmpl w:val="554E10FC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71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4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77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4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8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5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90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616" w:hanging="1800"/>
      </w:pPr>
      <w:rPr>
        <w:rFonts w:hint="default"/>
      </w:rPr>
    </w:lvl>
  </w:abstractNum>
  <w:abstractNum w:abstractNumId="19" w15:restartNumberingAfterBreak="0">
    <w:nsid w:val="2B1B562A"/>
    <w:multiLevelType w:val="singleLevel"/>
    <w:tmpl w:val="0D3CFE5A"/>
    <w:lvl w:ilvl="0">
      <w:start w:val="1"/>
      <w:numFmt w:val="bullet"/>
      <w:pStyle w:val="ListBullet2"/>
      <w:lvlText w:val=""/>
      <w:lvlJc w:val="left"/>
      <w:pPr>
        <w:ind w:left="700" w:hanging="360"/>
      </w:pPr>
      <w:rPr>
        <w:rFonts w:ascii="Symbol" w:hAnsi="Symbol" w:hint="default"/>
        <w:b w:val="0"/>
        <w:i w:val="0"/>
        <w:color w:val="auto"/>
        <w:sz w:val="16"/>
        <w:szCs w:val="18"/>
      </w:rPr>
    </w:lvl>
  </w:abstractNum>
  <w:abstractNum w:abstractNumId="20" w15:restartNumberingAfterBreak="0">
    <w:nsid w:val="2C1614B3"/>
    <w:multiLevelType w:val="hybridMultilevel"/>
    <w:tmpl w:val="7EF05F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C448B4"/>
    <w:multiLevelType w:val="multilevel"/>
    <w:tmpl w:val="BA26BD0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2" w15:restartNumberingAfterBreak="0">
    <w:nsid w:val="376D2260"/>
    <w:multiLevelType w:val="hybridMultilevel"/>
    <w:tmpl w:val="22BAB28A"/>
    <w:lvl w:ilvl="0" w:tplc="7EBEE0A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C13376"/>
    <w:multiLevelType w:val="hybridMultilevel"/>
    <w:tmpl w:val="C4C0AD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FA0F3F"/>
    <w:multiLevelType w:val="hybridMultilevel"/>
    <w:tmpl w:val="4B1611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C4519D"/>
    <w:multiLevelType w:val="hybridMultilevel"/>
    <w:tmpl w:val="9A5C60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C1175"/>
    <w:multiLevelType w:val="hybridMultilevel"/>
    <w:tmpl w:val="E5DA5EF0"/>
    <w:lvl w:ilvl="0" w:tplc="43929E6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D47CA3"/>
    <w:multiLevelType w:val="hybridMultilevel"/>
    <w:tmpl w:val="9780A4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EE6D14"/>
    <w:multiLevelType w:val="multilevel"/>
    <w:tmpl w:val="DDE0982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01246C1"/>
    <w:multiLevelType w:val="hybridMultilevel"/>
    <w:tmpl w:val="56BA9C04"/>
    <w:lvl w:ilvl="0" w:tplc="4314CD58">
      <w:start w:val="13"/>
      <w:numFmt w:val="decimal"/>
      <w:lvlText w:val="%1)"/>
      <w:lvlJc w:val="left"/>
      <w:pPr>
        <w:ind w:left="1069" w:hanging="360"/>
      </w:pPr>
      <w:rPr>
        <w:rFonts w:eastAsia="Times New Roman" w:hint="default"/>
        <w:color w:val="000000"/>
      </w:rPr>
    </w:lvl>
    <w:lvl w:ilvl="1" w:tplc="0C090019">
      <w:start w:val="1"/>
      <w:numFmt w:val="lowerLetter"/>
      <w:lvlText w:val="%2."/>
      <w:lvlJc w:val="left"/>
      <w:pPr>
        <w:ind w:left="1789" w:hanging="360"/>
      </w:pPr>
    </w:lvl>
    <w:lvl w:ilvl="2" w:tplc="0C09001B">
      <w:start w:val="1"/>
      <w:numFmt w:val="lowerRoman"/>
      <w:lvlText w:val="%3."/>
      <w:lvlJc w:val="right"/>
      <w:pPr>
        <w:ind w:left="2509" w:hanging="180"/>
      </w:pPr>
    </w:lvl>
    <w:lvl w:ilvl="3" w:tplc="0C09000F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487E5FA5"/>
    <w:multiLevelType w:val="hybridMultilevel"/>
    <w:tmpl w:val="9A4CFC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54261D"/>
    <w:multiLevelType w:val="hybridMultilevel"/>
    <w:tmpl w:val="1A3A6BE8"/>
    <w:lvl w:ilvl="0" w:tplc="06204908">
      <w:start w:val="1"/>
      <w:numFmt w:val="upp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3755AB"/>
    <w:multiLevelType w:val="singleLevel"/>
    <w:tmpl w:val="40964F6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</w:abstractNum>
  <w:abstractNum w:abstractNumId="33" w15:restartNumberingAfterBreak="0">
    <w:nsid w:val="507E284B"/>
    <w:multiLevelType w:val="multilevel"/>
    <w:tmpl w:val="EB8AD64A"/>
    <w:lvl w:ilvl="0">
      <w:start w:val="1"/>
      <w:numFmt w:val="decimal"/>
      <w:lvlText w:val="%1)"/>
      <w:lvlJc w:val="left"/>
      <w:pPr>
        <w:ind w:left="10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38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ind w:left="174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210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246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82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318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354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900" w:hanging="360"/>
      </w:pPr>
      <w:rPr>
        <w:rFonts w:hint="default"/>
        <w:sz w:val="20"/>
      </w:rPr>
    </w:lvl>
  </w:abstractNum>
  <w:abstractNum w:abstractNumId="34" w15:restartNumberingAfterBreak="0">
    <w:nsid w:val="52461508"/>
    <w:multiLevelType w:val="hybridMultilevel"/>
    <w:tmpl w:val="F268219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B4071E"/>
    <w:multiLevelType w:val="hybridMultilevel"/>
    <w:tmpl w:val="597C4E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8B353F"/>
    <w:multiLevelType w:val="hybridMultilevel"/>
    <w:tmpl w:val="8B3262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5860B0"/>
    <w:multiLevelType w:val="hybridMultilevel"/>
    <w:tmpl w:val="9A5C60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0A2B77"/>
    <w:multiLevelType w:val="hybridMultilevel"/>
    <w:tmpl w:val="482C0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4A2882"/>
    <w:multiLevelType w:val="multilevel"/>
    <w:tmpl w:val="EB8AD64A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072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0" w15:restartNumberingAfterBreak="0">
    <w:nsid w:val="59641D84"/>
    <w:multiLevelType w:val="hybridMultilevel"/>
    <w:tmpl w:val="FB80F4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82307F"/>
    <w:multiLevelType w:val="hybridMultilevel"/>
    <w:tmpl w:val="CB2CE1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FF18D3"/>
    <w:multiLevelType w:val="multilevel"/>
    <w:tmpl w:val="0D946510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60"/>
        </w:tabs>
        <w:ind w:left="726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AD661F1"/>
    <w:multiLevelType w:val="hybridMultilevel"/>
    <w:tmpl w:val="FDD6C4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1D509F"/>
    <w:multiLevelType w:val="hybridMultilevel"/>
    <w:tmpl w:val="607606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F42ADE"/>
    <w:multiLevelType w:val="hybridMultilevel"/>
    <w:tmpl w:val="6F3E12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772495C">
      <w:start w:val="5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A772495C">
      <w:start w:val="5"/>
      <w:numFmt w:val="bullet"/>
      <w:lvlText w:val="-"/>
      <w:lvlJc w:val="left"/>
      <w:pPr>
        <w:ind w:left="2160" w:hanging="180"/>
      </w:pPr>
      <w:rPr>
        <w:rFonts w:ascii="Calibri" w:eastAsia="Times New Roman" w:hAnsi="Calibri" w:cs="Calibri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FA4133"/>
    <w:multiLevelType w:val="hybridMultilevel"/>
    <w:tmpl w:val="BAD87B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2B5CCF"/>
    <w:multiLevelType w:val="hybridMultilevel"/>
    <w:tmpl w:val="178475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C21BE4"/>
    <w:multiLevelType w:val="hybridMultilevel"/>
    <w:tmpl w:val="14847854"/>
    <w:lvl w:ilvl="0" w:tplc="B2F4C4CA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583306">
    <w:abstractNumId w:val="38"/>
  </w:num>
  <w:num w:numId="2" w16cid:durableId="1615408172">
    <w:abstractNumId w:val="14"/>
  </w:num>
  <w:num w:numId="3" w16cid:durableId="24523390">
    <w:abstractNumId w:val="11"/>
  </w:num>
  <w:num w:numId="4" w16cid:durableId="1478909870">
    <w:abstractNumId w:val="23"/>
  </w:num>
  <w:num w:numId="5" w16cid:durableId="1435595170">
    <w:abstractNumId w:val="4"/>
  </w:num>
  <w:num w:numId="6" w16cid:durableId="1523520231">
    <w:abstractNumId w:val="45"/>
  </w:num>
  <w:num w:numId="7" w16cid:durableId="1446343895">
    <w:abstractNumId w:val="20"/>
  </w:num>
  <w:num w:numId="8" w16cid:durableId="2033610673">
    <w:abstractNumId w:val="44"/>
  </w:num>
  <w:num w:numId="9" w16cid:durableId="1595213211">
    <w:abstractNumId w:val="36"/>
  </w:num>
  <w:num w:numId="10" w16cid:durableId="837502005">
    <w:abstractNumId w:val="24"/>
  </w:num>
  <w:num w:numId="11" w16cid:durableId="1001586975">
    <w:abstractNumId w:val="37"/>
  </w:num>
  <w:num w:numId="12" w16cid:durableId="292172454">
    <w:abstractNumId w:val="12"/>
  </w:num>
  <w:num w:numId="13" w16cid:durableId="1417824002">
    <w:abstractNumId w:val="28"/>
  </w:num>
  <w:num w:numId="14" w16cid:durableId="1293707051">
    <w:abstractNumId w:val="25"/>
  </w:num>
  <w:num w:numId="15" w16cid:durableId="1851943777">
    <w:abstractNumId w:val="2"/>
  </w:num>
  <w:num w:numId="16" w16cid:durableId="494997279">
    <w:abstractNumId w:val="6"/>
  </w:num>
  <w:num w:numId="17" w16cid:durableId="808400184">
    <w:abstractNumId w:val="9"/>
  </w:num>
  <w:num w:numId="18" w16cid:durableId="581259267">
    <w:abstractNumId w:val="39"/>
  </w:num>
  <w:num w:numId="19" w16cid:durableId="262501122">
    <w:abstractNumId w:val="3"/>
  </w:num>
  <w:num w:numId="20" w16cid:durableId="242688135">
    <w:abstractNumId w:val="27"/>
  </w:num>
  <w:num w:numId="21" w16cid:durableId="315956490">
    <w:abstractNumId w:val="46"/>
  </w:num>
  <w:num w:numId="22" w16cid:durableId="1659263957">
    <w:abstractNumId w:val="33"/>
  </w:num>
  <w:num w:numId="23" w16cid:durableId="1759525355">
    <w:abstractNumId w:val="42"/>
  </w:num>
  <w:num w:numId="24" w16cid:durableId="770205795">
    <w:abstractNumId w:val="0"/>
  </w:num>
  <w:num w:numId="25" w16cid:durableId="714937562">
    <w:abstractNumId w:val="7"/>
  </w:num>
  <w:num w:numId="26" w16cid:durableId="1531188303">
    <w:abstractNumId w:val="16"/>
  </w:num>
  <w:num w:numId="27" w16cid:durableId="1281037195">
    <w:abstractNumId w:val="8"/>
  </w:num>
  <w:num w:numId="28" w16cid:durableId="336463511">
    <w:abstractNumId w:val="13"/>
  </w:num>
  <w:num w:numId="29" w16cid:durableId="775562499">
    <w:abstractNumId w:val="26"/>
  </w:num>
  <w:num w:numId="30" w16cid:durableId="502937785">
    <w:abstractNumId w:val="5"/>
  </w:num>
  <w:num w:numId="31" w16cid:durableId="865563284">
    <w:abstractNumId w:val="31"/>
  </w:num>
  <w:num w:numId="32" w16cid:durableId="225773202">
    <w:abstractNumId w:val="10"/>
  </w:num>
  <w:num w:numId="33" w16cid:durableId="436488528">
    <w:abstractNumId w:val="18"/>
  </w:num>
  <w:num w:numId="34" w16cid:durableId="769156469">
    <w:abstractNumId w:val="21"/>
  </w:num>
  <w:num w:numId="35" w16cid:durableId="1922182445">
    <w:abstractNumId w:val="29"/>
  </w:num>
  <w:num w:numId="36" w16cid:durableId="1511332741">
    <w:abstractNumId w:val="40"/>
  </w:num>
  <w:num w:numId="37" w16cid:durableId="1778598444">
    <w:abstractNumId w:val="17"/>
  </w:num>
  <w:num w:numId="38" w16cid:durableId="1919049525">
    <w:abstractNumId w:val="32"/>
  </w:num>
  <w:num w:numId="39" w16cid:durableId="750925668">
    <w:abstractNumId w:val="19"/>
  </w:num>
  <w:num w:numId="40" w16cid:durableId="1996227764">
    <w:abstractNumId w:val="1"/>
  </w:num>
  <w:num w:numId="41" w16cid:durableId="1132947108">
    <w:abstractNumId w:val="35"/>
  </w:num>
  <w:num w:numId="42" w16cid:durableId="879433849">
    <w:abstractNumId w:val="30"/>
  </w:num>
  <w:num w:numId="43" w16cid:durableId="1573272224">
    <w:abstractNumId w:val="43"/>
  </w:num>
  <w:num w:numId="44" w16cid:durableId="2026975704">
    <w:abstractNumId w:val="34"/>
  </w:num>
  <w:num w:numId="45" w16cid:durableId="394742277">
    <w:abstractNumId w:val="15"/>
  </w:num>
  <w:num w:numId="46" w16cid:durableId="1793093876">
    <w:abstractNumId w:val="47"/>
  </w:num>
  <w:num w:numId="47" w16cid:durableId="1709791271">
    <w:abstractNumId w:val="41"/>
  </w:num>
  <w:num w:numId="48" w16cid:durableId="802577407">
    <w:abstractNumId w:val="48"/>
  </w:num>
  <w:num w:numId="49" w16cid:durableId="667487494">
    <w:abstractNumId w:val="2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7B0"/>
    <w:rsid w:val="0000450C"/>
    <w:rsid w:val="0000506F"/>
    <w:rsid w:val="00005C03"/>
    <w:rsid w:val="00010C11"/>
    <w:rsid w:val="000157A7"/>
    <w:rsid w:val="0001655D"/>
    <w:rsid w:val="000165D1"/>
    <w:rsid w:val="000208A0"/>
    <w:rsid w:val="00020CB9"/>
    <w:rsid w:val="00020FEC"/>
    <w:rsid w:val="00021C35"/>
    <w:rsid w:val="00026BF2"/>
    <w:rsid w:val="00026D57"/>
    <w:rsid w:val="00027251"/>
    <w:rsid w:val="00030D00"/>
    <w:rsid w:val="00031246"/>
    <w:rsid w:val="00031814"/>
    <w:rsid w:val="000322E9"/>
    <w:rsid w:val="00032347"/>
    <w:rsid w:val="00032F82"/>
    <w:rsid w:val="000349CB"/>
    <w:rsid w:val="00040391"/>
    <w:rsid w:val="00041B19"/>
    <w:rsid w:val="000441C9"/>
    <w:rsid w:val="00050C2C"/>
    <w:rsid w:val="00051137"/>
    <w:rsid w:val="00056B34"/>
    <w:rsid w:val="000605D3"/>
    <w:rsid w:val="0006100C"/>
    <w:rsid w:val="00061811"/>
    <w:rsid w:val="00061A1E"/>
    <w:rsid w:val="00064BD5"/>
    <w:rsid w:val="00066543"/>
    <w:rsid w:val="000677BC"/>
    <w:rsid w:val="00072879"/>
    <w:rsid w:val="00073510"/>
    <w:rsid w:val="00074575"/>
    <w:rsid w:val="0007525D"/>
    <w:rsid w:val="00075D31"/>
    <w:rsid w:val="00076309"/>
    <w:rsid w:val="0008248D"/>
    <w:rsid w:val="0008296E"/>
    <w:rsid w:val="00082C61"/>
    <w:rsid w:val="00082D04"/>
    <w:rsid w:val="00084A94"/>
    <w:rsid w:val="00086189"/>
    <w:rsid w:val="00090AF0"/>
    <w:rsid w:val="00090C07"/>
    <w:rsid w:val="000928D0"/>
    <w:rsid w:val="000A1994"/>
    <w:rsid w:val="000A1C7A"/>
    <w:rsid w:val="000A3ABD"/>
    <w:rsid w:val="000A4AC2"/>
    <w:rsid w:val="000A59E7"/>
    <w:rsid w:val="000A7A06"/>
    <w:rsid w:val="000B17B2"/>
    <w:rsid w:val="000B3FE2"/>
    <w:rsid w:val="000B5C1E"/>
    <w:rsid w:val="000C0739"/>
    <w:rsid w:val="000C27BD"/>
    <w:rsid w:val="000C2B98"/>
    <w:rsid w:val="000C4725"/>
    <w:rsid w:val="000C4E3B"/>
    <w:rsid w:val="000C65E9"/>
    <w:rsid w:val="000C69DB"/>
    <w:rsid w:val="000C7CA0"/>
    <w:rsid w:val="000C7F1B"/>
    <w:rsid w:val="000D3517"/>
    <w:rsid w:val="000D3C4F"/>
    <w:rsid w:val="000E1BA6"/>
    <w:rsid w:val="000E3906"/>
    <w:rsid w:val="000E3E98"/>
    <w:rsid w:val="000E58A1"/>
    <w:rsid w:val="000E6B2E"/>
    <w:rsid w:val="000F11B0"/>
    <w:rsid w:val="000F1DAB"/>
    <w:rsid w:val="000F3E7D"/>
    <w:rsid w:val="000F5FAA"/>
    <w:rsid w:val="000F69AB"/>
    <w:rsid w:val="000F740A"/>
    <w:rsid w:val="00105866"/>
    <w:rsid w:val="00105910"/>
    <w:rsid w:val="001064A2"/>
    <w:rsid w:val="00111C15"/>
    <w:rsid w:val="001126D8"/>
    <w:rsid w:val="00112F34"/>
    <w:rsid w:val="00114373"/>
    <w:rsid w:val="00116CD2"/>
    <w:rsid w:val="001171D5"/>
    <w:rsid w:val="001222F4"/>
    <w:rsid w:val="00126E5D"/>
    <w:rsid w:val="00131558"/>
    <w:rsid w:val="00131FD6"/>
    <w:rsid w:val="001330B0"/>
    <w:rsid w:val="00134D79"/>
    <w:rsid w:val="00137D24"/>
    <w:rsid w:val="00140E83"/>
    <w:rsid w:val="00141CAF"/>
    <w:rsid w:val="00144D5D"/>
    <w:rsid w:val="00146D5A"/>
    <w:rsid w:val="0015139C"/>
    <w:rsid w:val="00155318"/>
    <w:rsid w:val="0015589F"/>
    <w:rsid w:val="00155A88"/>
    <w:rsid w:val="0015604F"/>
    <w:rsid w:val="00157CA5"/>
    <w:rsid w:val="0016075C"/>
    <w:rsid w:val="00160DD1"/>
    <w:rsid w:val="00160E0F"/>
    <w:rsid w:val="00161453"/>
    <w:rsid w:val="0016640F"/>
    <w:rsid w:val="00167E0E"/>
    <w:rsid w:val="00171582"/>
    <w:rsid w:val="00172051"/>
    <w:rsid w:val="0017232F"/>
    <w:rsid w:val="001754F0"/>
    <w:rsid w:val="001757BE"/>
    <w:rsid w:val="00175EB1"/>
    <w:rsid w:val="0017763A"/>
    <w:rsid w:val="00180C34"/>
    <w:rsid w:val="0018152A"/>
    <w:rsid w:val="00184C09"/>
    <w:rsid w:val="00187473"/>
    <w:rsid w:val="001922B5"/>
    <w:rsid w:val="00193B76"/>
    <w:rsid w:val="0019419B"/>
    <w:rsid w:val="00195323"/>
    <w:rsid w:val="001A226A"/>
    <w:rsid w:val="001A260A"/>
    <w:rsid w:val="001A3616"/>
    <w:rsid w:val="001A4A87"/>
    <w:rsid w:val="001A4BDF"/>
    <w:rsid w:val="001A50B2"/>
    <w:rsid w:val="001A6282"/>
    <w:rsid w:val="001A6774"/>
    <w:rsid w:val="001A7618"/>
    <w:rsid w:val="001A7AC4"/>
    <w:rsid w:val="001B378D"/>
    <w:rsid w:val="001B5CC8"/>
    <w:rsid w:val="001B6284"/>
    <w:rsid w:val="001B630E"/>
    <w:rsid w:val="001B66AB"/>
    <w:rsid w:val="001C3426"/>
    <w:rsid w:val="001C368B"/>
    <w:rsid w:val="001C3822"/>
    <w:rsid w:val="001D0E9B"/>
    <w:rsid w:val="001D163E"/>
    <w:rsid w:val="001D7618"/>
    <w:rsid w:val="001E0894"/>
    <w:rsid w:val="001E2960"/>
    <w:rsid w:val="001E3EAC"/>
    <w:rsid w:val="001E55CF"/>
    <w:rsid w:val="001E6708"/>
    <w:rsid w:val="001E7159"/>
    <w:rsid w:val="001E7522"/>
    <w:rsid w:val="001E7561"/>
    <w:rsid w:val="001F130F"/>
    <w:rsid w:val="001F1324"/>
    <w:rsid w:val="001F1D8F"/>
    <w:rsid w:val="001F2F7E"/>
    <w:rsid w:val="001F38F4"/>
    <w:rsid w:val="001F5708"/>
    <w:rsid w:val="001F5CB9"/>
    <w:rsid w:val="001F68D7"/>
    <w:rsid w:val="001F6D0E"/>
    <w:rsid w:val="001F7353"/>
    <w:rsid w:val="00201D33"/>
    <w:rsid w:val="00202172"/>
    <w:rsid w:val="002047B3"/>
    <w:rsid w:val="00205E66"/>
    <w:rsid w:val="0021044C"/>
    <w:rsid w:val="00210BE6"/>
    <w:rsid w:val="00211035"/>
    <w:rsid w:val="002137F1"/>
    <w:rsid w:val="002141C2"/>
    <w:rsid w:val="00214541"/>
    <w:rsid w:val="0021465C"/>
    <w:rsid w:val="00215A28"/>
    <w:rsid w:val="00215A3D"/>
    <w:rsid w:val="00220934"/>
    <w:rsid w:val="00220988"/>
    <w:rsid w:val="002227C6"/>
    <w:rsid w:val="00230F91"/>
    <w:rsid w:val="002311AB"/>
    <w:rsid w:val="002353FC"/>
    <w:rsid w:val="00241EB6"/>
    <w:rsid w:val="00245516"/>
    <w:rsid w:val="002458DB"/>
    <w:rsid w:val="00245D1D"/>
    <w:rsid w:val="0024797A"/>
    <w:rsid w:val="0025200A"/>
    <w:rsid w:val="00253C13"/>
    <w:rsid w:val="002553E3"/>
    <w:rsid w:val="00255EE6"/>
    <w:rsid w:val="002566E9"/>
    <w:rsid w:val="002613E6"/>
    <w:rsid w:val="0026225C"/>
    <w:rsid w:val="00262E8A"/>
    <w:rsid w:val="00267B40"/>
    <w:rsid w:val="00271E19"/>
    <w:rsid w:val="00274277"/>
    <w:rsid w:val="002803BF"/>
    <w:rsid w:val="00282831"/>
    <w:rsid w:val="00283E64"/>
    <w:rsid w:val="00284A55"/>
    <w:rsid w:val="0028628F"/>
    <w:rsid w:val="002868C2"/>
    <w:rsid w:val="00286B7F"/>
    <w:rsid w:val="002913CD"/>
    <w:rsid w:val="00291DD2"/>
    <w:rsid w:val="00292276"/>
    <w:rsid w:val="00293FED"/>
    <w:rsid w:val="002957AE"/>
    <w:rsid w:val="002972BD"/>
    <w:rsid w:val="0029788D"/>
    <w:rsid w:val="002A1895"/>
    <w:rsid w:val="002A1CD2"/>
    <w:rsid w:val="002A2263"/>
    <w:rsid w:val="002A422B"/>
    <w:rsid w:val="002A7F6F"/>
    <w:rsid w:val="002B04C9"/>
    <w:rsid w:val="002B363C"/>
    <w:rsid w:val="002B6C8B"/>
    <w:rsid w:val="002B7E79"/>
    <w:rsid w:val="002C0968"/>
    <w:rsid w:val="002C1002"/>
    <w:rsid w:val="002C1A13"/>
    <w:rsid w:val="002C2494"/>
    <w:rsid w:val="002C2E15"/>
    <w:rsid w:val="002C3FA2"/>
    <w:rsid w:val="002C6630"/>
    <w:rsid w:val="002D129E"/>
    <w:rsid w:val="002D1AD0"/>
    <w:rsid w:val="002D2F95"/>
    <w:rsid w:val="002D4C66"/>
    <w:rsid w:val="002D5131"/>
    <w:rsid w:val="002D5881"/>
    <w:rsid w:val="002D6357"/>
    <w:rsid w:val="002D756C"/>
    <w:rsid w:val="002E0A4D"/>
    <w:rsid w:val="002E3B96"/>
    <w:rsid w:val="002E4447"/>
    <w:rsid w:val="002E45D7"/>
    <w:rsid w:val="002E45FA"/>
    <w:rsid w:val="002E7B53"/>
    <w:rsid w:val="002F02D5"/>
    <w:rsid w:val="002F0F2A"/>
    <w:rsid w:val="002F2C5A"/>
    <w:rsid w:val="002F2D84"/>
    <w:rsid w:val="00300580"/>
    <w:rsid w:val="00301526"/>
    <w:rsid w:val="00303BDD"/>
    <w:rsid w:val="003103CD"/>
    <w:rsid w:val="00311EFD"/>
    <w:rsid w:val="0031334F"/>
    <w:rsid w:val="003142F7"/>
    <w:rsid w:val="00314A16"/>
    <w:rsid w:val="003160CB"/>
    <w:rsid w:val="003173D8"/>
    <w:rsid w:val="0031753C"/>
    <w:rsid w:val="00320914"/>
    <w:rsid w:val="003214B5"/>
    <w:rsid w:val="00325C1F"/>
    <w:rsid w:val="00327863"/>
    <w:rsid w:val="00327B94"/>
    <w:rsid w:val="00332274"/>
    <w:rsid w:val="00334606"/>
    <w:rsid w:val="003354D3"/>
    <w:rsid w:val="00335881"/>
    <w:rsid w:val="00335FA8"/>
    <w:rsid w:val="003360DB"/>
    <w:rsid w:val="003370AD"/>
    <w:rsid w:val="0034000E"/>
    <w:rsid w:val="003429C5"/>
    <w:rsid w:val="003430D7"/>
    <w:rsid w:val="0034497D"/>
    <w:rsid w:val="00344BAE"/>
    <w:rsid w:val="00345456"/>
    <w:rsid w:val="0034676A"/>
    <w:rsid w:val="00346C03"/>
    <w:rsid w:val="003470E4"/>
    <w:rsid w:val="003479D8"/>
    <w:rsid w:val="00350CC1"/>
    <w:rsid w:val="0035339D"/>
    <w:rsid w:val="0035416F"/>
    <w:rsid w:val="00356364"/>
    <w:rsid w:val="00357F95"/>
    <w:rsid w:val="0036124D"/>
    <w:rsid w:val="00361B77"/>
    <w:rsid w:val="00362A32"/>
    <w:rsid w:val="00363454"/>
    <w:rsid w:val="00363A01"/>
    <w:rsid w:val="00363F7A"/>
    <w:rsid w:val="003649C3"/>
    <w:rsid w:val="00365FAA"/>
    <w:rsid w:val="0036657A"/>
    <w:rsid w:val="00367E95"/>
    <w:rsid w:val="00370127"/>
    <w:rsid w:val="0037119D"/>
    <w:rsid w:val="00371205"/>
    <w:rsid w:val="00371899"/>
    <w:rsid w:val="0037304B"/>
    <w:rsid w:val="0037364B"/>
    <w:rsid w:val="00375ADA"/>
    <w:rsid w:val="0037622C"/>
    <w:rsid w:val="0037657F"/>
    <w:rsid w:val="00377E5C"/>
    <w:rsid w:val="00381226"/>
    <w:rsid w:val="0038183D"/>
    <w:rsid w:val="00381B09"/>
    <w:rsid w:val="00381D3C"/>
    <w:rsid w:val="00382217"/>
    <w:rsid w:val="00384680"/>
    <w:rsid w:val="00384683"/>
    <w:rsid w:val="003853F5"/>
    <w:rsid w:val="00387EE0"/>
    <w:rsid w:val="00393272"/>
    <w:rsid w:val="0039389A"/>
    <w:rsid w:val="00393AEE"/>
    <w:rsid w:val="003A13A2"/>
    <w:rsid w:val="003A220D"/>
    <w:rsid w:val="003A2784"/>
    <w:rsid w:val="003A2C14"/>
    <w:rsid w:val="003A2C6D"/>
    <w:rsid w:val="003A5552"/>
    <w:rsid w:val="003A5FC3"/>
    <w:rsid w:val="003A6B69"/>
    <w:rsid w:val="003A7C20"/>
    <w:rsid w:val="003B1B2E"/>
    <w:rsid w:val="003B1C07"/>
    <w:rsid w:val="003B1DEF"/>
    <w:rsid w:val="003B5EFF"/>
    <w:rsid w:val="003B6A1B"/>
    <w:rsid w:val="003C01E8"/>
    <w:rsid w:val="003C32B0"/>
    <w:rsid w:val="003C3F99"/>
    <w:rsid w:val="003C4BD3"/>
    <w:rsid w:val="003C7AE8"/>
    <w:rsid w:val="003D070D"/>
    <w:rsid w:val="003D18FB"/>
    <w:rsid w:val="003D2E49"/>
    <w:rsid w:val="003D3FD5"/>
    <w:rsid w:val="003D5F6D"/>
    <w:rsid w:val="003D6245"/>
    <w:rsid w:val="003E0BEE"/>
    <w:rsid w:val="003E1326"/>
    <w:rsid w:val="003E1369"/>
    <w:rsid w:val="003E1DAA"/>
    <w:rsid w:val="003E7C91"/>
    <w:rsid w:val="003F0701"/>
    <w:rsid w:val="003F0812"/>
    <w:rsid w:val="003F13A2"/>
    <w:rsid w:val="003F1C64"/>
    <w:rsid w:val="003F2B09"/>
    <w:rsid w:val="003F38C6"/>
    <w:rsid w:val="003F45CF"/>
    <w:rsid w:val="003F49CD"/>
    <w:rsid w:val="003F4B84"/>
    <w:rsid w:val="003F5190"/>
    <w:rsid w:val="003F5456"/>
    <w:rsid w:val="003F7503"/>
    <w:rsid w:val="003F7730"/>
    <w:rsid w:val="00401646"/>
    <w:rsid w:val="00402880"/>
    <w:rsid w:val="00402DAE"/>
    <w:rsid w:val="00403AB1"/>
    <w:rsid w:val="0040407C"/>
    <w:rsid w:val="0040489D"/>
    <w:rsid w:val="00404D75"/>
    <w:rsid w:val="0040645E"/>
    <w:rsid w:val="00407AEC"/>
    <w:rsid w:val="00407E73"/>
    <w:rsid w:val="004102B4"/>
    <w:rsid w:val="004115E8"/>
    <w:rsid w:val="00411615"/>
    <w:rsid w:val="0041368F"/>
    <w:rsid w:val="004146EA"/>
    <w:rsid w:val="0042334C"/>
    <w:rsid w:val="004245ED"/>
    <w:rsid w:val="004260E7"/>
    <w:rsid w:val="00426EF8"/>
    <w:rsid w:val="0043214A"/>
    <w:rsid w:val="00433E59"/>
    <w:rsid w:val="004344C4"/>
    <w:rsid w:val="00440231"/>
    <w:rsid w:val="00443CAF"/>
    <w:rsid w:val="004444CC"/>
    <w:rsid w:val="00445EB3"/>
    <w:rsid w:val="004471F8"/>
    <w:rsid w:val="00447798"/>
    <w:rsid w:val="004504FD"/>
    <w:rsid w:val="004505DF"/>
    <w:rsid w:val="004520D4"/>
    <w:rsid w:val="00452BDB"/>
    <w:rsid w:val="00452C6C"/>
    <w:rsid w:val="00456DD9"/>
    <w:rsid w:val="0046025A"/>
    <w:rsid w:val="0046063D"/>
    <w:rsid w:val="00460E8A"/>
    <w:rsid w:val="00461A69"/>
    <w:rsid w:val="00462A8C"/>
    <w:rsid w:val="004631FB"/>
    <w:rsid w:val="004654A9"/>
    <w:rsid w:val="0046759C"/>
    <w:rsid w:val="004714F3"/>
    <w:rsid w:val="0047383B"/>
    <w:rsid w:val="00474243"/>
    <w:rsid w:val="00474810"/>
    <w:rsid w:val="004748F7"/>
    <w:rsid w:val="0047534A"/>
    <w:rsid w:val="004801A2"/>
    <w:rsid w:val="00480AA2"/>
    <w:rsid w:val="00480DE5"/>
    <w:rsid w:val="0048345C"/>
    <w:rsid w:val="004836E7"/>
    <w:rsid w:val="00484CA4"/>
    <w:rsid w:val="004856DF"/>
    <w:rsid w:val="00487A7C"/>
    <w:rsid w:val="00492A95"/>
    <w:rsid w:val="004A0A17"/>
    <w:rsid w:val="004A0A56"/>
    <w:rsid w:val="004A108B"/>
    <w:rsid w:val="004A2898"/>
    <w:rsid w:val="004A29E9"/>
    <w:rsid w:val="004A3222"/>
    <w:rsid w:val="004A3AE0"/>
    <w:rsid w:val="004A770F"/>
    <w:rsid w:val="004A7A25"/>
    <w:rsid w:val="004B1FAF"/>
    <w:rsid w:val="004B2501"/>
    <w:rsid w:val="004B31E0"/>
    <w:rsid w:val="004B3F15"/>
    <w:rsid w:val="004B6218"/>
    <w:rsid w:val="004B6C42"/>
    <w:rsid w:val="004C2AB6"/>
    <w:rsid w:val="004C57EA"/>
    <w:rsid w:val="004C5D66"/>
    <w:rsid w:val="004C6E83"/>
    <w:rsid w:val="004D0D8B"/>
    <w:rsid w:val="004D134B"/>
    <w:rsid w:val="004D1EBF"/>
    <w:rsid w:val="004D2151"/>
    <w:rsid w:val="004D23C1"/>
    <w:rsid w:val="004E045F"/>
    <w:rsid w:val="004E066F"/>
    <w:rsid w:val="004E3FA1"/>
    <w:rsid w:val="004E55EE"/>
    <w:rsid w:val="004E5C56"/>
    <w:rsid w:val="004F0143"/>
    <w:rsid w:val="004F0D00"/>
    <w:rsid w:val="004F0DAB"/>
    <w:rsid w:val="004F2255"/>
    <w:rsid w:val="004F32B1"/>
    <w:rsid w:val="004F33AA"/>
    <w:rsid w:val="00501EF0"/>
    <w:rsid w:val="005038BD"/>
    <w:rsid w:val="005054B9"/>
    <w:rsid w:val="0051135D"/>
    <w:rsid w:val="0051141B"/>
    <w:rsid w:val="0051496F"/>
    <w:rsid w:val="00516C22"/>
    <w:rsid w:val="005205F5"/>
    <w:rsid w:val="0052196E"/>
    <w:rsid w:val="00522313"/>
    <w:rsid w:val="005245BD"/>
    <w:rsid w:val="005249CD"/>
    <w:rsid w:val="0052623A"/>
    <w:rsid w:val="00527E53"/>
    <w:rsid w:val="005304AE"/>
    <w:rsid w:val="00530D87"/>
    <w:rsid w:val="00530FBF"/>
    <w:rsid w:val="00540574"/>
    <w:rsid w:val="005462B1"/>
    <w:rsid w:val="005517DF"/>
    <w:rsid w:val="005522D0"/>
    <w:rsid w:val="0055436C"/>
    <w:rsid w:val="00554C62"/>
    <w:rsid w:val="0055602E"/>
    <w:rsid w:val="0056165F"/>
    <w:rsid w:val="0056544E"/>
    <w:rsid w:val="0057018E"/>
    <w:rsid w:val="00570585"/>
    <w:rsid w:val="005724DB"/>
    <w:rsid w:val="00573BAE"/>
    <w:rsid w:val="00575F07"/>
    <w:rsid w:val="00580A65"/>
    <w:rsid w:val="00580B6F"/>
    <w:rsid w:val="00583312"/>
    <w:rsid w:val="00594FC5"/>
    <w:rsid w:val="00595EFA"/>
    <w:rsid w:val="005A00C9"/>
    <w:rsid w:val="005B1103"/>
    <w:rsid w:val="005B211C"/>
    <w:rsid w:val="005B2318"/>
    <w:rsid w:val="005B2D0E"/>
    <w:rsid w:val="005B3958"/>
    <w:rsid w:val="005B45B6"/>
    <w:rsid w:val="005B70CA"/>
    <w:rsid w:val="005C37F2"/>
    <w:rsid w:val="005C5796"/>
    <w:rsid w:val="005C6BB5"/>
    <w:rsid w:val="005D059C"/>
    <w:rsid w:val="005D0C4D"/>
    <w:rsid w:val="005D1FF3"/>
    <w:rsid w:val="005D2195"/>
    <w:rsid w:val="005D4145"/>
    <w:rsid w:val="005D48B4"/>
    <w:rsid w:val="005D54A3"/>
    <w:rsid w:val="005D6472"/>
    <w:rsid w:val="005E19E6"/>
    <w:rsid w:val="005E4EFE"/>
    <w:rsid w:val="005E5E57"/>
    <w:rsid w:val="005F0D44"/>
    <w:rsid w:val="005F1D89"/>
    <w:rsid w:val="005F2A33"/>
    <w:rsid w:val="005F3388"/>
    <w:rsid w:val="005F409A"/>
    <w:rsid w:val="005F41F4"/>
    <w:rsid w:val="005F4270"/>
    <w:rsid w:val="005F4897"/>
    <w:rsid w:val="005F5921"/>
    <w:rsid w:val="005F598E"/>
    <w:rsid w:val="005F6170"/>
    <w:rsid w:val="005F6B06"/>
    <w:rsid w:val="00600DA5"/>
    <w:rsid w:val="00602C75"/>
    <w:rsid w:val="006057DF"/>
    <w:rsid w:val="00606493"/>
    <w:rsid w:val="006102CC"/>
    <w:rsid w:val="0061033C"/>
    <w:rsid w:val="00610B5B"/>
    <w:rsid w:val="006132C7"/>
    <w:rsid w:val="0061395D"/>
    <w:rsid w:val="006143E2"/>
    <w:rsid w:val="00624B51"/>
    <w:rsid w:val="00625274"/>
    <w:rsid w:val="00626AA7"/>
    <w:rsid w:val="00627AD1"/>
    <w:rsid w:val="00627E47"/>
    <w:rsid w:val="00633A44"/>
    <w:rsid w:val="006340FE"/>
    <w:rsid w:val="006344D1"/>
    <w:rsid w:val="0063564C"/>
    <w:rsid w:val="00635958"/>
    <w:rsid w:val="006368AB"/>
    <w:rsid w:val="00637118"/>
    <w:rsid w:val="006416DE"/>
    <w:rsid w:val="0064221C"/>
    <w:rsid w:val="00644CDB"/>
    <w:rsid w:val="00644FDB"/>
    <w:rsid w:val="006466E1"/>
    <w:rsid w:val="00653C4D"/>
    <w:rsid w:val="00653FAB"/>
    <w:rsid w:val="0065455F"/>
    <w:rsid w:val="0066306A"/>
    <w:rsid w:val="00663C75"/>
    <w:rsid w:val="00664478"/>
    <w:rsid w:val="006656E7"/>
    <w:rsid w:val="0066667A"/>
    <w:rsid w:val="006700D5"/>
    <w:rsid w:val="00672978"/>
    <w:rsid w:val="00673E30"/>
    <w:rsid w:val="00676403"/>
    <w:rsid w:val="00682EF5"/>
    <w:rsid w:val="00685D3E"/>
    <w:rsid w:val="00693A51"/>
    <w:rsid w:val="00693D42"/>
    <w:rsid w:val="00694C9F"/>
    <w:rsid w:val="006953BB"/>
    <w:rsid w:val="006A1E0A"/>
    <w:rsid w:val="006A1FB1"/>
    <w:rsid w:val="006A3AD4"/>
    <w:rsid w:val="006A4022"/>
    <w:rsid w:val="006A558C"/>
    <w:rsid w:val="006A59DE"/>
    <w:rsid w:val="006A6B5D"/>
    <w:rsid w:val="006B064A"/>
    <w:rsid w:val="006B17F6"/>
    <w:rsid w:val="006B1FB5"/>
    <w:rsid w:val="006B20A3"/>
    <w:rsid w:val="006B4B73"/>
    <w:rsid w:val="006B5333"/>
    <w:rsid w:val="006B5AD6"/>
    <w:rsid w:val="006B79B6"/>
    <w:rsid w:val="006C01A1"/>
    <w:rsid w:val="006C2437"/>
    <w:rsid w:val="006C268B"/>
    <w:rsid w:val="006C2F05"/>
    <w:rsid w:val="006C49F7"/>
    <w:rsid w:val="006C4A7E"/>
    <w:rsid w:val="006C59C1"/>
    <w:rsid w:val="006C6E7B"/>
    <w:rsid w:val="006C729A"/>
    <w:rsid w:val="006C75A3"/>
    <w:rsid w:val="006D437B"/>
    <w:rsid w:val="006D4711"/>
    <w:rsid w:val="006D4F03"/>
    <w:rsid w:val="006D7DEB"/>
    <w:rsid w:val="006E3B94"/>
    <w:rsid w:val="006E74BE"/>
    <w:rsid w:val="006E76AB"/>
    <w:rsid w:val="006E799D"/>
    <w:rsid w:val="006E7AE5"/>
    <w:rsid w:val="006F4C73"/>
    <w:rsid w:val="006F6863"/>
    <w:rsid w:val="00702512"/>
    <w:rsid w:val="0070717D"/>
    <w:rsid w:val="00707A15"/>
    <w:rsid w:val="00710A59"/>
    <w:rsid w:val="00710D60"/>
    <w:rsid w:val="00711DD7"/>
    <w:rsid w:val="00711F74"/>
    <w:rsid w:val="00713FFE"/>
    <w:rsid w:val="00714373"/>
    <w:rsid w:val="0071568D"/>
    <w:rsid w:val="00722346"/>
    <w:rsid w:val="0072238C"/>
    <w:rsid w:val="007228AF"/>
    <w:rsid w:val="0072309B"/>
    <w:rsid w:val="00723BAD"/>
    <w:rsid w:val="00724EA9"/>
    <w:rsid w:val="00727F18"/>
    <w:rsid w:val="007308A2"/>
    <w:rsid w:val="00730BB3"/>
    <w:rsid w:val="00735C08"/>
    <w:rsid w:val="00737D27"/>
    <w:rsid w:val="0074087C"/>
    <w:rsid w:val="0074227F"/>
    <w:rsid w:val="00742F7B"/>
    <w:rsid w:val="00743CF8"/>
    <w:rsid w:val="00744AFB"/>
    <w:rsid w:val="00744F24"/>
    <w:rsid w:val="00746DE2"/>
    <w:rsid w:val="0074726B"/>
    <w:rsid w:val="00747B16"/>
    <w:rsid w:val="007509C8"/>
    <w:rsid w:val="007514F7"/>
    <w:rsid w:val="00754068"/>
    <w:rsid w:val="0075523D"/>
    <w:rsid w:val="00755F0C"/>
    <w:rsid w:val="00756139"/>
    <w:rsid w:val="0075794F"/>
    <w:rsid w:val="007649E8"/>
    <w:rsid w:val="00767ACC"/>
    <w:rsid w:val="00767B6B"/>
    <w:rsid w:val="007742DD"/>
    <w:rsid w:val="00775527"/>
    <w:rsid w:val="00775643"/>
    <w:rsid w:val="00776C79"/>
    <w:rsid w:val="00782D86"/>
    <w:rsid w:val="00785DB0"/>
    <w:rsid w:val="00795BBD"/>
    <w:rsid w:val="00795CC0"/>
    <w:rsid w:val="00795EF6"/>
    <w:rsid w:val="007977BB"/>
    <w:rsid w:val="007A0002"/>
    <w:rsid w:val="007A2A1E"/>
    <w:rsid w:val="007A30A7"/>
    <w:rsid w:val="007A3ACE"/>
    <w:rsid w:val="007A4352"/>
    <w:rsid w:val="007A6E18"/>
    <w:rsid w:val="007B0927"/>
    <w:rsid w:val="007B16FF"/>
    <w:rsid w:val="007B23E3"/>
    <w:rsid w:val="007B2772"/>
    <w:rsid w:val="007B2A45"/>
    <w:rsid w:val="007B3C8C"/>
    <w:rsid w:val="007B4290"/>
    <w:rsid w:val="007B4700"/>
    <w:rsid w:val="007B658A"/>
    <w:rsid w:val="007B76BE"/>
    <w:rsid w:val="007B781B"/>
    <w:rsid w:val="007B7AE4"/>
    <w:rsid w:val="007B7F14"/>
    <w:rsid w:val="007C0817"/>
    <w:rsid w:val="007C104D"/>
    <w:rsid w:val="007C11AB"/>
    <w:rsid w:val="007C22DD"/>
    <w:rsid w:val="007C2C06"/>
    <w:rsid w:val="007C3D82"/>
    <w:rsid w:val="007C4794"/>
    <w:rsid w:val="007C6A4C"/>
    <w:rsid w:val="007D283F"/>
    <w:rsid w:val="007D4CA4"/>
    <w:rsid w:val="007D4D7C"/>
    <w:rsid w:val="007D4E1C"/>
    <w:rsid w:val="007D4F81"/>
    <w:rsid w:val="007D5C39"/>
    <w:rsid w:val="007E0CC2"/>
    <w:rsid w:val="007E3617"/>
    <w:rsid w:val="007E526D"/>
    <w:rsid w:val="007E6452"/>
    <w:rsid w:val="007E6E56"/>
    <w:rsid w:val="007F0103"/>
    <w:rsid w:val="007F2F2C"/>
    <w:rsid w:val="007F306A"/>
    <w:rsid w:val="007F3FC7"/>
    <w:rsid w:val="007F4367"/>
    <w:rsid w:val="007F6697"/>
    <w:rsid w:val="0080019A"/>
    <w:rsid w:val="008010F8"/>
    <w:rsid w:val="00801363"/>
    <w:rsid w:val="00802751"/>
    <w:rsid w:val="00803E6B"/>
    <w:rsid w:val="00806D20"/>
    <w:rsid w:val="00807A08"/>
    <w:rsid w:val="0081226E"/>
    <w:rsid w:val="0081530F"/>
    <w:rsid w:val="008154C4"/>
    <w:rsid w:val="008200CC"/>
    <w:rsid w:val="00820B60"/>
    <w:rsid w:val="008210FD"/>
    <w:rsid w:val="00822419"/>
    <w:rsid w:val="008268B1"/>
    <w:rsid w:val="00830083"/>
    <w:rsid w:val="00831528"/>
    <w:rsid w:val="00832679"/>
    <w:rsid w:val="00833512"/>
    <w:rsid w:val="008338CE"/>
    <w:rsid w:val="00833B4C"/>
    <w:rsid w:val="00834683"/>
    <w:rsid w:val="00834B48"/>
    <w:rsid w:val="00836F3C"/>
    <w:rsid w:val="00837641"/>
    <w:rsid w:val="008407B0"/>
    <w:rsid w:val="00840888"/>
    <w:rsid w:val="00841E7B"/>
    <w:rsid w:val="00841EB9"/>
    <w:rsid w:val="008424CD"/>
    <w:rsid w:val="00842868"/>
    <w:rsid w:val="008430E6"/>
    <w:rsid w:val="00843B54"/>
    <w:rsid w:val="00844E09"/>
    <w:rsid w:val="00845B82"/>
    <w:rsid w:val="00850379"/>
    <w:rsid w:val="008518A6"/>
    <w:rsid w:val="008534BC"/>
    <w:rsid w:val="008550A9"/>
    <w:rsid w:val="00857080"/>
    <w:rsid w:val="008574AF"/>
    <w:rsid w:val="00857A65"/>
    <w:rsid w:val="00857DC5"/>
    <w:rsid w:val="00861DC6"/>
    <w:rsid w:val="00861E2F"/>
    <w:rsid w:val="00862CF8"/>
    <w:rsid w:val="00862E52"/>
    <w:rsid w:val="008660CD"/>
    <w:rsid w:val="0086642B"/>
    <w:rsid w:val="008716DB"/>
    <w:rsid w:val="00871998"/>
    <w:rsid w:val="00872041"/>
    <w:rsid w:val="00874316"/>
    <w:rsid w:val="008810A8"/>
    <w:rsid w:val="0088468B"/>
    <w:rsid w:val="0088792C"/>
    <w:rsid w:val="00887BF0"/>
    <w:rsid w:val="00893F6F"/>
    <w:rsid w:val="008A6159"/>
    <w:rsid w:val="008B329D"/>
    <w:rsid w:val="008B40EF"/>
    <w:rsid w:val="008B4D7C"/>
    <w:rsid w:val="008B6E2B"/>
    <w:rsid w:val="008C0207"/>
    <w:rsid w:val="008C199C"/>
    <w:rsid w:val="008C4153"/>
    <w:rsid w:val="008C5340"/>
    <w:rsid w:val="008C59E2"/>
    <w:rsid w:val="008C659A"/>
    <w:rsid w:val="008C678E"/>
    <w:rsid w:val="008C6DC9"/>
    <w:rsid w:val="008C7730"/>
    <w:rsid w:val="008D171D"/>
    <w:rsid w:val="008D2472"/>
    <w:rsid w:val="008D7FE3"/>
    <w:rsid w:val="008E0BEC"/>
    <w:rsid w:val="008E2217"/>
    <w:rsid w:val="008E4262"/>
    <w:rsid w:val="008E5B6A"/>
    <w:rsid w:val="008E5B99"/>
    <w:rsid w:val="008E71D3"/>
    <w:rsid w:val="008F0BB4"/>
    <w:rsid w:val="008F2481"/>
    <w:rsid w:val="008F28D1"/>
    <w:rsid w:val="008F3B4D"/>
    <w:rsid w:val="008F4F0C"/>
    <w:rsid w:val="00900977"/>
    <w:rsid w:val="0091076D"/>
    <w:rsid w:val="0091161C"/>
    <w:rsid w:val="00914365"/>
    <w:rsid w:val="00914A97"/>
    <w:rsid w:val="00914CC3"/>
    <w:rsid w:val="00914D15"/>
    <w:rsid w:val="00915F50"/>
    <w:rsid w:val="00916A9D"/>
    <w:rsid w:val="0091738B"/>
    <w:rsid w:val="00920363"/>
    <w:rsid w:val="009209B3"/>
    <w:rsid w:val="00922458"/>
    <w:rsid w:val="0092298B"/>
    <w:rsid w:val="00923133"/>
    <w:rsid w:val="00923DB8"/>
    <w:rsid w:val="00925D61"/>
    <w:rsid w:val="009266DA"/>
    <w:rsid w:val="00931FC7"/>
    <w:rsid w:val="00934E3F"/>
    <w:rsid w:val="00936BA0"/>
    <w:rsid w:val="009378A5"/>
    <w:rsid w:val="00937BFD"/>
    <w:rsid w:val="00940A8C"/>
    <w:rsid w:val="00941A82"/>
    <w:rsid w:val="00942ACB"/>
    <w:rsid w:val="00943A14"/>
    <w:rsid w:val="00943A2B"/>
    <w:rsid w:val="009442E3"/>
    <w:rsid w:val="009466CD"/>
    <w:rsid w:val="0094E490"/>
    <w:rsid w:val="00950844"/>
    <w:rsid w:val="0095200C"/>
    <w:rsid w:val="00953F4F"/>
    <w:rsid w:val="00954492"/>
    <w:rsid w:val="00960230"/>
    <w:rsid w:val="00961C4A"/>
    <w:rsid w:val="00962180"/>
    <w:rsid w:val="00962479"/>
    <w:rsid w:val="009624D3"/>
    <w:rsid w:val="00963CC9"/>
    <w:rsid w:val="009643C0"/>
    <w:rsid w:val="009647EE"/>
    <w:rsid w:val="00975548"/>
    <w:rsid w:val="0097587E"/>
    <w:rsid w:val="00975DD4"/>
    <w:rsid w:val="00975F9C"/>
    <w:rsid w:val="00976A24"/>
    <w:rsid w:val="00977DD0"/>
    <w:rsid w:val="00982B3F"/>
    <w:rsid w:val="00983622"/>
    <w:rsid w:val="009863AA"/>
    <w:rsid w:val="00987DB7"/>
    <w:rsid w:val="00993477"/>
    <w:rsid w:val="00993D5A"/>
    <w:rsid w:val="009A33AC"/>
    <w:rsid w:val="009A439D"/>
    <w:rsid w:val="009A58D9"/>
    <w:rsid w:val="009A62C0"/>
    <w:rsid w:val="009B3C29"/>
    <w:rsid w:val="009B49C0"/>
    <w:rsid w:val="009B7B03"/>
    <w:rsid w:val="009C11CB"/>
    <w:rsid w:val="009C1689"/>
    <w:rsid w:val="009C4D02"/>
    <w:rsid w:val="009C63D3"/>
    <w:rsid w:val="009C679B"/>
    <w:rsid w:val="009C7C2E"/>
    <w:rsid w:val="009C7C82"/>
    <w:rsid w:val="009D0F34"/>
    <w:rsid w:val="009D1067"/>
    <w:rsid w:val="009D137B"/>
    <w:rsid w:val="009D1B4B"/>
    <w:rsid w:val="009D2341"/>
    <w:rsid w:val="009D5749"/>
    <w:rsid w:val="009D65A9"/>
    <w:rsid w:val="009D68A8"/>
    <w:rsid w:val="009D7467"/>
    <w:rsid w:val="009E064D"/>
    <w:rsid w:val="009E28DC"/>
    <w:rsid w:val="009E2BF4"/>
    <w:rsid w:val="009E60DF"/>
    <w:rsid w:val="009E7FCB"/>
    <w:rsid w:val="009F036C"/>
    <w:rsid w:val="009F0753"/>
    <w:rsid w:val="009F0F82"/>
    <w:rsid w:val="009F21E9"/>
    <w:rsid w:val="009F3AC0"/>
    <w:rsid w:val="009F4E41"/>
    <w:rsid w:val="009F6FBF"/>
    <w:rsid w:val="00A00FD9"/>
    <w:rsid w:val="00A03C40"/>
    <w:rsid w:val="00A04910"/>
    <w:rsid w:val="00A04B48"/>
    <w:rsid w:val="00A060BC"/>
    <w:rsid w:val="00A07377"/>
    <w:rsid w:val="00A2010D"/>
    <w:rsid w:val="00A231B9"/>
    <w:rsid w:val="00A23C42"/>
    <w:rsid w:val="00A2425A"/>
    <w:rsid w:val="00A25E67"/>
    <w:rsid w:val="00A26459"/>
    <w:rsid w:val="00A268DC"/>
    <w:rsid w:val="00A34AD1"/>
    <w:rsid w:val="00A34B76"/>
    <w:rsid w:val="00A353DD"/>
    <w:rsid w:val="00A3597F"/>
    <w:rsid w:val="00A40460"/>
    <w:rsid w:val="00A42C9E"/>
    <w:rsid w:val="00A43B5E"/>
    <w:rsid w:val="00A44DA1"/>
    <w:rsid w:val="00A468EA"/>
    <w:rsid w:val="00A50C62"/>
    <w:rsid w:val="00A512D2"/>
    <w:rsid w:val="00A5274F"/>
    <w:rsid w:val="00A534C9"/>
    <w:rsid w:val="00A54C3A"/>
    <w:rsid w:val="00A54FB1"/>
    <w:rsid w:val="00A55219"/>
    <w:rsid w:val="00A55455"/>
    <w:rsid w:val="00A56EB6"/>
    <w:rsid w:val="00A57BEA"/>
    <w:rsid w:val="00A66194"/>
    <w:rsid w:val="00A67AAA"/>
    <w:rsid w:val="00A704FF"/>
    <w:rsid w:val="00A722E1"/>
    <w:rsid w:val="00A724CF"/>
    <w:rsid w:val="00A76451"/>
    <w:rsid w:val="00A768A6"/>
    <w:rsid w:val="00A7787B"/>
    <w:rsid w:val="00A8024D"/>
    <w:rsid w:val="00A808D8"/>
    <w:rsid w:val="00A809B0"/>
    <w:rsid w:val="00A80C9A"/>
    <w:rsid w:val="00A85034"/>
    <w:rsid w:val="00A852CF"/>
    <w:rsid w:val="00A85704"/>
    <w:rsid w:val="00A86C8B"/>
    <w:rsid w:val="00A907B5"/>
    <w:rsid w:val="00A912FD"/>
    <w:rsid w:val="00A9371B"/>
    <w:rsid w:val="00A96667"/>
    <w:rsid w:val="00A96AD0"/>
    <w:rsid w:val="00AA0474"/>
    <w:rsid w:val="00AA406C"/>
    <w:rsid w:val="00AA595B"/>
    <w:rsid w:val="00AA5DD0"/>
    <w:rsid w:val="00AA62EC"/>
    <w:rsid w:val="00AA7CAC"/>
    <w:rsid w:val="00AB1729"/>
    <w:rsid w:val="00AB7BC2"/>
    <w:rsid w:val="00AC0266"/>
    <w:rsid w:val="00AC0318"/>
    <w:rsid w:val="00AC1E18"/>
    <w:rsid w:val="00AC3920"/>
    <w:rsid w:val="00AC39CC"/>
    <w:rsid w:val="00AC64C1"/>
    <w:rsid w:val="00AD0D65"/>
    <w:rsid w:val="00AD24E4"/>
    <w:rsid w:val="00AD2837"/>
    <w:rsid w:val="00AD39FF"/>
    <w:rsid w:val="00AD500A"/>
    <w:rsid w:val="00AD5314"/>
    <w:rsid w:val="00AE11A0"/>
    <w:rsid w:val="00AE24C6"/>
    <w:rsid w:val="00AE29B4"/>
    <w:rsid w:val="00AE5BC6"/>
    <w:rsid w:val="00AE62D8"/>
    <w:rsid w:val="00AF1986"/>
    <w:rsid w:val="00AF2608"/>
    <w:rsid w:val="00AF2B1A"/>
    <w:rsid w:val="00AF41F4"/>
    <w:rsid w:val="00AF4321"/>
    <w:rsid w:val="00AF6B8B"/>
    <w:rsid w:val="00AF71A8"/>
    <w:rsid w:val="00B004E4"/>
    <w:rsid w:val="00B00E34"/>
    <w:rsid w:val="00B01475"/>
    <w:rsid w:val="00B0568F"/>
    <w:rsid w:val="00B0654E"/>
    <w:rsid w:val="00B10CDD"/>
    <w:rsid w:val="00B10CE7"/>
    <w:rsid w:val="00B12320"/>
    <w:rsid w:val="00B12E51"/>
    <w:rsid w:val="00B146BF"/>
    <w:rsid w:val="00B15472"/>
    <w:rsid w:val="00B1547C"/>
    <w:rsid w:val="00B2512E"/>
    <w:rsid w:val="00B26CDA"/>
    <w:rsid w:val="00B279EF"/>
    <w:rsid w:val="00B27F5C"/>
    <w:rsid w:val="00B3088F"/>
    <w:rsid w:val="00B30E8E"/>
    <w:rsid w:val="00B31192"/>
    <w:rsid w:val="00B3157A"/>
    <w:rsid w:val="00B32907"/>
    <w:rsid w:val="00B33B9A"/>
    <w:rsid w:val="00B34DA0"/>
    <w:rsid w:val="00B357C1"/>
    <w:rsid w:val="00B369C2"/>
    <w:rsid w:val="00B428C4"/>
    <w:rsid w:val="00B446CD"/>
    <w:rsid w:val="00B4508C"/>
    <w:rsid w:val="00B46826"/>
    <w:rsid w:val="00B47C56"/>
    <w:rsid w:val="00B52BDE"/>
    <w:rsid w:val="00B545D1"/>
    <w:rsid w:val="00B54625"/>
    <w:rsid w:val="00B5512E"/>
    <w:rsid w:val="00B5578C"/>
    <w:rsid w:val="00B569E9"/>
    <w:rsid w:val="00B56A02"/>
    <w:rsid w:val="00B56E8F"/>
    <w:rsid w:val="00B71D56"/>
    <w:rsid w:val="00B74036"/>
    <w:rsid w:val="00B7490F"/>
    <w:rsid w:val="00B80064"/>
    <w:rsid w:val="00B86559"/>
    <w:rsid w:val="00B8691A"/>
    <w:rsid w:val="00B91131"/>
    <w:rsid w:val="00B93F7A"/>
    <w:rsid w:val="00B96BAA"/>
    <w:rsid w:val="00BA1237"/>
    <w:rsid w:val="00BA2CC0"/>
    <w:rsid w:val="00BA3441"/>
    <w:rsid w:val="00BA6138"/>
    <w:rsid w:val="00BB51C7"/>
    <w:rsid w:val="00BB5E84"/>
    <w:rsid w:val="00BB606C"/>
    <w:rsid w:val="00BB6097"/>
    <w:rsid w:val="00BB6B57"/>
    <w:rsid w:val="00BB6E0C"/>
    <w:rsid w:val="00BB7BF8"/>
    <w:rsid w:val="00BB7E3E"/>
    <w:rsid w:val="00BC0D90"/>
    <w:rsid w:val="00BC187F"/>
    <w:rsid w:val="00BC3EF8"/>
    <w:rsid w:val="00BC458B"/>
    <w:rsid w:val="00BC607B"/>
    <w:rsid w:val="00BC6AC0"/>
    <w:rsid w:val="00BD2A3A"/>
    <w:rsid w:val="00BD3886"/>
    <w:rsid w:val="00BD459C"/>
    <w:rsid w:val="00BD765E"/>
    <w:rsid w:val="00BE1A10"/>
    <w:rsid w:val="00BE2B82"/>
    <w:rsid w:val="00BE64B1"/>
    <w:rsid w:val="00BE7E84"/>
    <w:rsid w:val="00BF298D"/>
    <w:rsid w:val="00BF4923"/>
    <w:rsid w:val="00BF4ED8"/>
    <w:rsid w:val="00BF6135"/>
    <w:rsid w:val="00BF7B70"/>
    <w:rsid w:val="00C026E1"/>
    <w:rsid w:val="00C10040"/>
    <w:rsid w:val="00C13E44"/>
    <w:rsid w:val="00C13E53"/>
    <w:rsid w:val="00C1666A"/>
    <w:rsid w:val="00C16D32"/>
    <w:rsid w:val="00C172ED"/>
    <w:rsid w:val="00C20E28"/>
    <w:rsid w:val="00C210FD"/>
    <w:rsid w:val="00C23C4F"/>
    <w:rsid w:val="00C30219"/>
    <w:rsid w:val="00C3051A"/>
    <w:rsid w:val="00C31ED9"/>
    <w:rsid w:val="00C32DE3"/>
    <w:rsid w:val="00C34976"/>
    <w:rsid w:val="00C35648"/>
    <w:rsid w:val="00C358EB"/>
    <w:rsid w:val="00C3617B"/>
    <w:rsid w:val="00C36383"/>
    <w:rsid w:val="00C40A1D"/>
    <w:rsid w:val="00C41744"/>
    <w:rsid w:val="00C41D4A"/>
    <w:rsid w:val="00C435B9"/>
    <w:rsid w:val="00C47C7C"/>
    <w:rsid w:val="00C51BE9"/>
    <w:rsid w:val="00C53DBE"/>
    <w:rsid w:val="00C54F59"/>
    <w:rsid w:val="00C574C8"/>
    <w:rsid w:val="00C57EEF"/>
    <w:rsid w:val="00C63888"/>
    <w:rsid w:val="00C647BC"/>
    <w:rsid w:val="00C67F4C"/>
    <w:rsid w:val="00C70026"/>
    <w:rsid w:val="00C73D2F"/>
    <w:rsid w:val="00C75816"/>
    <w:rsid w:val="00C80DB8"/>
    <w:rsid w:val="00C81BB9"/>
    <w:rsid w:val="00C84C7E"/>
    <w:rsid w:val="00C8538F"/>
    <w:rsid w:val="00C85D58"/>
    <w:rsid w:val="00C87BA5"/>
    <w:rsid w:val="00C87C1C"/>
    <w:rsid w:val="00C93404"/>
    <w:rsid w:val="00C93845"/>
    <w:rsid w:val="00C94F91"/>
    <w:rsid w:val="00C961E1"/>
    <w:rsid w:val="00C96A14"/>
    <w:rsid w:val="00CA0B4B"/>
    <w:rsid w:val="00CA1FEA"/>
    <w:rsid w:val="00CA21C3"/>
    <w:rsid w:val="00CA31EE"/>
    <w:rsid w:val="00CA4785"/>
    <w:rsid w:val="00CA4C00"/>
    <w:rsid w:val="00CA69D8"/>
    <w:rsid w:val="00CA78B4"/>
    <w:rsid w:val="00CB3EB2"/>
    <w:rsid w:val="00CB4696"/>
    <w:rsid w:val="00CB4C28"/>
    <w:rsid w:val="00CB5109"/>
    <w:rsid w:val="00CB5444"/>
    <w:rsid w:val="00CB5F31"/>
    <w:rsid w:val="00CB6EE2"/>
    <w:rsid w:val="00CC1457"/>
    <w:rsid w:val="00CC2342"/>
    <w:rsid w:val="00CC3B6F"/>
    <w:rsid w:val="00CC438A"/>
    <w:rsid w:val="00CC7197"/>
    <w:rsid w:val="00CC7BF2"/>
    <w:rsid w:val="00CC7C0A"/>
    <w:rsid w:val="00CD0238"/>
    <w:rsid w:val="00CD0CB5"/>
    <w:rsid w:val="00CD0DF5"/>
    <w:rsid w:val="00CD1CAD"/>
    <w:rsid w:val="00CD2365"/>
    <w:rsid w:val="00CD3DA7"/>
    <w:rsid w:val="00CD4643"/>
    <w:rsid w:val="00CD7664"/>
    <w:rsid w:val="00CE202C"/>
    <w:rsid w:val="00CE2C30"/>
    <w:rsid w:val="00CE499F"/>
    <w:rsid w:val="00CE5975"/>
    <w:rsid w:val="00CE5CC0"/>
    <w:rsid w:val="00CE6961"/>
    <w:rsid w:val="00CE7507"/>
    <w:rsid w:val="00CF3FFD"/>
    <w:rsid w:val="00D00D32"/>
    <w:rsid w:val="00D01DD6"/>
    <w:rsid w:val="00D0485B"/>
    <w:rsid w:val="00D06C74"/>
    <w:rsid w:val="00D16492"/>
    <w:rsid w:val="00D16DAC"/>
    <w:rsid w:val="00D1718C"/>
    <w:rsid w:val="00D20C9D"/>
    <w:rsid w:val="00D219AE"/>
    <w:rsid w:val="00D241A7"/>
    <w:rsid w:val="00D24CA3"/>
    <w:rsid w:val="00D257A9"/>
    <w:rsid w:val="00D27007"/>
    <w:rsid w:val="00D27315"/>
    <w:rsid w:val="00D27ECC"/>
    <w:rsid w:val="00D315CC"/>
    <w:rsid w:val="00D32BE2"/>
    <w:rsid w:val="00D33A47"/>
    <w:rsid w:val="00D354E5"/>
    <w:rsid w:val="00D36B76"/>
    <w:rsid w:val="00D371EB"/>
    <w:rsid w:val="00D37BCD"/>
    <w:rsid w:val="00D42D4B"/>
    <w:rsid w:val="00D42E07"/>
    <w:rsid w:val="00D4418F"/>
    <w:rsid w:val="00D4452C"/>
    <w:rsid w:val="00D44A28"/>
    <w:rsid w:val="00D5015E"/>
    <w:rsid w:val="00D541C1"/>
    <w:rsid w:val="00D5484D"/>
    <w:rsid w:val="00D56E6F"/>
    <w:rsid w:val="00D56EA8"/>
    <w:rsid w:val="00D5724C"/>
    <w:rsid w:val="00D5734F"/>
    <w:rsid w:val="00D60A19"/>
    <w:rsid w:val="00D62E07"/>
    <w:rsid w:val="00D6366F"/>
    <w:rsid w:val="00D64EF2"/>
    <w:rsid w:val="00D677A7"/>
    <w:rsid w:val="00D73CD5"/>
    <w:rsid w:val="00D74CCD"/>
    <w:rsid w:val="00D74CD0"/>
    <w:rsid w:val="00D80170"/>
    <w:rsid w:val="00D809AA"/>
    <w:rsid w:val="00D8503D"/>
    <w:rsid w:val="00D876D6"/>
    <w:rsid w:val="00D8771A"/>
    <w:rsid w:val="00D87C43"/>
    <w:rsid w:val="00D87E00"/>
    <w:rsid w:val="00D91258"/>
    <w:rsid w:val="00D91804"/>
    <w:rsid w:val="00D91ED0"/>
    <w:rsid w:val="00D93355"/>
    <w:rsid w:val="00D93789"/>
    <w:rsid w:val="00D95995"/>
    <w:rsid w:val="00D9712F"/>
    <w:rsid w:val="00DA50C2"/>
    <w:rsid w:val="00DA6286"/>
    <w:rsid w:val="00DB0124"/>
    <w:rsid w:val="00DB148C"/>
    <w:rsid w:val="00DB167A"/>
    <w:rsid w:val="00DB1874"/>
    <w:rsid w:val="00DC00BE"/>
    <w:rsid w:val="00DC1ACE"/>
    <w:rsid w:val="00DC1EF9"/>
    <w:rsid w:val="00DC295B"/>
    <w:rsid w:val="00DC5860"/>
    <w:rsid w:val="00DC7ED6"/>
    <w:rsid w:val="00DD2251"/>
    <w:rsid w:val="00DD2804"/>
    <w:rsid w:val="00DD5A69"/>
    <w:rsid w:val="00DE0EFD"/>
    <w:rsid w:val="00DE251B"/>
    <w:rsid w:val="00DE27B6"/>
    <w:rsid w:val="00DE281C"/>
    <w:rsid w:val="00DE3BAD"/>
    <w:rsid w:val="00DE5C93"/>
    <w:rsid w:val="00DE6D8F"/>
    <w:rsid w:val="00DE7250"/>
    <w:rsid w:val="00DF34D0"/>
    <w:rsid w:val="00DF5976"/>
    <w:rsid w:val="00DF663E"/>
    <w:rsid w:val="00DF6775"/>
    <w:rsid w:val="00DF6C04"/>
    <w:rsid w:val="00DF7E6D"/>
    <w:rsid w:val="00E0016C"/>
    <w:rsid w:val="00E00565"/>
    <w:rsid w:val="00E00D25"/>
    <w:rsid w:val="00E05C11"/>
    <w:rsid w:val="00E066B8"/>
    <w:rsid w:val="00E118A4"/>
    <w:rsid w:val="00E12282"/>
    <w:rsid w:val="00E13432"/>
    <w:rsid w:val="00E134FE"/>
    <w:rsid w:val="00E15690"/>
    <w:rsid w:val="00E15B38"/>
    <w:rsid w:val="00E17460"/>
    <w:rsid w:val="00E20016"/>
    <w:rsid w:val="00E21011"/>
    <w:rsid w:val="00E228BB"/>
    <w:rsid w:val="00E236E9"/>
    <w:rsid w:val="00E23929"/>
    <w:rsid w:val="00E26806"/>
    <w:rsid w:val="00E27C8E"/>
    <w:rsid w:val="00E321C8"/>
    <w:rsid w:val="00E32ABC"/>
    <w:rsid w:val="00E33247"/>
    <w:rsid w:val="00E34491"/>
    <w:rsid w:val="00E345F6"/>
    <w:rsid w:val="00E34691"/>
    <w:rsid w:val="00E34E43"/>
    <w:rsid w:val="00E405E1"/>
    <w:rsid w:val="00E4358F"/>
    <w:rsid w:val="00E43B16"/>
    <w:rsid w:val="00E44C23"/>
    <w:rsid w:val="00E46273"/>
    <w:rsid w:val="00E4643E"/>
    <w:rsid w:val="00E47ECD"/>
    <w:rsid w:val="00E50925"/>
    <w:rsid w:val="00E51475"/>
    <w:rsid w:val="00E51D71"/>
    <w:rsid w:val="00E539DE"/>
    <w:rsid w:val="00E5668C"/>
    <w:rsid w:val="00E575E2"/>
    <w:rsid w:val="00E62415"/>
    <w:rsid w:val="00E62FD3"/>
    <w:rsid w:val="00E65B2F"/>
    <w:rsid w:val="00E665BC"/>
    <w:rsid w:val="00E670FD"/>
    <w:rsid w:val="00E70812"/>
    <w:rsid w:val="00E70B7B"/>
    <w:rsid w:val="00E70D9E"/>
    <w:rsid w:val="00E76C32"/>
    <w:rsid w:val="00E775A1"/>
    <w:rsid w:val="00E77637"/>
    <w:rsid w:val="00E777AF"/>
    <w:rsid w:val="00E80868"/>
    <w:rsid w:val="00E81266"/>
    <w:rsid w:val="00E82AEC"/>
    <w:rsid w:val="00E84EE0"/>
    <w:rsid w:val="00E85CFF"/>
    <w:rsid w:val="00E85EBF"/>
    <w:rsid w:val="00E879F3"/>
    <w:rsid w:val="00E87D83"/>
    <w:rsid w:val="00E90BCD"/>
    <w:rsid w:val="00E9388F"/>
    <w:rsid w:val="00E93CFC"/>
    <w:rsid w:val="00E9502B"/>
    <w:rsid w:val="00E95F08"/>
    <w:rsid w:val="00E9606B"/>
    <w:rsid w:val="00EA0580"/>
    <w:rsid w:val="00EA3095"/>
    <w:rsid w:val="00EA31B7"/>
    <w:rsid w:val="00EA6E2D"/>
    <w:rsid w:val="00EA77B7"/>
    <w:rsid w:val="00EB18BF"/>
    <w:rsid w:val="00EB2CFB"/>
    <w:rsid w:val="00EB3746"/>
    <w:rsid w:val="00EB43AB"/>
    <w:rsid w:val="00EB535A"/>
    <w:rsid w:val="00EC0740"/>
    <w:rsid w:val="00EC2723"/>
    <w:rsid w:val="00EC43D6"/>
    <w:rsid w:val="00EC481A"/>
    <w:rsid w:val="00EC4F5A"/>
    <w:rsid w:val="00EC5282"/>
    <w:rsid w:val="00EC7811"/>
    <w:rsid w:val="00ED08CB"/>
    <w:rsid w:val="00ED1018"/>
    <w:rsid w:val="00ED14A8"/>
    <w:rsid w:val="00ED31BA"/>
    <w:rsid w:val="00ED5112"/>
    <w:rsid w:val="00ED686F"/>
    <w:rsid w:val="00ED74A3"/>
    <w:rsid w:val="00EE0821"/>
    <w:rsid w:val="00EE120E"/>
    <w:rsid w:val="00EE12C6"/>
    <w:rsid w:val="00EE191E"/>
    <w:rsid w:val="00EE2F83"/>
    <w:rsid w:val="00EE434C"/>
    <w:rsid w:val="00EE539F"/>
    <w:rsid w:val="00EE5409"/>
    <w:rsid w:val="00EE5B4E"/>
    <w:rsid w:val="00EE64DF"/>
    <w:rsid w:val="00EF3AE8"/>
    <w:rsid w:val="00EF4327"/>
    <w:rsid w:val="00EF4DA6"/>
    <w:rsid w:val="00EF5837"/>
    <w:rsid w:val="00EF65F7"/>
    <w:rsid w:val="00EF7AD9"/>
    <w:rsid w:val="00F0069A"/>
    <w:rsid w:val="00F04E32"/>
    <w:rsid w:val="00F0514E"/>
    <w:rsid w:val="00F07433"/>
    <w:rsid w:val="00F07DBC"/>
    <w:rsid w:val="00F10BB5"/>
    <w:rsid w:val="00F15DAE"/>
    <w:rsid w:val="00F17CF7"/>
    <w:rsid w:val="00F203E5"/>
    <w:rsid w:val="00F21647"/>
    <w:rsid w:val="00F23069"/>
    <w:rsid w:val="00F2392B"/>
    <w:rsid w:val="00F24BE5"/>
    <w:rsid w:val="00F3097C"/>
    <w:rsid w:val="00F30C15"/>
    <w:rsid w:val="00F31C41"/>
    <w:rsid w:val="00F332E6"/>
    <w:rsid w:val="00F33ABC"/>
    <w:rsid w:val="00F35F4F"/>
    <w:rsid w:val="00F364C9"/>
    <w:rsid w:val="00F37462"/>
    <w:rsid w:val="00F44E33"/>
    <w:rsid w:val="00F4642B"/>
    <w:rsid w:val="00F47D57"/>
    <w:rsid w:val="00F5084B"/>
    <w:rsid w:val="00F52A9B"/>
    <w:rsid w:val="00F53C63"/>
    <w:rsid w:val="00F54C1A"/>
    <w:rsid w:val="00F55C1A"/>
    <w:rsid w:val="00F5695F"/>
    <w:rsid w:val="00F606EB"/>
    <w:rsid w:val="00F67AAE"/>
    <w:rsid w:val="00F7049B"/>
    <w:rsid w:val="00F7083D"/>
    <w:rsid w:val="00F72532"/>
    <w:rsid w:val="00F730CE"/>
    <w:rsid w:val="00F73522"/>
    <w:rsid w:val="00F7569F"/>
    <w:rsid w:val="00F75817"/>
    <w:rsid w:val="00F80036"/>
    <w:rsid w:val="00F802A1"/>
    <w:rsid w:val="00F810D8"/>
    <w:rsid w:val="00F84FE5"/>
    <w:rsid w:val="00F85D34"/>
    <w:rsid w:val="00F877FC"/>
    <w:rsid w:val="00F87C7D"/>
    <w:rsid w:val="00F915FC"/>
    <w:rsid w:val="00F91A82"/>
    <w:rsid w:val="00F923E3"/>
    <w:rsid w:val="00F935EC"/>
    <w:rsid w:val="00F93C18"/>
    <w:rsid w:val="00F96315"/>
    <w:rsid w:val="00F96B0D"/>
    <w:rsid w:val="00F97C91"/>
    <w:rsid w:val="00FA1948"/>
    <w:rsid w:val="00FA2141"/>
    <w:rsid w:val="00FA5870"/>
    <w:rsid w:val="00FA5F7D"/>
    <w:rsid w:val="00FA61C2"/>
    <w:rsid w:val="00FB1E1F"/>
    <w:rsid w:val="00FB24F4"/>
    <w:rsid w:val="00FB43A9"/>
    <w:rsid w:val="00FB4E42"/>
    <w:rsid w:val="00FB54F7"/>
    <w:rsid w:val="00FB5943"/>
    <w:rsid w:val="00FB6D2A"/>
    <w:rsid w:val="00FB7C13"/>
    <w:rsid w:val="00FC118C"/>
    <w:rsid w:val="00FC2E34"/>
    <w:rsid w:val="00FC5B22"/>
    <w:rsid w:val="00FC6553"/>
    <w:rsid w:val="00FD1525"/>
    <w:rsid w:val="00FD5BE5"/>
    <w:rsid w:val="00FD6F8C"/>
    <w:rsid w:val="00FE074D"/>
    <w:rsid w:val="00FE1D78"/>
    <w:rsid w:val="00FE3428"/>
    <w:rsid w:val="00FE3B41"/>
    <w:rsid w:val="00FE4B4F"/>
    <w:rsid w:val="00FE5A03"/>
    <w:rsid w:val="00FE5CA6"/>
    <w:rsid w:val="00FE60C9"/>
    <w:rsid w:val="00FF10CA"/>
    <w:rsid w:val="00FF1CBC"/>
    <w:rsid w:val="00FF4A29"/>
    <w:rsid w:val="00FF4DFB"/>
    <w:rsid w:val="06F66887"/>
    <w:rsid w:val="07611670"/>
    <w:rsid w:val="07B7DEE5"/>
    <w:rsid w:val="086D9575"/>
    <w:rsid w:val="088C5841"/>
    <w:rsid w:val="0A413C38"/>
    <w:rsid w:val="0B2F89C9"/>
    <w:rsid w:val="0C7C8CFD"/>
    <w:rsid w:val="0CD8CCC9"/>
    <w:rsid w:val="0E186CF5"/>
    <w:rsid w:val="1002FAEC"/>
    <w:rsid w:val="110D5FB2"/>
    <w:rsid w:val="13355964"/>
    <w:rsid w:val="13ABB343"/>
    <w:rsid w:val="13D16E45"/>
    <w:rsid w:val="15B106A5"/>
    <w:rsid w:val="1815FA57"/>
    <w:rsid w:val="1CD22836"/>
    <w:rsid w:val="2109FE6F"/>
    <w:rsid w:val="23670743"/>
    <w:rsid w:val="23AEB7A2"/>
    <w:rsid w:val="241398BC"/>
    <w:rsid w:val="24FBF96B"/>
    <w:rsid w:val="25C72A6F"/>
    <w:rsid w:val="289C04C3"/>
    <w:rsid w:val="2DE0CA6B"/>
    <w:rsid w:val="2F6E0CB5"/>
    <w:rsid w:val="2FF5D4AD"/>
    <w:rsid w:val="30DF1D64"/>
    <w:rsid w:val="3109DD16"/>
    <w:rsid w:val="3136BAF7"/>
    <w:rsid w:val="31ACB3FF"/>
    <w:rsid w:val="33E4A53C"/>
    <w:rsid w:val="34304301"/>
    <w:rsid w:val="36620E3C"/>
    <w:rsid w:val="371ACD23"/>
    <w:rsid w:val="37221190"/>
    <w:rsid w:val="3767E3C3"/>
    <w:rsid w:val="3862592C"/>
    <w:rsid w:val="3903B424"/>
    <w:rsid w:val="3A1D515C"/>
    <w:rsid w:val="3AC98000"/>
    <w:rsid w:val="4127EE66"/>
    <w:rsid w:val="425FAB04"/>
    <w:rsid w:val="42C3BEC7"/>
    <w:rsid w:val="445C4509"/>
    <w:rsid w:val="45F9431F"/>
    <w:rsid w:val="472CE68D"/>
    <w:rsid w:val="4CC41D2F"/>
    <w:rsid w:val="51E4485E"/>
    <w:rsid w:val="525A4166"/>
    <w:rsid w:val="52C8A7BA"/>
    <w:rsid w:val="52EAA8E7"/>
    <w:rsid w:val="5CDE185F"/>
    <w:rsid w:val="5FA72AC2"/>
    <w:rsid w:val="62AB6AF7"/>
    <w:rsid w:val="63177DBC"/>
    <w:rsid w:val="6796271B"/>
    <w:rsid w:val="6D604860"/>
    <w:rsid w:val="6EFC18C1"/>
    <w:rsid w:val="7097E922"/>
    <w:rsid w:val="71045045"/>
    <w:rsid w:val="7291D5C5"/>
    <w:rsid w:val="734751E7"/>
    <w:rsid w:val="779E8B9D"/>
    <w:rsid w:val="7B2FF66A"/>
    <w:rsid w:val="7D3FBC21"/>
    <w:rsid w:val="7E64D763"/>
    <w:rsid w:val="7FE19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."/>
  <w:listSeparator w:val=","/>
  <w14:docId w14:val="7911C17D"/>
  <w15:docId w15:val="{70ADDE47-16BE-451C-874C-08C394125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1B7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7253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2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41CAF"/>
    <w:pPr>
      <w:keepNext/>
      <w:widowControl w:val="0"/>
      <w:tabs>
        <w:tab w:val="left" w:pos="-9099"/>
        <w:tab w:val="left" w:pos="-1439"/>
        <w:tab w:val="left" w:pos="-731"/>
        <w:tab w:val="left" w:pos="-23"/>
        <w:tab w:val="left" w:pos="685"/>
        <w:tab w:val="left" w:pos="1393"/>
        <w:tab w:val="left" w:pos="2101"/>
        <w:tab w:val="left" w:pos="2809"/>
        <w:tab w:val="left" w:pos="3517"/>
        <w:tab w:val="left" w:pos="4225"/>
        <w:tab w:val="left" w:pos="4933"/>
        <w:tab w:val="left" w:pos="5641"/>
        <w:tab w:val="left" w:pos="6349"/>
        <w:tab w:val="left" w:pos="7057"/>
        <w:tab w:val="left" w:pos="7765"/>
        <w:tab w:val="left" w:pos="8473"/>
        <w:tab w:val="left" w:pos="9181"/>
        <w:tab w:val="left" w:pos="9889"/>
        <w:tab w:val="left" w:pos="10597"/>
        <w:tab w:val="left" w:pos="11305"/>
        <w:tab w:val="left" w:pos="12013"/>
        <w:tab w:val="left" w:pos="12721"/>
        <w:tab w:val="left" w:pos="13429"/>
        <w:tab w:val="left" w:pos="14137"/>
        <w:tab w:val="left" w:pos="14845"/>
        <w:tab w:val="left" w:pos="15553"/>
      </w:tabs>
      <w:spacing w:after="0" w:line="240" w:lineRule="auto"/>
      <w:jc w:val="center"/>
      <w:outlineLvl w:val="2"/>
    </w:pPr>
    <w:rPr>
      <w:rFonts w:ascii="Palatino" w:eastAsia="Times New Roman" w:hAnsi="Palatino"/>
      <w:b/>
      <w:snapToGrid w:val="0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141CAF"/>
    <w:pPr>
      <w:keepNext/>
      <w:widowControl w:val="0"/>
      <w:tabs>
        <w:tab w:val="left" w:pos="-1416"/>
        <w:tab w:val="left" w:pos="-708"/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</w:tabs>
      <w:spacing w:after="0" w:line="240" w:lineRule="auto"/>
      <w:jc w:val="center"/>
      <w:outlineLvl w:val="3"/>
    </w:pPr>
    <w:rPr>
      <w:rFonts w:ascii="Times New Roman" w:eastAsia="Times New Roman" w:hAnsi="Times New Roman"/>
      <w:b/>
      <w:snapToGrid w:val="0"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8126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E8126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8126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81266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81266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link w:val="Heading1"/>
    <w:rsid w:val="00F72532"/>
    <w:rPr>
      <w:rFonts w:ascii="Arial" w:eastAsia="Times New Roman" w:hAnsi="Arial" w:cs="Arial"/>
      <w:b/>
      <w:bCs/>
      <w:kern w:val="32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7D283F"/>
    <w:pPr>
      <w:spacing w:after="0" w:line="240" w:lineRule="auto"/>
      <w:ind w:left="720"/>
    </w:pPr>
    <w:rPr>
      <w:lang w:eastAsia="en-AU"/>
    </w:rPr>
  </w:style>
  <w:style w:type="paragraph" w:styleId="BodyTextIndent">
    <w:name w:val="Body Text Indent"/>
    <w:basedOn w:val="Normal"/>
    <w:link w:val="BodyTextIndentChar"/>
    <w:semiHidden/>
    <w:unhideWhenUsed/>
    <w:rsid w:val="0052196E"/>
    <w:pPr>
      <w:spacing w:after="0" w:line="240" w:lineRule="auto"/>
      <w:ind w:left="567"/>
    </w:pPr>
    <w:rPr>
      <w:rFonts w:ascii="Arial" w:eastAsia="Times New Roman" w:hAnsi="Arial"/>
      <w:szCs w:val="20"/>
      <w:lang w:val="x-none"/>
    </w:rPr>
  </w:style>
  <w:style w:type="character" w:customStyle="1" w:styleId="BodyTextIndentChar">
    <w:name w:val="Body Text Indent Char"/>
    <w:link w:val="BodyTextIndent"/>
    <w:semiHidden/>
    <w:rsid w:val="0052196E"/>
    <w:rPr>
      <w:rFonts w:ascii="Arial" w:eastAsia="Times New Roman" w:hAnsi="Arial"/>
      <w:sz w:val="22"/>
      <w:lang w:val="x-none" w:eastAsia="en-US"/>
    </w:rPr>
  </w:style>
  <w:style w:type="table" w:styleId="TableGrid">
    <w:name w:val="Table Grid"/>
    <w:basedOn w:val="TableNormal"/>
    <w:uiPriority w:val="39"/>
    <w:rsid w:val="00314A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7058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uiPriority w:val="99"/>
    <w:unhideWhenUsed/>
    <w:rsid w:val="00A56EB6"/>
    <w:rPr>
      <w:color w:val="0000FF"/>
      <w:u w:val="single"/>
    </w:rPr>
  </w:style>
  <w:style w:type="character" w:customStyle="1" w:styleId="Heading3Char">
    <w:name w:val="Heading 3 Char"/>
    <w:link w:val="Heading3"/>
    <w:rsid w:val="00141CAF"/>
    <w:rPr>
      <w:rFonts w:ascii="Palatino" w:eastAsia="Times New Roman" w:hAnsi="Palatino"/>
      <w:b/>
      <w:snapToGrid w:val="0"/>
      <w:sz w:val="24"/>
      <w:lang w:eastAsia="en-US"/>
    </w:rPr>
  </w:style>
  <w:style w:type="character" w:customStyle="1" w:styleId="Heading4Char">
    <w:name w:val="Heading 4 Char"/>
    <w:link w:val="Heading4"/>
    <w:rsid w:val="00141CAF"/>
    <w:rPr>
      <w:rFonts w:ascii="Times New Roman" w:eastAsia="Times New Roman" w:hAnsi="Times New Roman"/>
      <w:b/>
      <w:snapToGrid w:val="0"/>
      <w:sz w:val="36"/>
      <w:lang w:eastAsia="en-US"/>
    </w:rPr>
  </w:style>
  <w:style w:type="character" w:styleId="CommentReference">
    <w:name w:val="annotation reference"/>
    <w:uiPriority w:val="99"/>
    <w:semiHidden/>
    <w:unhideWhenUsed/>
    <w:rsid w:val="007223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23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2238C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238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2238C"/>
    <w:rPr>
      <w:b/>
      <w:bCs/>
      <w:lang w:eastAsia="en-US"/>
    </w:rPr>
  </w:style>
  <w:style w:type="character" w:styleId="PlaceholderText">
    <w:name w:val="Placeholder Text"/>
    <w:uiPriority w:val="99"/>
    <w:semiHidden/>
    <w:rsid w:val="00633A44"/>
    <w:rPr>
      <w:color w:val="808080"/>
    </w:rPr>
  </w:style>
  <w:style w:type="table" w:customStyle="1" w:styleId="TableGrid1">
    <w:name w:val="Table Grid1"/>
    <w:basedOn w:val="TableNormal"/>
    <w:next w:val="TableGrid"/>
    <w:rsid w:val="00922458"/>
    <w:rPr>
      <w:rFonts w:ascii="Times New Roman" w:eastAsia="Times New Roman" w:hAnsi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7B16FF"/>
    <w:pPr>
      <w:suppressAutoHyphens/>
      <w:spacing w:after="180" w:line="312" w:lineRule="auto"/>
    </w:pPr>
    <w:rPr>
      <w:rFonts w:ascii="Helvetica Neue Light" w:eastAsia="Arial Unicode MS" w:hAnsi="Helvetica Neue Light" w:cs="Arial Unicode MS"/>
      <w:color w:val="00000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43B54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C368B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D23C1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433E59"/>
  </w:style>
  <w:style w:type="character" w:customStyle="1" w:styleId="eop">
    <w:name w:val="eop"/>
    <w:basedOn w:val="DefaultParagraphFont"/>
    <w:rsid w:val="00433E59"/>
  </w:style>
  <w:style w:type="paragraph" w:customStyle="1" w:styleId="paragraph">
    <w:name w:val="paragraph"/>
    <w:basedOn w:val="Normal"/>
    <w:rsid w:val="0037304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C528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ListBullet">
    <w:name w:val="List Bullet"/>
    <w:basedOn w:val="List"/>
    <w:semiHidden/>
    <w:unhideWhenUsed/>
    <w:rsid w:val="005F2A33"/>
    <w:pPr>
      <w:keepLines/>
      <w:numPr>
        <w:numId w:val="38"/>
      </w:numPr>
      <w:tabs>
        <w:tab w:val="num" w:pos="360"/>
      </w:tabs>
      <w:spacing w:before="40" w:after="40" w:line="240" w:lineRule="auto"/>
      <w:ind w:left="283" w:hanging="283"/>
      <w:contextualSpacing w:val="0"/>
    </w:pPr>
    <w:rPr>
      <w:rFonts w:ascii="Times New Roman" w:eastAsia="Times New Roman" w:hAnsi="Times New Roman"/>
      <w:sz w:val="24"/>
    </w:rPr>
  </w:style>
  <w:style w:type="paragraph" w:styleId="ListBullet2">
    <w:name w:val="List Bullet 2"/>
    <w:basedOn w:val="List2"/>
    <w:semiHidden/>
    <w:unhideWhenUsed/>
    <w:rsid w:val="005F2A33"/>
    <w:pPr>
      <w:keepLines/>
      <w:numPr>
        <w:numId w:val="39"/>
      </w:numPr>
      <w:tabs>
        <w:tab w:val="num" w:pos="360"/>
      </w:tabs>
      <w:spacing w:before="60" w:after="60" w:line="240" w:lineRule="auto"/>
      <w:ind w:left="566" w:hanging="283"/>
      <w:contextualSpacing w:val="0"/>
    </w:pPr>
    <w:rPr>
      <w:rFonts w:ascii="Times New Roman" w:eastAsia="Times New Roman" w:hAnsi="Times New Roman"/>
      <w:sz w:val="24"/>
    </w:rPr>
  </w:style>
  <w:style w:type="paragraph" w:styleId="List">
    <w:name w:val="List"/>
    <w:basedOn w:val="Normal"/>
    <w:uiPriority w:val="99"/>
    <w:semiHidden/>
    <w:unhideWhenUsed/>
    <w:rsid w:val="005F2A33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F2A33"/>
    <w:pPr>
      <w:ind w:left="566" w:hanging="283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E55E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C118C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microsoft.com/en-us/dotnet/csharp/programming-guide/inside-a-program/coding-conventions" TargetMode="External"/><Relationship Id="rId5" Type="http://schemas.openxmlformats.org/officeDocument/2006/relationships/numbering" Target="numbering.xml"/><Relationship Id="rId15" Type="http://schemas.openxmlformats.org/officeDocument/2006/relationships/oleObject" Target="embeddings/oleObject2.bin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emf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%20S1%202017\Portfolio%20Assessment%20Cover%20and%20Feedback%20Shee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890B377B9AAE46A481A206C5DFAFCC" ma:contentTypeVersion="12" ma:contentTypeDescription="Create a new document." ma:contentTypeScope="" ma:versionID="7e730d2c7838fa753b9b16d15b5c2cad">
  <xsd:schema xmlns:xsd="http://www.w3.org/2001/XMLSchema" xmlns:xs="http://www.w3.org/2001/XMLSchema" xmlns:p="http://schemas.microsoft.com/office/2006/metadata/properties" xmlns:ns2="74e575ec-44d9-47a4-ba1b-6ff4edd58a01" xmlns:ns3="b4b8d115-9a68-473d-91cb-4bf0d85fa27c" targetNamespace="http://schemas.microsoft.com/office/2006/metadata/properties" ma:root="true" ma:fieldsID="b60a0697d1e2d8e86ec76a428e62fc77" ns2:_="" ns3:_="">
    <xsd:import namespace="74e575ec-44d9-47a4-ba1b-6ff4edd58a01"/>
    <xsd:import namespace="b4b8d115-9a68-473d-91cb-4bf0d85fa2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575ec-44d9-47a4-ba1b-6ff4edd58a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b8d115-9a68-473d-91cb-4bf0d85fa27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643087-CA81-413B-8A4B-D637FE2755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1906922-9DAE-4FD9-8EB5-D76ECB70CE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6DB028C-E3B1-417F-9C86-2F5E1FE37E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A36AF7-6FD0-4533-B78A-1BD52D6717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e575ec-44d9-47a4-ba1b-6ff4edd58a01"/>
    <ds:schemaRef ds:uri="b4b8d115-9a68-473d-91cb-4bf0d85fa2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Portfolio Assessment Cover and Feedback Sheet Template</Template>
  <TotalTime>9</TotalTime>
  <Pages>14</Pages>
  <Words>1906</Words>
  <Characters>10266</Characters>
  <Application>Microsoft Office Word</Application>
  <DocSecurity>0</DocSecurity>
  <Lines>451</Lines>
  <Paragraphs>272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Portfolio Assessment Cover and Feedback Sheet</vt:lpstr>
    </vt:vector>
  </TitlesOfParts>
  <Company>SMTAFE</Company>
  <LinksUpToDate>false</LinksUpToDate>
  <CharactersWithSpaces>12483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Assessment Cover and Feedback Sheet</dc:title>
  <dc:subject/>
  <dc:creator>Natalie Yan</dc:creator>
  <cp:keywords/>
  <dc:description/>
  <cp:lastModifiedBy>Milan Topuzovic</cp:lastModifiedBy>
  <cp:revision>2</cp:revision>
  <cp:lastPrinted>2022-03-02T01:33:00Z</cp:lastPrinted>
  <dcterms:created xsi:type="dcterms:W3CDTF">2023-12-06T01:31:00Z</dcterms:created>
  <dcterms:modified xsi:type="dcterms:W3CDTF">2023-12-06T01:31:00Z</dcterms:modified>
  <cp:contentStatus>2016/00594Doc2016/065559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 </vt:lpwstr>
  </property>
  <property fmtid="{D5CDD505-2E9C-101B-9397-08002B2CF9AE}" pid="3" name="National Code">
    <vt:lpwstr> </vt:lpwstr>
  </property>
  <property fmtid="{D5CDD505-2E9C-101B-9397-08002B2CF9AE}" pid="4" name="Group">
    <vt:lpwstr> </vt:lpwstr>
  </property>
  <property fmtid="{D5CDD505-2E9C-101B-9397-08002B2CF9AE}" pid="5" name="ContentTypeId">
    <vt:lpwstr>0x0101006A890B377B9AAE46A481A206C5DFAFCC</vt:lpwstr>
  </property>
  <property fmtid="{D5CDD505-2E9C-101B-9397-08002B2CF9AE}" pid="6" name="_dlc_DocIdItemGuid">
    <vt:lpwstr>47c2a834-ee94-43ab-bf29-da100ff510c8</vt:lpwstr>
  </property>
  <property fmtid="{D5CDD505-2E9C-101B-9397-08002B2CF9AE}" pid="7" name="_dlc_policyId">
    <vt:lpwstr>0x0101003EAC6212CCDFFA4C8AB5AE0D238B5B5E|1299530433</vt:lpwstr>
  </property>
  <property fmtid="{D5CDD505-2E9C-101B-9397-08002B2CF9AE}" pid="8" name="ItemRetentionFormula">
    <vt:lpwstr>&lt;formula id="Microsoft.Office.RecordsManagement.PolicyFeatures.Expiration.Formula.BuiltIn"&gt;&lt;number&gt;18&lt;/number&gt;&lt;property&gt;LastApprovalDate&lt;/property&gt;&lt;propertyId&gt;44e5e08a-6887-4229-bf71-23a6a685459a&lt;/propertyId&gt;&lt;period&gt;months&lt;/period&gt;&lt;/formula&gt;</vt:lpwstr>
  </property>
  <property fmtid="{D5CDD505-2E9C-101B-9397-08002B2CF9AE}" pid="9" name="Section">
    <vt:lpwstr>17;#Teaching and Learning|d383d1ef-b265-4b96-b318-f2d2058a5d42</vt:lpwstr>
  </property>
  <property fmtid="{D5CDD505-2E9C-101B-9397-08002B2CF9AE}" pid="10" name="LaunchPad">
    <vt:lpwstr>5;#Lecturers|27325bb9-6ec2-4bf7-b8e6-2a58592e801c</vt:lpwstr>
  </property>
  <property fmtid="{D5CDD505-2E9C-101B-9397-08002B2CF9AE}" pid="11" name="SpecificSection">
    <vt:lpwstr>17;#Teaching and Learning|d383d1ef-b265-4b96-b318-f2d2058a5d42</vt:lpwstr>
  </property>
  <property fmtid="{D5CDD505-2E9C-101B-9397-08002B2CF9AE}" pid="12" name="_NewReviewCycle">
    <vt:lpwstr/>
  </property>
  <property fmtid="{D5CDD505-2E9C-101B-9397-08002B2CF9AE}" pid="13" name="_AdHocReviewCycleID">
    <vt:i4>329384456</vt:i4>
  </property>
  <property fmtid="{D5CDD505-2E9C-101B-9397-08002B2CF9AE}" pid="14" name="_EmailSubject">
    <vt:lpwstr>forms to go through approval</vt:lpwstr>
  </property>
  <property fmtid="{D5CDD505-2E9C-101B-9397-08002B2CF9AE}" pid="15" name="_AuthorEmail">
    <vt:lpwstr>Jamie.Drew@smtafe.wa.edu.au</vt:lpwstr>
  </property>
  <property fmtid="{D5CDD505-2E9C-101B-9397-08002B2CF9AE}" pid="16" name="_AuthorEmailDisplayName">
    <vt:lpwstr>Jamie Drew</vt:lpwstr>
  </property>
  <property fmtid="{D5CDD505-2E9C-101B-9397-08002B2CF9AE}" pid="17" name="_ReviewingToolsShownOnce">
    <vt:lpwstr/>
  </property>
  <property fmtid="{D5CDD505-2E9C-101B-9397-08002B2CF9AE}" pid="18" name="ClassificationContentMarkingHeaderShapeIds">
    <vt:lpwstr>596ba834,7d361a88,19dc91ef</vt:lpwstr>
  </property>
  <property fmtid="{D5CDD505-2E9C-101B-9397-08002B2CF9AE}" pid="19" name="ClassificationContentMarkingHeaderFontProps">
    <vt:lpwstr>#ff0000,10,Calibri</vt:lpwstr>
  </property>
  <property fmtid="{D5CDD505-2E9C-101B-9397-08002B2CF9AE}" pid="20" name="ClassificationContentMarkingHeaderText">
    <vt:lpwstr>OFFICIAL</vt:lpwstr>
  </property>
  <property fmtid="{D5CDD505-2E9C-101B-9397-08002B2CF9AE}" pid="21" name="MSIP_Label_f3ac7e5b-5da2-46c7-8677-8a6b50f7d886_Enabled">
    <vt:lpwstr>true</vt:lpwstr>
  </property>
  <property fmtid="{D5CDD505-2E9C-101B-9397-08002B2CF9AE}" pid="22" name="MSIP_Label_f3ac7e5b-5da2-46c7-8677-8a6b50f7d886_SetDate">
    <vt:lpwstr>2023-05-17T07:24:03Z</vt:lpwstr>
  </property>
  <property fmtid="{D5CDD505-2E9C-101B-9397-08002B2CF9AE}" pid="23" name="MSIP_Label_f3ac7e5b-5da2-46c7-8677-8a6b50f7d886_Method">
    <vt:lpwstr>Standard</vt:lpwstr>
  </property>
  <property fmtid="{D5CDD505-2E9C-101B-9397-08002B2CF9AE}" pid="24" name="MSIP_Label_f3ac7e5b-5da2-46c7-8677-8a6b50f7d886_Name">
    <vt:lpwstr>Official</vt:lpwstr>
  </property>
  <property fmtid="{D5CDD505-2E9C-101B-9397-08002B2CF9AE}" pid="25" name="MSIP_Label_f3ac7e5b-5da2-46c7-8677-8a6b50f7d886_SiteId">
    <vt:lpwstr>218881e8-07ad-4142-87d7-f6b90d17009b</vt:lpwstr>
  </property>
  <property fmtid="{D5CDD505-2E9C-101B-9397-08002B2CF9AE}" pid="26" name="MSIP_Label_f3ac7e5b-5da2-46c7-8677-8a6b50f7d886_ActionId">
    <vt:lpwstr>b7741b21-33fc-42c4-aee3-393f570b932d</vt:lpwstr>
  </property>
  <property fmtid="{D5CDD505-2E9C-101B-9397-08002B2CF9AE}" pid="27" name="MSIP_Label_f3ac7e5b-5da2-46c7-8677-8a6b50f7d886_ContentBits">
    <vt:lpwstr>1</vt:lpwstr>
  </property>
  <property fmtid="{D5CDD505-2E9C-101B-9397-08002B2CF9AE}" pid="28" name="GrammarlyDocumentId">
    <vt:lpwstr>a8f2029ae78c50ad15b197715ec1ad680e9f004d237f7e0faebc8c9a5a448316</vt:lpwstr>
  </property>
</Properties>
</file>